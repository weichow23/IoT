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6F447349" w14:textId="0F3E51BD" w:rsidR="00807891" w:rsidRPr="00807891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454782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_Toc153454782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2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07A97D" w14:textId="0371B1A4" w:rsidR="00807891" w:rsidRPr="00807891" w:rsidRDefault="00E62416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3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_Toc153454783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FDDE87" w14:textId="6F051D66" w:rsidR="00807891" w:rsidRPr="00807891" w:rsidRDefault="00E62416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4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_Toc153454784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64EAAC6" w14:textId="5925D3DF" w:rsidR="00807891" w:rsidRPr="00807891" w:rsidRDefault="00E62416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5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2.2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详细功能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_Toc153454785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2FA3D94" w14:textId="3669E72C" w:rsidR="00807891" w:rsidRPr="00807891" w:rsidRDefault="00E62416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6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_Toc153454786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51933D4" w14:textId="31517A17" w:rsidR="00807891" w:rsidRPr="00807891" w:rsidRDefault="00E62416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7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_Toc153454787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E6166C" w14:textId="6D6BAF31" w:rsidR="00807891" w:rsidRPr="00807891" w:rsidRDefault="00E62416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8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_Toc153454788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F6EEDE" w14:textId="3386160F" w:rsidR="00807891" w:rsidRPr="00807891" w:rsidRDefault="00E62416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9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_Toc153454789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6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36BF58" w14:textId="56A106AD" w:rsidR="00807891" w:rsidRPr="00807891" w:rsidRDefault="00E62416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0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_Toc153454790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18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57872F" w14:textId="7D0BD61F" w:rsidR="00807891" w:rsidRPr="00807891" w:rsidRDefault="00E62416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1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_Toc153454791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26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12E9E56D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9D0248B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454782"/>
      <w:r w:rsidRPr="005E2B71">
        <w:rPr>
          <w:rFonts w:ascii="微软雅黑" w:eastAsia="微软雅黑" w:hAnsi="微软雅黑" w:hint="eastAsia"/>
        </w:rPr>
        <w:t>项目简介</w:t>
      </w:r>
      <w:bookmarkEnd w:id="0"/>
    </w:p>
    <w:p w14:paraId="6ED599ED" w14:textId="77777777" w:rsidR="00596353" w:rsidRPr="00596353" w:rsidRDefault="00596353" w:rsidP="00596353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物联网（ IoT ，Internet of things ）即“万物相连的互联网”，是互联网基础上的延伸和扩展的网络，将各种信息传感设备与网络结合起来而形成的一个巨大网络，实现在任何时间、任何地点，人、机、物的互联互通。</w:t>
      </w:r>
    </w:p>
    <w:p w14:paraId="7195348A" w14:textId="59AB5D92" w:rsidR="00596353" w:rsidRDefault="00596353" w:rsidP="00596353">
      <w:pPr>
        <w:rPr>
          <w:rFonts w:ascii="微软雅黑" w:eastAsia="微软雅黑" w:hAnsi="微软雅黑"/>
          <w:sz w:val="20"/>
          <w:szCs w:val="28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本网站作为一个物联网应用网站，基于B/S结构设计，通过实现物联网的基本功能，实现指定物联网终端数据的接收与统计分析。</w:t>
      </w:r>
    </w:p>
    <w:p w14:paraId="32635BA0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/>
          <w:sz w:val="20"/>
          <w:szCs w:val="28"/>
        </w:rPr>
        <w:t>eIoT System</w:t>
      </w:r>
      <w:r w:rsidRPr="002B5AA3">
        <w:rPr>
          <w:rFonts w:ascii="微软雅黑" w:eastAsia="微软雅黑" w:hAnsi="微软雅黑" w:hint="eastAsia"/>
          <w:sz w:val="20"/>
          <w:szCs w:val="28"/>
        </w:rPr>
        <w:t>是⼀个基于</w:t>
      </w:r>
      <w:r w:rsidRPr="002B5AA3">
        <w:rPr>
          <w:rFonts w:ascii="微软雅黑" w:eastAsia="微软雅黑" w:hAnsi="微软雅黑"/>
          <w:sz w:val="20"/>
          <w:szCs w:val="28"/>
        </w:rPr>
        <w:t>B/S</w:t>
      </w:r>
      <w:r w:rsidRPr="002B5AA3">
        <w:rPr>
          <w:rFonts w:ascii="微软雅黑" w:eastAsia="微软雅黑" w:hAnsi="微软雅黑" w:hint="eastAsia"/>
          <w:sz w:val="20"/>
          <w:szCs w:val="28"/>
        </w:rPr>
        <w:t>体系结构的物联⽹应⽤管理系统，提供⽤户友好的⽹页界⾯。⽤户可通过注册和登</w:t>
      </w:r>
    </w:p>
    <w:p w14:paraId="28BEE211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录进⼊系统，添加、配置、删除物联⽹终端设备，查看统计数据。</w:t>
      </w:r>
    </w:p>
    <w:p w14:paraId="3DF370F4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/>
          <w:sz w:val="20"/>
          <w:szCs w:val="28"/>
        </w:rPr>
        <w:lastRenderedPageBreak/>
        <w:t>eIoT System</w:t>
      </w:r>
      <w:r w:rsidRPr="002B5AA3">
        <w:rPr>
          <w:rFonts w:ascii="微软雅黑" w:eastAsia="微软雅黑" w:hAnsi="微软雅黑" w:hint="eastAsia"/>
          <w:sz w:val="20"/>
          <w:szCs w:val="28"/>
        </w:rPr>
        <w:t>的前端编写借助</w:t>
      </w:r>
      <w:r w:rsidRPr="002B5AA3">
        <w:rPr>
          <w:rFonts w:ascii="微软雅黑" w:eastAsia="微软雅黑" w:hAnsi="微软雅黑"/>
          <w:sz w:val="20"/>
          <w:szCs w:val="28"/>
        </w:rPr>
        <w:t>Umi</w:t>
      </w:r>
      <w:r w:rsidRPr="002B5AA3">
        <w:rPr>
          <w:rFonts w:ascii="微软雅黑" w:eastAsia="微软雅黑" w:hAnsi="微软雅黑" w:hint="eastAsia"/>
          <w:sz w:val="20"/>
          <w:szCs w:val="28"/>
        </w:rPr>
        <w:t>框架，数据流⽅案使⽤</w:t>
      </w:r>
      <w:r w:rsidRPr="002B5AA3">
        <w:rPr>
          <w:rFonts w:ascii="微软雅黑" w:eastAsia="微软雅黑" w:hAnsi="微软雅黑"/>
          <w:sz w:val="20"/>
          <w:szCs w:val="28"/>
        </w:rPr>
        <w:t>DvaJS</w:t>
      </w:r>
      <w:r w:rsidRPr="002B5AA3">
        <w:rPr>
          <w:rFonts w:ascii="微软雅黑" w:eastAsia="微软雅黑" w:hAnsi="微软雅黑" w:hint="eastAsia"/>
          <w:sz w:val="20"/>
          <w:szCs w:val="28"/>
        </w:rPr>
        <w:t>，</w:t>
      </w:r>
      <w:r w:rsidRPr="002B5AA3">
        <w:rPr>
          <w:rFonts w:ascii="微软雅黑" w:eastAsia="微软雅黑" w:hAnsi="微软雅黑"/>
          <w:sz w:val="20"/>
          <w:szCs w:val="28"/>
        </w:rPr>
        <w:t>UI</w:t>
      </w:r>
      <w:r w:rsidRPr="002B5AA3">
        <w:rPr>
          <w:rFonts w:ascii="微软雅黑" w:eastAsia="微软雅黑" w:hAnsi="微软雅黑" w:hint="eastAsia"/>
          <w:sz w:val="20"/>
          <w:szCs w:val="28"/>
        </w:rPr>
        <w:t>组件库使⽤</w:t>
      </w:r>
      <w:r w:rsidRPr="002B5AA3">
        <w:rPr>
          <w:rFonts w:ascii="微软雅黑" w:eastAsia="微软雅黑" w:hAnsi="微软雅黑"/>
          <w:sz w:val="20"/>
          <w:szCs w:val="28"/>
        </w:rPr>
        <w:t>antd</w:t>
      </w:r>
      <w:r w:rsidRPr="002B5AA3">
        <w:rPr>
          <w:rFonts w:ascii="微软雅黑" w:eastAsia="微软雅黑" w:hAnsi="微软雅黑" w:hint="eastAsia"/>
          <w:sz w:val="20"/>
          <w:szCs w:val="28"/>
        </w:rPr>
        <w:t>及</w:t>
      </w:r>
      <w:r w:rsidRPr="002B5AA3">
        <w:rPr>
          <w:rFonts w:ascii="微软雅黑" w:eastAsia="微软雅黑" w:hAnsi="微软雅黑"/>
          <w:sz w:val="20"/>
          <w:szCs w:val="28"/>
        </w:rPr>
        <w:t>antd-pro</w:t>
      </w:r>
      <w:r w:rsidRPr="002B5AA3">
        <w:rPr>
          <w:rFonts w:ascii="微软雅黑" w:eastAsia="微软雅黑" w:hAnsi="微软雅黑" w:hint="eastAsia"/>
          <w:sz w:val="20"/>
          <w:szCs w:val="28"/>
        </w:rPr>
        <w:t>。</w:t>
      </w:r>
    </w:p>
    <w:p w14:paraId="3F41251F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后端⽤</w:t>
      </w:r>
      <w:r w:rsidRPr="002B5AA3">
        <w:rPr>
          <w:rFonts w:ascii="微软雅黑" w:eastAsia="微软雅黑" w:hAnsi="微软雅黑"/>
          <w:sz w:val="20"/>
          <w:szCs w:val="28"/>
        </w:rPr>
        <w:t>node.js</w:t>
      </w:r>
      <w:r w:rsidRPr="002B5AA3">
        <w:rPr>
          <w:rFonts w:ascii="微软雅黑" w:eastAsia="微软雅黑" w:hAnsi="微软雅黑" w:hint="eastAsia"/>
          <w:sz w:val="20"/>
          <w:szCs w:val="28"/>
        </w:rPr>
        <w:t>语⾔编写，数据库使⽤⾮关系型数据库</w:t>
      </w:r>
      <w:r w:rsidRPr="002B5AA3">
        <w:rPr>
          <w:rFonts w:ascii="微软雅黑" w:eastAsia="微软雅黑" w:hAnsi="微软雅黑"/>
          <w:sz w:val="20"/>
          <w:szCs w:val="28"/>
        </w:rPr>
        <w:t>MongoDB</w:t>
      </w:r>
      <w:r w:rsidRPr="002B5AA3">
        <w:rPr>
          <w:rFonts w:ascii="微软雅黑" w:eastAsia="微软雅黑" w:hAnsi="微软雅黑" w:hint="eastAsia"/>
          <w:sz w:val="20"/>
          <w:szCs w:val="28"/>
        </w:rPr>
        <w:t>。为了简化</w:t>
      </w:r>
      <w:r w:rsidRPr="002B5AA3">
        <w:rPr>
          <w:rFonts w:ascii="微软雅黑" w:eastAsia="微软雅黑" w:hAnsi="微软雅黑"/>
          <w:sz w:val="20"/>
          <w:szCs w:val="28"/>
        </w:rPr>
        <w:t>MQTT</w:t>
      </w:r>
      <w:r w:rsidRPr="002B5AA3">
        <w:rPr>
          <w:rFonts w:ascii="微软雅黑" w:eastAsia="微软雅黑" w:hAnsi="微软雅黑" w:hint="eastAsia"/>
          <w:sz w:val="20"/>
          <w:szCs w:val="28"/>
        </w:rPr>
        <w:t>数据包的处理，还使⽤了</w:t>
      </w:r>
    </w:p>
    <w:p w14:paraId="4139DFFE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Mosquito服务器作为消息中间件。</w:t>
      </w:r>
    </w:p>
    <w:p w14:paraId="1E317D49" w14:textId="6452E2EC" w:rsid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您可以访问eIoT System的GitHub仓库查看源代码。</w:t>
      </w:r>
    </w:p>
    <w:p w14:paraId="3FBE76EC" w14:textId="30405E17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454783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6641BC73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454784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759A57E2" w14:textId="178A7BBA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2.1.1 未注册的游客</w:t>
      </w:r>
    </w:p>
    <w:p w14:paraId="3D2A72B6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用户登录模块</w:t>
      </w:r>
    </w:p>
    <w:p w14:paraId="56BCDA9B" w14:textId="36B949C4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首页展示模块</w:t>
      </w:r>
    </w:p>
    <w:p w14:paraId="0392011D" w14:textId="7D4FAAB5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2.1.2 用户</w:t>
      </w:r>
    </w:p>
    <w:p w14:paraId="134161D2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用户管理模块</w:t>
      </w:r>
    </w:p>
    <w:p w14:paraId="4E52762D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统计展示模块</w:t>
      </w:r>
    </w:p>
    <w:p w14:paraId="4C8C81B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设备管理模块</w:t>
      </w:r>
    </w:p>
    <w:p w14:paraId="75F21550" w14:textId="45598D31" w:rsidR="00596353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信息展示模块</w:t>
      </w:r>
    </w:p>
    <w:p w14:paraId="25ABC6B7" w14:textId="26237966" w:rsidR="00596353" w:rsidRPr="008159BF" w:rsidRDefault="00E50ECF" w:rsidP="00596353">
      <w:pPr>
        <w:pStyle w:val="2"/>
        <w:rPr>
          <w:rFonts w:ascii="微软雅黑" w:eastAsia="微软雅黑" w:hAnsi="微软雅黑"/>
          <w:highlight w:val="yellow"/>
        </w:rPr>
      </w:pPr>
      <w:bookmarkStart w:id="3" w:name="_Toc153454785"/>
      <w:r w:rsidRPr="008159BF">
        <w:rPr>
          <w:rFonts w:ascii="微软雅黑" w:eastAsia="微软雅黑" w:hAnsi="微软雅黑" w:hint="eastAsia"/>
          <w:highlight w:val="yellow"/>
        </w:rPr>
        <w:t>详细功能</w:t>
      </w:r>
      <w:bookmarkEnd w:id="3"/>
    </w:p>
    <w:p w14:paraId="06F8206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能够对mqttServer发布的信息进行监听和保存</w:t>
      </w:r>
    </w:p>
    <w:p w14:paraId="78006BEE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提供用户管理功能，能注册登录进入系统，且进行一定的加密与验证处理</w:t>
      </w:r>
    </w:p>
    <w:p w14:paraId="4339791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用户可以查看并编辑、新建设备信息</w:t>
      </w:r>
    </w:p>
    <w:p w14:paraId="0EE7CD2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用户可以查看某个设备上报的数据信息</w:t>
      </w:r>
    </w:p>
    <w:p w14:paraId="6DB67B41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用户可以对数据信息进行筛选，并查看设备的状态和历史轨迹</w:t>
      </w:r>
    </w:p>
    <w:p w14:paraId="0E2E8D60" w14:textId="46458ED5" w:rsidR="00596353" w:rsidRDefault="000A79C0" w:rsidP="000A79C0">
      <w:pPr>
        <w:rPr>
          <w:rFonts w:ascii="微软雅黑" w:eastAsia="微软雅黑" w:hAnsi="微软雅黑"/>
          <w:sz w:val="20"/>
          <w:szCs w:val="28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用户可以通过图表形式直观查看设备、信息的统计情况</w:t>
      </w:r>
    </w:p>
    <w:p w14:paraId="400CDB21" w14:textId="303A3C2E" w:rsid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454786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454787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nvm, nodejs,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mqtt,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454788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r w:rsidR="00604441">
        <w:rPr>
          <w:rFonts w:ascii="微软雅黑" w:eastAsia="微软雅黑" w:hAnsi="微软雅黑" w:hint="eastAsia"/>
          <w:sz w:val="20"/>
          <w:szCs w:val="28"/>
        </w:rPr>
        <w:t>cmd和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并且注意iot需要拖动一份到target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，cmd的显示如下: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454789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/>
        </w:rPr>
      </w:pPr>
      <w:r w:rsidRPr="00AF5E7B">
        <w:rPr>
          <w:rFonts w:ascii="微软雅黑" w:eastAsia="微软雅黑" w:hAnsi="微软雅黑" w:hint="eastAsia"/>
        </w:rPr>
        <w:t>设备管理</w:t>
      </w:r>
    </w:p>
    <w:p w14:paraId="7FD93D7C" w14:textId="146B7F5A" w:rsidR="007C376B" w:rsidRDefault="007C376B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并且可以发现设备总览中的饼图也已经刷新了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管理员模式</w:t>
      </w:r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用户的设备管理界面进行查看，可以发现设备名已经被更改了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353" w14:textId="57339E51" w:rsidR="00EC233C" w:rsidRPr="00AF5E7B" w:rsidRDefault="00A919B2" w:rsidP="00EC233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问题栏</w:t>
      </w:r>
    </w:p>
    <w:p w14:paraId="750920FA" w14:textId="35D24211" w:rsidR="009E6F92" w:rsidRDefault="000A5163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本网站还有一个功能选项为问题，点击后效果如下</w:t>
      </w:r>
    </w:p>
    <w:p w14:paraId="345067AB" w14:textId="079170E2" w:rsidR="009E6F92" w:rsidRDefault="00FA2B0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38921BD" wp14:editId="733E30AB">
            <wp:extent cx="6343650" cy="6394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043" w14:textId="4266D5AC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首先是三类常见的问题的解决方案</w:t>
      </w:r>
    </w:p>
    <w:p w14:paraId="7E1FFF4C" w14:textId="06736516" w:rsidR="00113409" w:rsidRDefault="00113409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F9A72E" wp14:editId="20746AE8">
            <wp:extent cx="6343650" cy="3685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60CD" w14:textId="5C36262E" w:rsidR="00113409" w:rsidRDefault="00987D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点击其中的蓝色链接即可打开对应的手册，比如</w:t>
      </w:r>
      <w:r w:rsidR="00DA6049">
        <w:rPr>
          <w:rFonts w:ascii="微软雅黑" w:eastAsia="微软雅黑" w:hAnsi="微软雅黑" w:hint="eastAsia"/>
          <w:sz w:val="20"/>
          <w:szCs w:val="28"/>
        </w:rPr>
        <w:t>点击用户手册之后就可以加载用户手册的pdf</w:t>
      </w:r>
      <w:r w:rsidR="00FB6FB7">
        <w:rPr>
          <w:rFonts w:ascii="微软雅黑" w:eastAsia="微软雅黑" w:hAnsi="微软雅黑" w:hint="eastAsia"/>
          <w:sz w:val="20"/>
          <w:szCs w:val="28"/>
        </w:rPr>
        <w:t>， 效果大致如下</w:t>
      </w:r>
      <w:r w:rsidR="00E043F5">
        <w:rPr>
          <w:rStyle w:val="afa"/>
          <w:rFonts w:ascii="微软雅黑" w:eastAsia="微软雅黑" w:hAnsi="微软雅黑"/>
          <w:sz w:val="20"/>
          <w:szCs w:val="28"/>
        </w:rPr>
        <w:footnoteReference w:id="2"/>
      </w:r>
    </w:p>
    <w:p w14:paraId="65CC9659" w14:textId="4130351A" w:rsidR="00DA6049" w:rsidRDefault="00F66523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7171F02C" wp14:editId="5A50E113">
            <wp:extent cx="6343650" cy="3400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CB7" w14:textId="4D05C902" w:rsidR="00113409" w:rsidRDefault="0099523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</w:t>
      </w:r>
      <w:r w:rsidR="0046594D">
        <w:rPr>
          <w:rFonts w:ascii="微软雅黑" w:eastAsia="微软雅黑" w:hAnsi="微软雅黑" w:hint="eastAsia"/>
          <w:sz w:val="20"/>
          <w:szCs w:val="28"/>
        </w:rPr>
        <w:t>我在下方还嵌套了一个手机端页面，</w:t>
      </w:r>
      <w:r>
        <w:rPr>
          <w:rFonts w:ascii="微软雅黑" w:eastAsia="微软雅黑" w:hAnsi="微软雅黑" w:hint="eastAsia"/>
          <w:sz w:val="20"/>
          <w:szCs w:val="28"/>
        </w:rPr>
        <w:t>也可以浏览手机端的显示效果</w:t>
      </w:r>
    </w:p>
    <w:p w14:paraId="532B9D57" w14:textId="11EA06B9" w:rsidR="00113409" w:rsidRDefault="0098621A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A109609" wp14:editId="53947D69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281" w14:textId="2BF7C4CD" w:rsidR="00B3674A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5B45C470" w14:textId="6FCC2350" w:rsidR="00B3674A" w:rsidRPr="00AA33CC" w:rsidRDefault="00B3674A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057395E3" wp14:editId="3CBFA5C8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559" w14:textId="51534E44" w:rsidR="00113409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03EE632B" w14:textId="36A460FC" w:rsidR="00D11912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9D06CF" wp14:editId="62461BC6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628" w14:textId="026B6885" w:rsidR="00D11912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</w:t>
      </w:r>
      <w:r w:rsidR="00473BAB">
        <w:rPr>
          <w:rFonts w:ascii="微软雅黑" w:eastAsia="微软雅黑" w:hAnsi="微软雅黑" w:hint="eastAsia"/>
          <w:sz w:val="20"/>
          <w:szCs w:val="28"/>
        </w:rPr>
        <w:t>，用户页面显示如下</w:t>
      </w:r>
    </w:p>
    <w:p w14:paraId="3ACCF6C3" w14:textId="0E89912A" w:rsidR="00B313FC" w:rsidRDefault="00B313FC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4E92A7C3" wp14:editId="110EC56C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D48" w14:textId="5CF964AF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3E1E73B2" w14:textId="0AA64153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E86F6CC" wp14:editId="714FECBE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45E1" w14:textId="1338FAC9" w:rsidR="003C699C" w:rsidRPr="003C699C" w:rsidRDefault="003C699C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40DEA8B3" w14:textId="559CC1AF" w:rsid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290C47" wp14:editId="36A5B854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20F" w14:textId="1841EEA3" w:rsidR="000B7D9A" w:rsidRDefault="000B7D9A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6BF39529" w14:textId="2E4C31E0" w:rsidR="000B7D9A" w:rsidRDefault="000B7D9A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222FAC" wp14:editId="122CA403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092" w14:textId="68440D7B" w:rsidR="003C699C" w:rsidRDefault="00B641D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15C6142F" w14:textId="3598D33F" w:rsidR="001B4933" w:rsidRDefault="001B4933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42ECE5AA" wp14:editId="698756A2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649" w14:textId="38FAA7FB" w:rsidR="00B43B74" w:rsidRDefault="00617034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可以发现移动端显示正常，</w:t>
      </w:r>
      <w:r w:rsidR="00B43B74">
        <w:rPr>
          <w:rFonts w:ascii="微软雅黑" w:eastAsia="微软雅黑" w:hAnsi="微软雅黑" w:hint="eastAsia"/>
          <w:sz w:val="20"/>
          <w:szCs w:val="28"/>
        </w:rPr>
        <w:t>其余不再一一展示</w:t>
      </w:r>
    </w:p>
    <w:p w14:paraId="51B55B5E" w14:textId="7DA17876" w:rsidR="00FA26E5" w:rsidRPr="00C22F63" w:rsidRDefault="004D5D77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8" w:name="_Toc153454790"/>
      <w:r>
        <w:rPr>
          <w:rFonts w:ascii="微软雅黑" w:eastAsia="微软雅黑" w:hAnsi="微软雅黑" w:hint="eastAsia"/>
        </w:rPr>
        <w:t>函数接口</w:t>
      </w:r>
      <w:bookmarkEnd w:id="8"/>
    </w:p>
    <w:p w14:paraId="3A986604" w14:textId="77777777" w:rsidR="00146941" w:rsidRPr="00146941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</w:pP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getMessage——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返回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MQTT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接收的消息</w:t>
      </w:r>
    </w:p>
    <w:p w14:paraId="038E84BE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D8725F9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getMessage</w:t>
      </w:r>
    </w:p>
    <w:p w14:paraId="14C876B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97FC364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'clientId' : ...}</w:t>
      </w:r>
    </w:p>
    <w:p w14:paraId="6577BCE6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clientId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：数据流编号</w:t>
      </w:r>
    </w:p>
    <w:p w14:paraId="3D96C123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功能：返回这个数据流编号的所有消息</w:t>
      </w:r>
    </w:p>
    <w:p w14:paraId="5B7C1FA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3D80005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5085A74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info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lat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lng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timestamp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value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326FBC2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register——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新用户注册</w:t>
      </w:r>
    </w:p>
    <w:p w14:paraId="039281E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68D80C9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register</w:t>
      </w:r>
    </w:p>
    <w:p w14:paraId="1D927604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6C62683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'name' : ..., 'password':..., 'email':..., }</w:t>
      </w:r>
    </w:p>
    <w:p w14:paraId="4AC025C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功能：按照当前信息注册新用户</w:t>
      </w:r>
    </w:p>
    <w:p w14:paraId="48759031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1298649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117A3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"Register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B0FD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tokenLogin——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使用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快速登录</w:t>
      </w:r>
    </w:p>
    <w:p w14:paraId="7FEC505F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7D44A78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tokenLogin</w:t>
      </w:r>
    </w:p>
    <w:p w14:paraId="16399E1C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B735AB5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536BB6FB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：登录时候传回客户端的身份象征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</w:p>
    <w:p w14:paraId="6657A43B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功能：使用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快速登陆</w:t>
      </w:r>
    </w:p>
    <w:p w14:paraId="4B445E99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18EDF464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BC56DE0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0152A8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login——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用户登录</w:t>
      </w:r>
    </w:p>
    <w:p w14:paraId="270C61B8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10D94EE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login</w:t>
      </w:r>
    </w:p>
    <w:p w14:paraId="2117341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2356691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'email' : ..., 'password':...}</w:t>
      </w:r>
    </w:p>
    <w:p w14:paraId="25AC7BD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功能：用户正常通过用户密码登录</w:t>
      </w:r>
    </w:p>
    <w:p w14:paraId="6518365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CEA2AEE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6E7DDF8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DF5FE0F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getUser——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获取用户信息</w:t>
      </w:r>
    </w:p>
    <w:p w14:paraId="11207D90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67DB762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getUser</w:t>
      </w:r>
    </w:p>
    <w:p w14:paraId="3FF0FBAD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AF3E3DB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19791164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功能：通过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解析并返回该用户的名字</w:t>
      </w:r>
    </w:p>
    <w:p w14:paraId="549CF215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23FFF7C8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2DD17991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"getSuccess"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8317535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alterPassword——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更改密码</w:t>
      </w:r>
    </w:p>
    <w:p w14:paraId="7C6A61AB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1831E126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alterPassword</w:t>
      </w:r>
    </w:p>
    <w:p w14:paraId="4C972461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D5B7235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'oldPsw':..., 'newPsw':...}</w:t>
      </w:r>
    </w:p>
    <w:p w14:paraId="18393459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功能：用户修改密码</w:t>
      </w:r>
    </w:p>
    <w:p w14:paraId="6599ECAF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5D19D1CF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292E30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"Alter Psw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181CE59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lastRenderedPageBreak/>
        <w:t>alterName——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更改名字</w:t>
      </w:r>
    </w:p>
    <w:p w14:paraId="27A11F29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6B35360B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alterName</w:t>
      </w:r>
    </w:p>
    <w:p w14:paraId="73672F24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8886EB0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'newName':...}</w:t>
      </w:r>
    </w:p>
    <w:p w14:paraId="050B447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功能：用户更改用户名，顺便把其他数据库的所有有关的都改了</w:t>
      </w:r>
    </w:p>
    <w:p w14:paraId="1C4E134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A4624F1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0041A73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更改名字成功！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8779301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获取所有设备</w:t>
      </w:r>
    </w:p>
    <w:p w14:paraId="4E4F767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59816D2E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getDevice</w:t>
      </w:r>
    </w:p>
    <w:p w14:paraId="55465A65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0706C8FC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2A591B6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功能：返回这个用户的所有设备</w:t>
      </w:r>
    </w:p>
    <w:p w14:paraId="377E010F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7FB7BD4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05CA7CFD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lastRenderedPageBreak/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429AAE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selectDevice——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设备搜索</w:t>
      </w:r>
    </w:p>
    <w:p w14:paraId="0D8D8A0E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9F5E86C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39E22697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3EF40E7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'name':...}</w:t>
      </w:r>
    </w:p>
    <w:p w14:paraId="7C99B3C8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name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：想要搜索的字符串</w:t>
      </w:r>
    </w:p>
    <w:p w14:paraId="2F93060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功能：搜索并返回文件命含有相应字符串的设备</w:t>
      </w:r>
    </w:p>
    <w:p w14:paraId="365A221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AD9A784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AFC356A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89A01C4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更改设备信息</w:t>
      </w:r>
    </w:p>
    <w:p w14:paraId="5742A95F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3368944E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4E0E324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参数：</w:t>
      </w:r>
    </w:p>
    <w:p w14:paraId="11AC9622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'code':.., 'oldName':..., 'newName':..., 'description':...}</w:t>
      </w:r>
    </w:p>
    <w:p w14:paraId="250847E2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功能：根据原有的设备信息，更改之后传回来</w:t>
      </w:r>
    </w:p>
    <w:p w14:paraId="49BA5F0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0DDD472C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D002777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修改成功！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09F7013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createDevice——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新建设备</w:t>
      </w:r>
    </w:p>
    <w:p w14:paraId="63F532C7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50A9D9CE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1F1581B0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71D0C37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'code':.., 'name':..., 'description':..., 'user':..., }</w:t>
      </w:r>
    </w:p>
    <w:p w14:paraId="506A5433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功能：根据前端传入的数据新建设备</w:t>
      </w:r>
    </w:p>
    <w:p w14:paraId="1A2D078A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C86F8E5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1075922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"create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1F3556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deleteDevice——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删除设备</w:t>
      </w:r>
    </w:p>
    <w:p w14:paraId="2F211B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43B1672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09D8D7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EE24D03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'name':... }</w:t>
      </w:r>
    </w:p>
    <w:p w14:paraId="2AB158F6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功能：根据前端传入的设备名删除设备，所以设备名必须唯一</w:t>
      </w:r>
    </w:p>
    <w:p w14:paraId="70AEAC48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返回值</w:t>
      </w:r>
    </w:p>
    <w:p w14:paraId="78143AF7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B271CD4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删除设备成功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9B7A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获得七天内数据</w:t>
      </w:r>
    </w:p>
    <w:p w14:paraId="4C582656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6CC39DD0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getRecentDevice</w:t>
      </w:r>
    </w:p>
    <w:p w14:paraId="278A15F9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7779AA06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117CADB5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功能：返回该用户所属的设备过去七天的新建情况</w:t>
      </w:r>
    </w:p>
    <w:p w14:paraId="7720A03D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9B039CC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8A627D8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"getRDSuccess!"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count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953500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getRecentMessage——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获得七天内消息</w:t>
      </w:r>
    </w:p>
    <w:p w14:paraId="6C32E09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76DF8AFF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getRecentMessage</w:t>
      </w:r>
    </w:p>
    <w:p w14:paraId="78E46007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C44F56F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2C889E22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只是用来验证身份，返回七天内收到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mqtt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消息的情况，分为正常与预警</w:t>
      </w:r>
    </w:p>
    <w:p w14:paraId="10274D1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EC5B49D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AEC088" w14:textId="77777777" w:rsidR="00146941" w:rsidRPr="00146941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"getRMSuccess!"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total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4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normal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8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2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D59E7D5" w14:textId="26F85F8B" w:rsidR="00CD3AB7" w:rsidRPr="00146941" w:rsidRDefault="00CD3AB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1762B31" w14:textId="4D63CC85" w:rsidR="00FA26E5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8A9DC5E" w14:textId="77777777" w:rsidR="00FA26E5" w:rsidRPr="00F96737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9" w:name="_Toc153454791"/>
      <w:r>
        <w:rPr>
          <w:rFonts w:ascii="微软雅黑" w:eastAsia="微软雅黑" w:hAnsi="微软雅黑" w:hint="eastAsia"/>
        </w:rPr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0" w:name="_Hlk152063010"/>
      <w:bookmarkEnd w:id="9"/>
    </w:p>
    <w:bookmarkEnd w:id="10"/>
    <w:p w14:paraId="4B50333C" w14:textId="3D850455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为什么目前只有device0001~device0005的数据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06A95989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</w:p>
    <w:p w14:paraId="032B4B19" w14:textId="48319F32" w:rsidR="00AF4F5D" w:rsidRDefault="00AF4F5D" w:rsidP="00AF4F5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手机端出现下图所示的状况</w:t>
      </w:r>
    </w:p>
    <w:p w14:paraId="31F9AC09" w14:textId="0A458689" w:rsidR="000942BB" w:rsidRDefault="00B27B20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因为yarn服务被关闭了，重新</w:t>
      </w:r>
      <w:r w:rsidR="00287E63">
        <w:rPr>
          <w:rFonts w:ascii="微软雅黑" w:eastAsia="微软雅黑" w:hAnsi="微软雅黑" w:hint="eastAsia"/>
          <w:sz w:val="20"/>
          <w:szCs w:val="28"/>
        </w:rPr>
        <w:t>运行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yarn</w:t>
      </w:r>
      <w:r w:rsidRPr="00ED096D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 xml:space="preserve"> 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start</w:t>
      </w:r>
      <w:r>
        <w:rPr>
          <w:rFonts w:ascii="微软雅黑" w:eastAsia="微软雅黑" w:hAnsi="微软雅黑" w:hint="eastAsia"/>
          <w:sz w:val="20"/>
          <w:szCs w:val="28"/>
        </w:rPr>
        <w:t>即可</w:t>
      </w:r>
    </w:p>
    <w:p w14:paraId="70CF6B55" w14:textId="60558620" w:rsidR="000942BB" w:rsidRDefault="000942BB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4C076958" w14:textId="4DB6E27A" w:rsidR="000942BB" w:rsidRDefault="00AF4F5D" w:rsidP="00AF4F5D">
      <w:pPr>
        <w:spacing w:line="480" w:lineRule="auto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D5CEA79" wp14:editId="478661BD">
            <wp:extent cx="3895725" cy="3792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8764" cy="37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3AA8" w14:textId="3BA64527" w:rsidR="00AF4F5D" w:rsidRDefault="00AF4F5D" w:rsidP="007E4957">
      <w:pPr>
        <w:spacing w:line="480" w:lineRule="auto"/>
        <w:rPr>
          <w:rFonts w:ascii="微软雅黑" w:eastAsia="微软雅黑" w:hAnsi="微软雅黑"/>
        </w:rPr>
      </w:pPr>
    </w:p>
    <w:p w14:paraId="74B7C866" w14:textId="498FEC16" w:rsidR="00AF4F5D" w:rsidRDefault="00AF4F5D" w:rsidP="007E4957">
      <w:pPr>
        <w:spacing w:line="480" w:lineRule="auto"/>
        <w:rPr>
          <w:rFonts w:ascii="微软雅黑" w:eastAsia="微软雅黑" w:hAnsi="微软雅黑"/>
        </w:rPr>
      </w:pPr>
    </w:p>
    <w:p w14:paraId="3160EBB9" w14:textId="77777777" w:rsidR="00AF4F5D" w:rsidRPr="007E4957" w:rsidRDefault="00AF4F5D" w:rsidP="007E4957">
      <w:pPr>
        <w:spacing w:line="480" w:lineRule="auto"/>
        <w:rPr>
          <w:rFonts w:ascii="微软雅黑" w:eastAsia="微软雅黑" w:hAnsi="微软雅黑"/>
        </w:rPr>
      </w:pPr>
    </w:p>
    <w:sectPr w:rsidR="00AF4F5D" w:rsidRPr="007E4957" w:rsidSect="00B5445D">
      <w:footerReference w:type="default" r:id="rId73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8E7F7" w14:textId="77777777" w:rsidR="00E62416" w:rsidRDefault="00E62416">
      <w:r>
        <w:separator/>
      </w:r>
    </w:p>
  </w:endnote>
  <w:endnote w:type="continuationSeparator" w:id="0">
    <w:p w14:paraId="328D917E" w14:textId="77777777" w:rsidR="00E62416" w:rsidRDefault="00E624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5731E" w14:textId="77777777" w:rsidR="00E62416" w:rsidRDefault="00E62416">
      <w:r>
        <w:separator/>
      </w:r>
    </w:p>
  </w:footnote>
  <w:footnote w:type="continuationSeparator" w:id="0">
    <w:p w14:paraId="1FB358D2" w14:textId="77777777" w:rsidR="00E62416" w:rsidRDefault="00E62416">
      <w:r>
        <w:continuationSeparator/>
      </w:r>
    </w:p>
  </w:footnote>
  <w:footnote w:id="1">
    <w:p w14:paraId="0B75527E" w14:textId="57F713D1" w:rsidR="00B5587E" w:rsidRDefault="00B5587E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  <w:footnote w:id="2">
    <w:p w14:paraId="2463988A" w14:textId="1010607B" w:rsidR="00E043F5" w:rsidRDefault="00E043F5">
      <w:pPr>
        <w:pStyle w:val="af8"/>
        <w:rPr>
          <w:rFonts w:hint="eastAsia"/>
        </w:rPr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由于</w:t>
      </w:r>
      <w:r w:rsidR="00394DB3">
        <w:rPr>
          <w:rFonts w:hint="eastAsia"/>
        </w:rPr>
        <w:t>我后续考虑把</w:t>
      </w:r>
      <w:r w:rsidR="0063748D">
        <w:rPr>
          <w:rFonts w:hint="eastAsia"/>
        </w:rPr>
        <w:t>网站部署到服务器上，因此文档随便放了一些样例，考虑之后结课之后再放入正式的报告文档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5163"/>
    <w:rsid w:val="000A79C0"/>
    <w:rsid w:val="000B11EA"/>
    <w:rsid w:val="000B2775"/>
    <w:rsid w:val="000B3D37"/>
    <w:rsid w:val="000B7D9A"/>
    <w:rsid w:val="000C1A0A"/>
    <w:rsid w:val="000C7615"/>
    <w:rsid w:val="000D1EC9"/>
    <w:rsid w:val="000D6AF4"/>
    <w:rsid w:val="000F4C2F"/>
    <w:rsid w:val="000F71F0"/>
    <w:rsid w:val="00101C8B"/>
    <w:rsid w:val="001035BB"/>
    <w:rsid w:val="00105E79"/>
    <w:rsid w:val="0011340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612A9"/>
    <w:rsid w:val="00165864"/>
    <w:rsid w:val="001725FD"/>
    <w:rsid w:val="00173B9C"/>
    <w:rsid w:val="00175456"/>
    <w:rsid w:val="0017673A"/>
    <w:rsid w:val="00184E9E"/>
    <w:rsid w:val="001979F5"/>
    <w:rsid w:val="001A1CCD"/>
    <w:rsid w:val="001A4657"/>
    <w:rsid w:val="001B1BDD"/>
    <w:rsid w:val="001B364C"/>
    <w:rsid w:val="001B3A34"/>
    <w:rsid w:val="001B4933"/>
    <w:rsid w:val="001C4765"/>
    <w:rsid w:val="001C5FE3"/>
    <w:rsid w:val="001D1850"/>
    <w:rsid w:val="001D19BB"/>
    <w:rsid w:val="001D621A"/>
    <w:rsid w:val="001E5A51"/>
    <w:rsid w:val="001E620C"/>
    <w:rsid w:val="001F51A3"/>
    <w:rsid w:val="001F5CC9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3B32"/>
    <w:rsid w:val="0026503F"/>
    <w:rsid w:val="00266B7C"/>
    <w:rsid w:val="00266EE2"/>
    <w:rsid w:val="00277C89"/>
    <w:rsid w:val="00287E63"/>
    <w:rsid w:val="00294DD1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77DC"/>
    <w:rsid w:val="003114A9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56A6A"/>
    <w:rsid w:val="003603AC"/>
    <w:rsid w:val="0036607B"/>
    <w:rsid w:val="00380157"/>
    <w:rsid w:val="0038236A"/>
    <w:rsid w:val="003863C3"/>
    <w:rsid w:val="00393248"/>
    <w:rsid w:val="0039371F"/>
    <w:rsid w:val="00394DB3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99C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94D"/>
    <w:rsid w:val="00465AAE"/>
    <w:rsid w:val="004675F3"/>
    <w:rsid w:val="00467CA1"/>
    <w:rsid w:val="0047094B"/>
    <w:rsid w:val="00471F1E"/>
    <w:rsid w:val="00472945"/>
    <w:rsid w:val="00473BAB"/>
    <w:rsid w:val="00475A50"/>
    <w:rsid w:val="004773A8"/>
    <w:rsid w:val="0048283D"/>
    <w:rsid w:val="00485D5C"/>
    <w:rsid w:val="00487393"/>
    <w:rsid w:val="00491940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77E0"/>
    <w:rsid w:val="004D1AD6"/>
    <w:rsid w:val="004D3328"/>
    <w:rsid w:val="004D4374"/>
    <w:rsid w:val="004D4639"/>
    <w:rsid w:val="004D5D77"/>
    <w:rsid w:val="004D7070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43D6"/>
    <w:rsid w:val="005770CE"/>
    <w:rsid w:val="00583144"/>
    <w:rsid w:val="00584AEE"/>
    <w:rsid w:val="00587B37"/>
    <w:rsid w:val="005945A3"/>
    <w:rsid w:val="00595A3C"/>
    <w:rsid w:val="00596353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3BA"/>
    <w:rsid w:val="0061006F"/>
    <w:rsid w:val="0061292E"/>
    <w:rsid w:val="00613E72"/>
    <w:rsid w:val="00617034"/>
    <w:rsid w:val="00617267"/>
    <w:rsid w:val="00622B9E"/>
    <w:rsid w:val="00625432"/>
    <w:rsid w:val="0063748D"/>
    <w:rsid w:val="006431D9"/>
    <w:rsid w:val="00643658"/>
    <w:rsid w:val="00647402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6253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B7"/>
    <w:rsid w:val="007C47B2"/>
    <w:rsid w:val="007C7067"/>
    <w:rsid w:val="007C7EA3"/>
    <w:rsid w:val="007D204E"/>
    <w:rsid w:val="007D2CCD"/>
    <w:rsid w:val="007D2F96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60186"/>
    <w:rsid w:val="0086295B"/>
    <w:rsid w:val="00865460"/>
    <w:rsid w:val="008668A0"/>
    <w:rsid w:val="00870962"/>
    <w:rsid w:val="008719D2"/>
    <w:rsid w:val="00883922"/>
    <w:rsid w:val="00884A0E"/>
    <w:rsid w:val="008972AC"/>
    <w:rsid w:val="008A04F2"/>
    <w:rsid w:val="008A23C3"/>
    <w:rsid w:val="008A29FC"/>
    <w:rsid w:val="008A6009"/>
    <w:rsid w:val="008B0D8C"/>
    <w:rsid w:val="008B1482"/>
    <w:rsid w:val="008B5C73"/>
    <w:rsid w:val="008B64DC"/>
    <w:rsid w:val="008B7E75"/>
    <w:rsid w:val="008C414B"/>
    <w:rsid w:val="008C47D6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CBF"/>
    <w:rsid w:val="00910199"/>
    <w:rsid w:val="00910641"/>
    <w:rsid w:val="00911D8B"/>
    <w:rsid w:val="00925441"/>
    <w:rsid w:val="009275CC"/>
    <w:rsid w:val="0092765D"/>
    <w:rsid w:val="0092791F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80E4C"/>
    <w:rsid w:val="00980E7D"/>
    <w:rsid w:val="00980ECA"/>
    <w:rsid w:val="009827F6"/>
    <w:rsid w:val="009843CE"/>
    <w:rsid w:val="0098621A"/>
    <w:rsid w:val="00987D35"/>
    <w:rsid w:val="0099523B"/>
    <w:rsid w:val="0099591B"/>
    <w:rsid w:val="009A0695"/>
    <w:rsid w:val="009A2C1B"/>
    <w:rsid w:val="009A4152"/>
    <w:rsid w:val="009A4809"/>
    <w:rsid w:val="009B1387"/>
    <w:rsid w:val="009C05D8"/>
    <w:rsid w:val="009C484E"/>
    <w:rsid w:val="009C4A9C"/>
    <w:rsid w:val="009C6E9F"/>
    <w:rsid w:val="009C7985"/>
    <w:rsid w:val="009D44A9"/>
    <w:rsid w:val="009E09AD"/>
    <w:rsid w:val="009E67EA"/>
    <w:rsid w:val="009E6F4F"/>
    <w:rsid w:val="009E6F92"/>
    <w:rsid w:val="009F0B34"/>
    <w:rsid w:val="009F5DB8"/>
    <w:rsid w:val="00A00CF5"/>
    <w:rsid w:val="00A01994"/>
    <w:rsid w:val="00A054E3"/>
    <w:rsid w:val="00A119B0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5C21"/>
    <w:rsid w:val="00A660D0"/>
    <w:rsid w:val="00A677B6"/>
    <w:rsid w:val="00A804C1"/>
    <w:rsid w:val="00A856E8"/>
    <w:rsid w:val="00A860AB"/>
    <w:rsid w:val="00A900E3"/>
    <w:rsid w:val="00A905FF"/>
    <w:rsid w:val="00A917A0"/>
    <w:rsid w:val="00A919B2"/>
    <w:rsid w:val="00A9693D"/>
    <w:rsid w:val="00AA33CC"/>
    <w:rsid w:val="00AB5852"/>
    <w:rsid w:val="00AB7F04"/>
    <w:rsid w:val="00AC2F42"/>
    <w:rsid w:val="00AC75BE"/>
    <w:rsid w:val="00AD005E"/>
    <w:rsid w:val="00AD2749"/>
    <w:rsid w:val="00AD68F2"/>
    <w:rsid w:val="00AD6E53"/>
    <w:rsid w:val="00AE29BC"/>
    <w:rsid w:val="00AF19E2"/>
    <w:rsid w:val="00AF2D6D"/>
    <w:rsid w:val="00AF4F5D"/>
    <w:rsid w:val="00AF5E7B"/>
    <w:rsid w:val="00B04918"/>
    <w:rsid w:val="00B11145"/>
    <w:rsid w:val="00B232B4"/>
    <w:rsid w:val="00B241E2"/>
    <w:rsid w:val="00B249D0"/>
    <w:rsid w:val="00B272B0"/>
    <w:rsid w:val="00B27B20"/>
    <w:rsid w:val="00B313FC"/>
    <w:rsid w:val="00B35733"/>
    <w:rsid w:val="00B3674A"/>
    <w:rsid w:val="00B406FC"/>
    <w:rsid w:val="00B428BD"/>
    <w:rsid w:val="00B43B74"/>
    <w:rsid w:val="00B475FD"/>
    <w:rsid w:val="00B50344"/>
    <w:rsid w:val="00B5445D"/>
    <w:rsid w:val="00B5587E"/>
    <w:rsid w:val="00B57107"/>
    <w:rsid w:val="00B6215C"/>
    <w:rsid w:val="00B641D3"/>
    <w:rsid w:val="00B65421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175"/>
    <w:rsid w:val="00C2742A"/>
    <w:rsid w:val="00C31495"/>
    <w:rsid w:val="00C31BAD"/>
    <w:rsid w:val="00C348E3"/>
    <w:rsid w:val="00C36920"/>
    <w:rsid w:val="00C36EF5"/>
    <w:rsid w:val="00C405AA"/>
    <w:rsid w:val="00C43BA1"/>
    <w:rsid w:val="00C45DBD"/>
    <w:rsid w:val="00C54122"/>
    <w:rsid w:val="00C54C61"/>
    <w:rsid w:val="00C64A26"/>
    <w:rsid w:val="00C66B2D"/>
    <w:rsid w:val="00C707FD"/>
    <w:rsid w:val="00C71469"/>
    <w:rsid w:val="00C74CE0"/>
    <w:rsid w:val="00C75DFF"/>
    <w:rsid w:val="00C75E75"/>
    <w:rsid w:val="00C76B16"/>
    <w:rsid w:val="00C77787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1912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824E9"/>
    <w:rsid w:val="00D86303"/>
    <w:rsid w:val="00D87327"/>
    <w:rsid w:val="00D90DCB"/>
    <w:rsid w:val="00D94235"/>
    <w:rsid w:val="00D96B4A"/>
    <w:rsid w:val="00DA4657"/>
    <w:rsid w:val="00DA6049"/>
    <w:rsid w:val="00DA60BE"/>
    <w:rsid w:val="00DB35BA"/>
    <w:rsid w:val="00DB49CF"/>
    <w:rsid w:val="00DB567B"/>
    <w:rsid w:val="00DC1D49"/>
    <w:rsid w:val="00DC5A91"/>
    <w:rsid w:val="00DD566E"/>
    <w:rsid w:val="00DE310F"/>
    <w:rsid w:val="00DE4234"/>
    <w:rsid w:val="00DE5F65"/>
    <w:rsid w:val="00DE6A0A"/>
    <w:rsid w:val="00DE7E4C"/>
    <w:rsid w:val="00DF1E58"/>
    <w:rsid w:val="00DF368A"/>
    <w:rsid w:val="00DF713C"/>
    <w:rsid w:val="00E01D69"/>
    <w:rsid w:val="00E0347F"/>
    <w:rsid w:val="00E03663"/>
    <w:rsid w:val="00E043F5"/>
    <w:rsid w:val="00E11A73"/>
    <w:rsid w:val="00E23CC4"/>
    <w:rsid w:val="00E25592"/>
    <w:rsid w:val="00E4038F"/>
    <w:rsid w:val="00E44A50"/>
    <w:rsid w:val="00E45FA8"/>
    <w:rsid w:val="00E50ECF"/>
    <w:rsid w:val="00E52E23"/>
    <w:rsid w:val="00E564D1"/>
    <w:rsid w:val="00E604D6"/>
    <w:rsid w:val="00E6241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233C"/>
    <w:rsid w:val="00EC3C27"/>
    <w:rsid w:val="00EC4DB8"/>
    <w:rsid w:val="00ED096D"/>
    <w:rsid w:val="00ED125F"/>
    <w:rsid w:val="00ED5627"/>
    <w:rsid w:val="00EE3BCA"/>
    <w:rsid w:val="00EE7635"/>
    <w:rsid w:val="00EF1A26"/>
    <w:rsid w:val="00EF1B79"/>
    <w:rsid w:val="00EF2BAF"/>
    <w:rsid w:val="00EF35E0"/>
    <w:rsid w:val="00F00488"/>
    <w:rsid w:val="00F004B0"/>
    <w:rsid w:val="00F11FDD"/>
    <w:rsid w:val="00F13F52"/>
    <w:rsid w:val="00F1440F"/>
    <w:rsid w:val="00F176A7"/>
    <w:rsid w:val="00F2039F"/>
    <w:rsid w:val="00F25EA9"/>
    <w:rsid w:val="00F2600A"/>
    <w:rsid w:val="00F304EF"/>
    <w:rsid w:val="00F31970"/>
    <w:rsid w:val="00F3455F"/>
    <w:rsid w:val="00F3633F"/>
    <w:rsid w:val="00F42DB1"/>
    <w:rsid w:val="00F5063C"/>
    <w:rsid w:val="00F52D4E"/>
    <w:rsid w:val="00F56469"/>
    <w:rsid w:val="00F56622"/>
    <w:rsid w:val="00F61D4E"/>
    <w:rsid w:val="00F66523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2B02"/>
    <w:rsid w:val="00FA37EA"/>
    <w:rsid w:val="00FA532D"/>
    <w:rsid w:val="00FA7AC1"/>
    <w:rsid w:val="00FB6FB7"/>
    <w:rsid w:val="00FB7157"/>
    <w:rsid w:val="00FC4245"/>
    <w:rsid w:val="00FC6253"/>
    <w:rsid w:val="00FD0DA1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780</TotalTime>
  <Pages>41</Pages>
  <Words>1002</Words>
  <Characters>5713</Characters>
  <Application>Microsoft Office Word</Application>
  <DocSecurity>0</DocSecurity>
  <Lines>47</Lines>
  <Paragraphs>13</Paragraphs>
  <ScaleCrop>false</ScaleCrop>
  <Company>CIMS</Company>
  <LinksUpToDate>false</LinksUpToDate>
  <CharactersWithSpaces>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489</cp:revision>
  <cp:lastPrinted>1899-12-31T16:00:00Z</cp:lastPrinted>
  <dcterms:created xsi:type="dcterms:W3CDTF">2017-03-03T00:02:00Z</dcterms:created>
  <dcterms:modified xsi:type="dcterms:W3CDTF">2023-12-14T15:33:00Z</dcterms:modified>
</cp:coreProperties>
</file>