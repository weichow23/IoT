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40A46F7D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="00727262">
        <w:rPr>
          <w:sz w:val="28"/>
          <w:szCs w:val="28"/>
        </w:rPr>
        <w:t>2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1989A73F" w14:textId="015EC4E2" w:rsidR="00C96120" w:rsidRDefault="005B42C1" w:rsidP="005B42C1">
      <w:pPr>
        <w:ind w:firstLineChars="200" w:firstLine="400"/>
        <w:rPr>
          <w:rFonts w:ascii="微软雅黑" w:eastAsia="微软雅黑" w:hAnsi="微软雅黑"/>
          <w:sz w:val="20"/>
          <w:szCs w:val="28"/>
        </w:rPr>
      </w:pPr>
      <w:r w:rsidRPr="005B42C1">
        <w:rPr>
          <w:rFonts w:ascii="微软雅黑" w:eastAsia="微软雅黑" w:hAnsi="微软雅黑" w:hint="eastAsia"/>
          <w:sz w:val="20"/>
          <w:szCs w:val="28"/>
        </w:rPr>
        <w:t>在《B/S体系软件设计》课程项目中，我独立开发了一个物联网设备管理平台。这个项目包括用户注册、登录，设备信息管理和展示，以及设备数据接收和统计分析。我采用了React、Flask、Python、MQTT服务器和MySQL等技术</w:t>
      </w:r>
      <w:r w:rsidR="008C2E9D">
        <w:rPr>
          <w:rFonts w:ascii="微软雅黑" w:eastAsia="微软雅黑" w:hAnsi="微软雅黑" w:hint="eastAsia"/>
          <w:sz w:val="20"/>
          <w:szCs w:val="28"/>
        </w:rPr>
        <w:t>栈</w:t>
      </w:r>
      <w:r w:rsidR="001E7116">
        <w:rPr>
          <w:rFonts w:ascii="微软雅黑" w:eastAsia="微软雅黑" w:hAnsi="微软雅黑" w:hint="eastAsia"/>
          <w:sz w:val="20"/>
          <w:szCs w:val="28"/>
        </w:rPr>
        <w:t>，完成了</w:t>
      </w:r>
      <w:r w:rsidRPr="005B42C1">
        <w:rPr>
          <w:rFonts w:ascii="微软雅黑" w:eastAsia="微软雅黑" w:hAnsi="微软雅黑" w:hint="eastAsia"/>
          <w:sz w:val="20"/>
          <w:szCs w:val="28"/>
        </w:rPr>
        <w:t>用户界面设计、前后端编程，以及数据库和服务器的配置</w:t>
      </w:r>
      <w:r w:rsidR="00737E95">
        <w:rPr>
          <w:rFonts w:ascii="微软雅黑" w:eastAsia="微软雅黑" w:hAnsi="微软雅黑" w:hint="eastAsia"/>
          <w:sz w:val="20"/>
          <w:szCs w:val="28"/>
        </w:rPr>
        <w:t>等工作，最后完成了B</w:t>
      </w:r>
      <w:r w:rsidR="00737E95">
        <w:rPr>
          <w:rFonts w:ascii="微软雅黑" w:eastAsia="微软雅黑" w:hAnsi="微软雅黑"/>
          <w:sz w:val="20"/>
          <w:szCs w:val="28"/>
        </w:rPr>
        <w:t>/S</w:t>
      </w:r>
      <w:r w:rsidR="00737E95">
        <w:rPr>
          <w:rFonts w:ascii="微软雅黑" w:eastAsia="微软雅黑" w:hAnsi="微软雅黑" w:hint="eastAsia"/>
          <w:sz w:val="20"/>
          <w:szCs w:val="28"/>
        </w:rPr>
        <w:t>程序的开发</w:t>
      </w:r>
      <w:r w:rsidRPr="005B42C1">
        <w:rPr>
          <w:rFonts w:ascii="微软雅黑" w:eastAsia="微软雅黑" w:hAnsi="微软雅黑" w:hint="eastAsia"/>
          <w:sz w:val="20"/>
          <w:szCs w:val="28"/>
        </w:rPr>
        <w:t>。</w:t>
      </w:r>
    </w:p>
    <w:p w14:paraId="440AEA8E" w14:textId="0259DBAA" w:rsidR="00094E78" w:rsidRDefault="00C96120" w:rsidP="005B42C1">
      <w:pPr>
        <w:ind w:firstLineChars="200" w:firstLine="400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通过本次的工程实践，</w:t>
      </w:r>
      <w:r w:rsidR="005B42C1" w:rsidRPr="005B42C1">
        <w:rPr>
          <w:rFonts w:ascii="微软雅黑" w:eastAsia="微软雅黑" w:hAnsi="微软雅黑" w:hint="eastAsia"/>
          <w:sz w:val="20"/>
          <w:szCs w:val="28"/>
        </w:rPr>
        <w:t>我深入学习了React的组件化思想、Flask的微服务架构，以及MySQL的高效应用。</w:t>
      </w:r>
      <w:r w:rsidR="00B84C2F">
        <w:rPr>
          <w:rFonts w:ascii="微软雅黑" w:eastAsia="微软雅黑" w:hAnsi="微软雅黑" w:hint="eastAsia"/>
          <w:sz w:val="20"/>
          <w:szCs w:val="28"/>
        </w:rPr>
        <w:t>具体来说，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我从用户界面设计开始，我使用React框架来构建用户界面</w:t>
      </w:r>
      <w:r w:rsidR="00771857">
        <w:rPr>
          <w:rFonts w:ascii="微软雅黑" w:eastAsia="微软雅黑" w:hAnsi="微软雅黑" w:hint="eastAsia"/>
          <w:sz w:val="20"/>
          <w:szCs w:val="28"/>
        </w:rPr>
        <w:t>，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设计了简洁且直观的用户界面，包括用户注册、登录页面，设备信息管理页面，以及设备数据展示页面。我还使用了Ant Design这样的UI库来提高界面的美观性</w:t>
      </w:r>
      <w:r w:rsidR="007B0DB1">
        <w:rPr>
          <w:rFonts w:ascii="微软雅黑" w:eastAsia="微软雅黑" w:hAnsi="微软雅黑" w:hint="eastAsia"/>
          <w:sz w:val="20"/>
          <w:szCs w:val="28"/>
        </w:rPr>
        <w:t>和交互性</w:t>
      </w:r>
      <w:r w:rsidR="00E426E7" w:rsidRPr="00E426E7">
        <w:rPr>
          <w:rFonts w:ascii="微软雅黑" w:eastAsia="微软雅黑" w:hAnsi="微软雅黑" w:hint="eastAsia"/>
          <w:sz w:val="20"/>
          <w:szCs w:val="28"/>
        </w:rPr>
        <w:t>。</w:t>
      </w:r>
      <w:r w:rsidR="007C35FB" w:rsidRPr="007C35FB">
        <w:rPr>
          <w:rFonts w:ascii="微软雅黑" w:eastAsia="微软雅黑" w:hAnsi="微软雅黑" w:hint="eastAsia"/>
          <w:sz w:val="20"/>
          <w:szCs w:val="28"/>
        </w:rPr>
        <w:t>然后，我使用Flask作为后端框架，编写了一系列的路由和处理函数，用于处理用户的注册、登录请求，设备的添加、删除、修改请求，以及设备数据的接收和存储请求。</w:t>
      </w:r>
    </w:p>
    <w:p w14:paraId="4F70FFC2" w14:textId="4FFDC2E1" w:rsidR="006328CA" w:rsidRDefault="00867B22" w:rsidP="0086673F">
      <w:pPr>
        <w:widowControl/>
        <w:ind w:firstLineChars="200" w:firstLine="400"/>
        <w:jc w:val="left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/>
          <w:sz w:val="20"/>
          <w:szCs w:val="28"/>
        </w:rPr>
        <w:t>D</w:t>
      </w:r>
      <w:r>
        <w:rPr>
          <w:rFonts w:ascii="微软雅黑" w:eastAsia="微软雅黑" w:hAnsi="微软雅黑" w:hint="eastAsia"/>
          <w:sz w:val="20"/>
          <w:szCs w:val="28"/>
        </w:rPr>
        <w:t>ocker打包和服务器部署</w:t>
      </w:r>
      <w:r>
        <w:rPr>
          <w:rFonts w:ascii="微软雅黑" w:eastAsia="微软雅黑" w:hAnsi="微软雅黑" w:hint="eastAsia"/>
          <w:sz w:val="20"/>
          <w:szCs w:val="28"/>
        </w:rPr>
        <w:t>也困难了我很久，</w:t>
      </w:r>
      <w:r w:rsidR="00AB23E7">
        <w:rPr>
          <w:rFonts w:ascii="微软雅黑" w:eastAsia="微软雅黑" w:hAnsi="微软雅黑" w:hint="eastAsia"/>
          <w:sz w:val="20"/>
          <w:szCs w:val="28"/>
        </w:rPr>
        <w:t>其中</w:t>
      </w:r>
      <w:r>
        <w:rPr>
          <w:rFonts w:ascii="微软雅黑" w:eastAsia="微软雅黑" w:hAnsi="微软雅黑" w:hint="eastAsia"/>
          <w:sz w:val="20"/>
          <w:szCs w:val="28"/>
        </w:rPr>
        <w:t>最大的问题就是不同包或者说image之间相互通信的问题，以及跨域同源C</w:t>
      </w:r>
      <w:r>
        <w:rPr>
          <w:rFonts w:ascii="微软雅黑" w:eastAsia="微软雅黑" w:hAnsi="微软雅黑"/>
          <w:sz w:val="20"/>
          <w:szCs w:val="28"/>
        </w:rPr>
        <w:t>ORS</w:t>
      </w:r>
      <w:r>
        <w:rPr>
          <w:rFonts w:ascii="微软雅黑" w:eastAsia="微软雅黑" w:hAnsi="微软雅黑" w:hint="eastAsia"/>
          <w:sz w:val="20"/>
          <w:szCs w:val="28"/>
        </w:rPr>
        <w:t>问题，这些知识点我花了大量时间进行学习。最后最困扰我的是服务器部署后，mqtt和mysql都能正常运行，但是后端却不能通过前端访问，最后发现是我忘记在防火墙里面开启端口许可了（我的后端运行端口3</w:t>
      </w:r>
      <w:r>
        <w:rPr>
          <w:rFonts w:ascii="微软雅黑" w:eastAsia="微软雅黑" w:hAnsi="微软雅黑"/>
          <w:sz w:val="20"/>
          <w:szCs w:val="28"/>
        </w:rPr>
        <w:t>790</w:t>
      </w:r>
      <w:r>
        <w:rPr>
          <w:rFonts w:ascii="微软雅黑" w:eastAsia="微软雅黑" w:hAnsi="微软雅黑" w:hint="eastAsia"/>
          <w:sz w:val="20"/>
          <w:szCs w:val="28"/>
        </w:rPr>
        <w:t>）</w:t>
      </w:r>
      <w:r w:rsidRPr="00911FD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1B50D4F" wp14:editId="69CC55C1">
            <wp:extent cx="26670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A38">
        <w:rPr>
          <w:rFonts w:ascii="微软雅黑" w:eastAsia="微软雅黑" w:hAnsi="微软雅黑" w:hint="eastAsia"/>
          <w:sz w:val="20"/>
          <w:szCs w:val="28"/>
        </w:rPr>
        <w:t>。但是最终看到我部署在</w:t>
      </w:r>
      <w:hyperlink r:id="rId10" w:history="1">
        <w:r w:rsidR="006328CA" w:rsidRPr="0053586D">
          <w:rPr>
            <w:rStyle w:val="af4"/>
            <w:rFonts w:ascii="微软雅黑" w:eastAsia="微软雅黑" w:hAnsi="微软雅黑"/>
            <w:sz w:val="20"/>
            <w:szCs w:val="28"/>
          </w:rPr>
          <w:t>http://150.158.11.134:3002/</w:t>
        </w:r>
      </w:hyperlink>
      <w:r w:rsidR="006328CA">
        <w:rPr>
          <w:rFonts w:ascii="微软雅黑" w:eastAsia="微软雅黑" w:hAnsi="微软雅黑" w:hint="eastAsia"/>
          <w:sz w:val="20"/>
          <w:szCs w:val="28"/>
        </w:rPr>
        <w:t>能够正常运行，还能调用多个功能，感觉成就</w:t>
      </w:r>
      <w:r w:rsidR="0045648B">
        <w:rPr>
          <w:rFonts w:ascii="微软雅黑" w:eastAsia="微软雅黑" w:hAnsi="微软雅黑" w:hint="eastAsia"/>
          <w:sz w:val="20"/>
          <w:szCs w:val="28"/>
        </w:rPr>
        <w:t>感满满。</w:t>
      </w:r>
    </w:p>
    <w:p w14:paraId="07DA4439" w14:textId="6626BAF9" w:rsidR="0045648B" w:rsidRDefault="0045648B" w:rsidP="0086673F">
      <w:pPr>
        <w:widowControl/>
        <w:ind w:firstLineChars="200" w:firstLine="400"/>
        <w:jc w:val="left"/>
        <w:rPr>
          <w:rFonts w:ascii="微软雅黑" w:eastAsia="微软雅黑" w:hAnsi="微软雅黑"/>
          <w:sz w:val="20"/>
          <w:szCs w:val="28"/>
        </w:rPr>
      </w:pPr>
    </w:p>
    <w:p w14:paraId="08927FDD" w14:textId="77777777" w:rsidR="0045648B" w:rsidRPr="00FC0A38" w:rsidRDefault="0045648B" w:rsidP="0086673F">
      <w:pPr>
        <w:widowControl/>
        <w:ind w:firstLineChars="200" w:firstLine="400"/>
        <w:jc w:val="left"/>
        <w:rPr>
          <w:rFonts w:ascii="微软雅黑" w:eastAsia="微软雅黑" w:hAnsi="微软雅黑" w:hint="eastAsia"/>
          <w:sz w:val="20"/>
          <w:szCs w:val="28"/>
        </w:rPr>
      </w:pPr>
    </w:p>
    <w:p w14:paraId="0D452C54" w14:textId="35DF71F1" w:rsidR="00AD500D" w:rsidRDefault="002B410D" w:rsidP="00FC0A38">
      <w:pPr>
        <w:ind w:firstLine="425"/>
        <w:rPr>
          <w:rFonts w:ascii="微软雅黑" w:eastAsia="微软雅黑" w:hAnsi="微软雅黑" w:hint="eastAsia"/>
          <w:sz w:val="20"/>
          <w:szCs w:val="28"/>
        </w:rPr>
      </w:pPr>
      <w:r w:rsidRPr="008F6449">
        <w:rPr>
          <w:rFonts w:ascii="微软雅黑" w:eastAsia="微软雅黑" w:hAnsi="微软雅黑" w:hint="eastAsia"/>
          <w:sz w:val="20"/>
          <w:szCs w:val="28"/>
        </w:rPr>
        <w:lastRenderedPageBreak/>
        <w:t>通过这次项目，我不仅复习和深化了我在</w:t>
      </w:r>
      <w:r>
        <w:rPr>
          <w:rFonts w:ascii="微软雅黑" w:eastAsia="微软雅黑" w:hAnsi="微软雅黑" w:hint="eastAsia"/>
          <w:sz w:val="20"/>
          <w:szCs w:val="28"/>
        </w:rPr>
        <w:t>课堂</w:t>
      </w:r>
      <w:r w:rsidRPr="008F6449">
        <w:rPr>
          <w:rFonts w:ascii="微软雅黑" w:eastAsia="微软雅黑" w:hAnsi="微软雅黑" w:hint="eastAsia"/>
          <w:sz w:val="20"/>
          <w:szCs w:val="28"/>
        </w:rPr>
        <w:t>中学到的知识，还学到了许多实际开发中的技巧和方法。这次独立完成的经历，加深了我对B/S体系架构网站开发的理解</w:t>
      </w:r>
      <w:r>
        <w:rPr>
          <w:rFonts w:ascii="微软雅黑" w:eastAsia="微软雅黑" w:hAnsi="微软雅黑" w:hint="eastAsia"/>
          <w:sz w:val="20"/>
          <w:szCs w:val="28"/>
        </w:rPr>
        <w:t>。重新理解了大一</w:t>
      </w:r>
      <w:r>
        <w:rPr>
          <w:rFonts w:ascii="微软雅黑" w:eastAsia="微软雅黑" w:hAnsi="微软雅黑"/>
          <w:sz w:val="20"/>
          <w:szCs w:val="28"/>
        </w:rPr>
        <w:t>刚上《</w:t>
      </w:r>
      <w:r>
        <w:rPr>
          <w:rFonts w:ascii="微软雅黑" w:eastAsia="微软雅黑" w:hAnsi="微软雅黑" w:hint="eastAsia"/>
          <w:sz w:val="20"/>
          <w:szCs w:val="28"/>
        </w:rPr>
        <w:t>C</w:t>
      </w:r>
      <w:r>
        <w:rPr>
          <w:rFonts w:ascii="微软雅黑" w:eastAsia="微软雅黑" w:hAnsi="微软雅黑"/>
          <w:sz w:val="20"/>
          <w:szCs w:val="28"/>
        </w:rPr>
        <w:t>语言</w:t>
      </w:r>
      <w:r>
        <w:rPr>
          <w:rFonts w:ascii="微软雅黑" w:eastAsia="微软雅黑" w:hAnsi="微软雅黑" w:hint="eastAsia"/>
          <w:sz w:val="20"/>
          <w:szCs w:val="28"/>
        </w:rPr>
        <w:t>设计</w:t>
      </w:r>
      <w:r>
        <w:rPr>
          <w:rFonts w:ascii="微软雅黑" w:eastAsia="微软雅黑" w:hAnsi="微软雅黑"/>
          <w:sz w:val="20"/>
          <w:szCs w:val="28"/>
        </w:rPr>
        <w:t>基础</w:t>
      </w:r>
      <w:r>
        <w:rPr>
          <w:rFonts w:ascii="微软雅黑" w:eastAsia="微软雅黑" w:hAnsi="微软雅黑" w:hint="eastAsia"/>
          <w:sz w:val="20"/>
          <w:szCs w:val="28"/>
        </w:rPr>
        <w:t>》时，当时老师强调的降低代码的耦合性，功能分块等模糊的知识，在这次自己手动开发一个大程序的过程中，丰富起来，生动起来</w:t>
      </w:r>
    </w:p>
    <w:p w14:paraId="54EFE9D8" w14:textId="77777777" w:rsidR="00BA743E" w:rsidRDefault="00BA743E" w:rsidP="00BA743E">
      <w:pPr>
        <w:rPr>
          <w:rFonts w:ascii="微软雅黑" w:eastAsia="微软雅黑" w:hAnsi="微软雅黑"/>
          <w:b/>
          <w:bCs/>
          <w:color w:val="FFC000"/>
          <w:sz w:val="24"/>
          <w:szCs w:val="40"/>
        </w:rPr>
      </w:pPr>
      <w:r w:rsidRPr="00FA57FB">
        <w:rPr>
          <w:rFonts w:ascii="微软雅黑" w:eastAsia="微软雅黑" w:hAnsi="微软雅黑" w:hint="eastAsia"/>
          <w:b/>
          <w:bCs/>
          <w:color w:val="FFC000"/>
          <w:sz w:val="24"/>
          <w:szCs w:val="40"/>
        </w:rPr>
        <w:t>附录</w:t>
      </w:r>
    </w:p>
    <w:p w14:paraId="4D0A357E" w14:textId="77777777" w:rsidR="009D389F" w:rsidRDefault="009D389F" w:rsidP="009D389F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主要使用的编程语言和设计架构：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5574"/>
      </w:tblGrid>
      <w:tr w:rsidR="009D389F" w14:paraId="7339A910" w14:textId="77777777" w:rsidTr="008C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1BB2FE0A" w14:textId="77777777" w:rsidR="009D389F" w:rsidRDefault="009D389F" w:rsidP="008C6A3E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E2F572" wp14:editId="37EEF067">
                  <wp:extent cx="2667231" cy="1173582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3CC88240" w14:textId="77777777" w:rsidR="009D389F" w:rsidRDefault="009D389F" w:rsidP="008C6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897F06" wp14:editId="09DB00B2">
                  <wp:extent cx="3463290" cy="1309147"/>
                  <wp:effectExtent l="0" t="0" r="381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850" cy="131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7C686" w14:textId="77777777" w:rsidR="009D389F" w:rsidRDefault="009D389F" w:rsidP="008074FC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项目开发历时的时间线：</w:t>
      </w:r>
    </w:p>
    <w:p w14:paraId="434CBD4E" w14:textId="2C2B186A" w:rsidR="009D389F" w:rsidRDefault="009D389F" w:rsidP="00BA743E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31B65547" wp14:editId="3AF24981">
            <wp:extent cx="6343650" cy="2404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242" w14:textId="1ED09765" w:rsidR="00BA743E" w:rsidRDefault="00BA743E" w:rsidP="00BA743E">
      <w:pPr>
        <w:rPr>
          <w:rFonts w:ascii="微软雅黑" w:eastAsia="微软雅黑" w:hAnsi="微软雅黑"/>
          <w:sz w:val="20"/>
          <w:szCs w:val="28"/>
        </w:rPr>
      </w:pPr>
      <w:r w:rsidRPr="00300FE6">
        <w:rPr>
          <w:rFonts w:ascii="微软雅黑" w:eastAsia="微软雅黑" w:hAnsi="微软雅黑" w:hint="eastAsia"/>
          <w:sz w:val="20"/>
          <w:szCs w:val="28"/>
        </w:rPr>
        <w:t>本项目</w:t>
      </w:r>
      <w:r>
        <w:rPr>
          <w:rFonts w:ascii="微软雅黑" w:eastAsia="微软雅黑" w:hAnsi="微软雅黑" w:hint="eastAsia"/>
          <w:sz w:val="20"/>
          <w:szCs w:val="28"/>
        </w:rPr>
        <w:t>所采用的模式设计图</w:t>
      </w:r>
    </w:p>
    <w:p w14:paraId="57F6A8D6" w14:textId="77777777" w:rsidR="00BA743E" w:rsidRDefault="00BA743E" w:rsidP="00BA743E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00601AF8" wp14:editId="01F75F29">
            <wp:extent cx="6343650" cy="1545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EFB0" w14:textId="77777777" w:rsidR="00BA743E" w:rsidRPr="00300FE6" w:rsidRDefault="00BA743E" w:rsidP="00BA743E">
      <w:pPr>
        <w:rPr>
          <w:rFonts w:ascii="微软雅黑" w:eastAsia="微软雅黑" w:hAnsi="微软雅黑"/>
          <w:sz w:val="20"/>
          <w:szCs w:val="28"/>
        </w:rPr>
      </w:pPr>
      <w:r w:rsidRPr="00300FE6">
        <w:rPr>
          <w:rFonts w:ascii="微软雅黑" w:eastAsia="微软雅黑" w:hAnsi="微软雅黑" w:hint="eastAsia"/>
          <w:sz w:val="20"/>
          <w:szCs w:val="28"/>
        </w:rPr>
        <w:t>本项目的数据库E</w:t>
      </w:r>
      <w:r w:rsidRPr="00300FE6">
        <w:rPr>
          <w:rFonts w:ascii="微软雅黑" w:eastAsia="微软雅黑" w:hAnsi="微软雅黑"/>
          <w:sz w:val="20"/>
          <w:szCs w:val="28"/>
        </w:rPr>
        <w:t>R</w:t>
      </w:r>
      <w:r w:rsidRPr="00300FE6">
        <w:rPr>
          <w:rFonts w:ascii="微软雅黑" w:eastAsia="微软雅黑" w:hAnsi="微软雅黑" w:hint="eastAsia"/>
          <w:sz w:val="20"/>
          <w:szCs w:val="28"/>
        </w:rPr>
        <w:t>图</w:t>
      </w:r>
    </w:p>
    <w:p w14:paraId="2772F387" w14:textId="77777777" w:rsidR="00BA743E" w:rsidRPr="008F6449" w:rsidRDefault="00BA743E" w:rsidP="00BA743E">
      <w:pPr>
        <w:jc w:val="center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0A0A4AD1" wp14:editId="47E4E824">
            <wp:extent cx="3010161" cy="7186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4B8B" w14:textId="77777777" w:rsidR="00BA743E" w:rsidRPr="004A2121" w:rsidRDefault="00BA743E" w:rsidP="00BA743E">
      <w:pPr>
        <w:rPr>
          <w:rFonts w:ascii="微软雅黑" w:eastAsia="微软雅黑" w:hAnsi="微软雅黑"/>
          <w:sz w:val="20"/>
          <w:szCs w:val="28"/>
        </w:rPr>
      </w:pPr>
    </w:p>
    <w:p w14:paraId="58ABE152" w14:textId="77777777" w:rsidR="00BA743E" w:rsidRDefault="00BA743E" w:rsidP="00094E78">
      <w:pPr>
        <w:rPr>
          <w:rFonts w:ascii="微软雅黑" w:eastAsia="微软雅黑" w:hAnsi="微软雅黑"/>
          <w:sz w:val="20"/>
          <w:szCs w:val="28"/>
        </w:rPr>
      </w:pPr>
    </w:p>
    <w:p w14:paraId="06B1AF9D" w14:textId="77777777" w:rsidR="00AD500D" w:rsidRPr="00094E78" w:rsidRDefault="00AD500D" w:rsidP="00094E78">
      <w:pPr>
        <w:rPr>
          <w:rFonts w:ascii="微软雅黑" w:eastAsia="微软雅黑" w:hAnsi="微软雅黑"/>
          <w:sz w:val="20"/>
          <w:szCs w:val="28"/>
        </w:rPr>
      </w:pPr>
    </w:p>
    <w:sectPr w:rsidR="00AD500D" w:rsidRPr="00094E78" w:rsidSect="00B5445D">
      <w:footerReference w:type="default" r:id="rId16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A003" w14:textId="77777777" w:rsidR="00C73606" w:rsidRDefault="00C73606">
      <w:r>
        <w:separator/>
      </w:r>
    </w:p>
  </w:endnote>
  <w:endnote w:type="continuationSeparator" w:id="0">
    <w:p w14:paraId="3942DC67" w14:textId="77777777" w:rsidR="00C73606" w:rsidRDefault="00C7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DC6A" w14:textId="77777777" w:rsidR="00C73606" w:rsidRDefault="00C73606">
      <w:r>
        <w:separator/>
      </w:r>
    </w:p>
  </w:footnote>
  <w:footnote w:type="continuationSeparator" w:id="0">
    <w:p w14:paraId="3A7FB9E4" w14:textId="77777777" w:rsidR="00C73606" w:rsidRDefault="00C73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B1"/>
    <w:rsid w:val="00004FFF"/>
    <w:rsid w:val="000057FB"/>
    <w:rsid w:val="0000640F"/>
    <w:rsid w:val="0001269D"/>
    <w:rsid w:val="00013C97"/>
    <w:rsid w:val="00022824"/>
    <w:rsid w:val="00022F3C"/>
    <w:rsid w:val="000300CE"/>
    <w:rsid w:val="00032A6D"/>
    <w:rsid w:val="00033451"/>
    <w:rsid w:val="00034BD1"/>
    <w:rsid w:val="00035E3F"/>
    <w:rsid w:val="00036639"/>
    <w:rsid w:val="0004495C"/>
    <w:rsid w:val="00045D7C"/>
    <w:rsid w:val="000555A3"/>
    <w:rsid w:val="000606A7"/>
    <w:rsid w:val="00083B69"/>
    <w:rsid w:val="0009064E"/>
    <w:rsid w:val="0009184D"/>
    <w:rsid w:val="00091FB6"/>
    <w:rsid w:val="00093364"/>
    <w:rsid w:val="00094E78"/>
    <w:rsid w:val="0009746A"/>
    <w:rsid w:val="000B11EA"/>
    <w:rsid w:val="000B3D37"/>
    <w:rsid w:val="000C1A0A"/>
    <w:rsid w:val="000D1EC9"/>
    <w:rsid w:val="000F71F0"/>
    <w:rsid w:val="00101C8B"/>
    <w:rsid w:val="001035BB"/>
    <w:rsid w:val="00114AAB"/>
    <w:rsid w:val="00117832"/>
    <w:rsid w:val="001249DF"/>
    <w:rsid w:val="00132356"/>
    <w:rsid w:val="0013295C"/>
    <w:rsid w:val="00140D28"/>
    <w:rsid w:val="001477A6"/>
    <w:rsid w:val="001478A6"/>
    <w:rsid w:val="001612A9"/>
    <w:rsid w:val="00165864"/>
    <w:rsid w:val="001725FD"/>
    <w:rsid w:val="0017673A"/>
    <w:rsid w:val="00184E9E"/>
    <w:rsid w:val="001979F5"/>
    <w:rsid w:val="001B1BDD"/>
    <w:rsid w:val="001C4765"/>
    <w:rsid w:val="001C5FE3"/>
    <w:rsid w:val="001D1850"/>
    <w:rsid w:val="001D19BB"/>
    <w:rsid w:val="001D621A"/>
    <w:rsid w:val="001E620C"/>
    <w:rsid w:val="001E7116"/>
    <w:rsid w:val="001F51A3"/>
    <w:rsid w:val="0020482F"/>
    <w:rsid w:val="00210E3D"/>
    <w:rsid w:val="002129D9"/>
    <w:rsid w:val="00220C4E"/>
    <w:rsid w:val="00231ADF"/>
    <w:rsid w:val="00233E50"/>
    <w:rsid w:val="002356F5"/>
    <w:rsid w:val="00235F56"/>
    <w:rsid w:val="00241D70"/>
    <w:rsid w:val="00252F02"/>
    <w:rsid w:val="00253038"/>
    <w:rsid w:val="0026503F"/>
    <w:rsid w:val="00266B7C"/>
    <w:rsid w:val="00277C89"/>
    <w:rsid w:val="00294DD1"/>
    <w:rsid w:val="002971C1"/>
    <w:rsid w:val="002A0A39"/>
    <w:rsid w:val="002A5C54"/>
    <w:rsid w:val="002A6BB9"/>
    <w:rsid w:val="002A742E"/>
    <w:rsid w:val="002B410D"/>
    <w:rsid w:val="002B70EC"/>
    <w:rsid w:val="002B747B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71AB8"/>
    <w:rsid w:val="00380157"/>
    <w:rsid w:val="0038236A"/>
    <w:rsid w:val="003863C3"/>
    <w:rsid w:val="00393248"/>
    <w:rsid w:val="00396FBA"/>
    <w:rsid w:val="003A19FE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1CCD"/>
    <w:rsid w:val="003C6358"/>
    <w:rsid w:val="003C6BD1"/>
    <w:rsid w:val="003E6C28"/>
    <w:rsid w:val="0040130F"/>
    <w:rsid w:val="004051CD"/>
    <w:rsid w:val="00405E71"/>
    <w:rsid w:val="00410CF6"/>
    <w:rsid w:val="00411ABA"/>
    <w:rsid w:val="00412E7B"/>
    <w:rsid w:val="00423A87"/>
    <w:rsid w:val="004318F1"/>
    <w:rsid w:val="00432F35"/>
    <w:rsid w:val="004358BB"/>
    <w:rsid w:val="00440087"/>
    <w:rsid w:val="004418F5"/>
    <w:rsid w:val="004423BC"/>
    <w:rsid w:val="00452C27"/>
    <w:rsid w:val="00453722"/>
    <w:rsid w:val="00453DD7"/>
    <w:rsid w:val="0045648B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7D5E"/>
    <w:rsid w:val="004A2121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66785"/>
    <w:rsid w:val="005727F4"/>
    <w:rsid w:val="005743D6"/>
    <w:rsid w:val="005770CE"/>
    <w:rsid w:val="00587B37"/>
    <w:rsid w:val="005945A3"/>
    <w:rsid w:val="00595A3C"/>
    <w:rsid w:val="005A7C33"/>
    <w:rsid w:val="005B2C60"/>
    <w:rsid w:val="005B42C1"/>
    <w:rsid w:val="005B42E3"/>
    <w:rsid w:val="005C5E0D"/>
    <w:rsid w:val="005D45E5"/>
    <w:rsid w:val="005E1C0B"/>
    <w:rsid w:val="005E42A0"/>
    <w:rsid w:val="005E43E2"/>
    <w:rsid w:val="005E7E4C"/>
    <w:rsid w:val="005F3195"/>
    <w:rsid w:val="00604C47"/>
    <w:rsid w:val="006063BA"/>
    <w:rsid w:val="0061006F"/>
    <w:rsid w:val="0061292E"/>
    <w:rsid w:val="00617267"/>
    <w:rsid w:val="00622B9E"/>
    <w:rsid w:val="00625432"/>
    <w:rsid w:val="006328CA"/>
    <w:rsid w:val="006431D9"/>
    <w:rsid w:val="00647402"/>
    <w:rsid w:val="006527F4"/>
    <w:rsid w:val="00657D0C"/>
    <w:rsid w:val="00657D1F"/>
    <w:rsid w:val="00661180"/>
    <w:rsid w:val="00665DA9"/>
    <w:rsid w:val="00676FFB"/>
    <w:rsid w:val="00677081"/>
    <w:rsid w:val="00683223"/>
    <w:rsid w:val="00687EDD"/>
    <w:rsid w:val="0069391D"/>
    <w:rsid w:val="006A194B"/>
    <w:rsid w:val="006A35B1"/>
    <w:rsid w:val="006A3812"/>
    <w:rsid w:val="006A6044"/>
    <w:rsid w:val="006B1B53"/>
    <w:rsid w:val="006B1D1F"/>
    <w:rsid w:val="006B331D"/>
    <w:rsid w:val="006C34CB"/>
    <w:rsid w:val="006C439E"/>
    <w:rsid w:val="006C4D4F"/>
    <w:rsid w:val="006D5E1A"/>
    <w:rsid w:val="006E38E8"/>
    <w:rsid w:val="006E4DE5"/>
    <w:rsid w:val="006F1285"/>
    <w:rsid w:val="006F262F"/>
    <w:rsid w:val="006F6E28"/>
    <w:rsid w:val="007026D9"/>
    <w:rsid w:val="00706BE2"/>
    <w:rsid w:val="0071436B"/>
    <w:rsid w:val="007153A9"/>
    <w:rsid w:val="00716253"/>
    <w:rsid w:val="007221A6"/>
    <w:rsid w:val="00723909"/>
    <w:rsid w:val="007246C3"/>
    <w:rsid w:val="007253FC"/>
    <w:rsid w:val="0072554F"/>
    <w:rsid w:val="00727262"/>
    <w:rsid w:val="00733218"/>
    <w:rsid w:val="00733C2A"/>
    <w:rsid w:val="00736211"/>
    <w:rsid w:val="0073677F"/>
    <w:rsid w:val="00737E95"/>
    <w:rsid w:val="00760228"/>
    <w:rsid w:val="007630D5"/>
    <w:rsid w:val="0076333E"/>
    <w:rsid w:val="00767C7B"/>
    <w:rsid w:val="00771857"/>
    <w:rsid w:val="00774790"/>
    <w:rsid w:val="00785811"/>
    <w:rsid w:val="00795F1F"/>
    <w:rsid w:val="0079729E"/>
    <w:rsid w:val="007B0DB1"/>
    <w:rsid w:val="007C35FB"/>
    <w:rsid w:val="007C44B7"/>
    <w:rsid w:val="007C4A54"/>
    <w:rsid w:val="007C7067"/>
    <w:rsid w:val="007C7EA3"/>
    <w:rsid w:val="007D204E"/>
    <w:rsid w:val="007D2CCD"/>
    <w:rsid w:val="007D5E9E"/>
    <w:rsid w:val="007D718D"/>
    <w:rsid w:val="007E1403"/>
    <w:rsid w:val="007E38A9"/>
    <w:rsid w:val="007F0C6C"/>
    <w:rsid w:val="007F7CCD"/>
    <w:rsid w:val="00800057"/>
    <w:rsid w:val="00800C0C"/>
    <w:rsid w:val="00801764"/>
    <w:rsid w:val="0080331F"/>
    <w:rsid w:val="00805C6C"/>
    <w:rsid w:val="008074FC"/>
    <w:rsid w:val="008154B9"/>
    <w:rsid w:val="00816877"/>
    <w:rsid w:val="008247BA"/>
    <w:rsid w:val="00832D4E"/>
    <w:rsid w:val="00834753"/>
    <w:rsid w:val="00846F8B"/>
    <w:rsid w:val="008504D4"/>
    <w:rsid w:val="00850FE4"/>
    <w:rsid w:val="00852AF1"/>
    <w:rsid w:val="00853E9B"/>
    <w:rsid w:val="00855EAF"/>
    <w:rsid w:val="00860186"/>
    <w:rsid w:val="0086295B"/>
    <w:rsid w:val="0086673F"/>
    <w:rsid w:val="008668A0"/>
    <w:rsid w:val="00867B22"/>
    <w:rsid w:val="00883922"/>
    <w:rsid w:val="00884A0E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C2E9D"/>
    <w:rsid w:val="008C47D6"/>
    <w:rsid w:val="008D15EA"/>
    <w:rsid w:val="008D79F5"/>
    <w:rsid w:val="008F25C4"/>
    <w:rsid w:val="00900F20"/>
    <w:rsid w:val="00902BFD"/>
    <w:rsid w:val="00910199"/>
    <w:rsid w:val="00910641"/>
    <w:rsid w:val="00911D8B"/>
    <w:rsid w:val="00925441"/>
    <w:rsid w:val="009275CC"/>
    <w:rsid w:val="00931267"/>
    <w:rsid w:val="009318FD"/>
    <w:rsid w:val="009408D5"/>
    <w:rsid w:val="00941D23"/>
    <w:rsid w:val="00962811"/>
    <w:rsid w:val="00963186"/>
    <w:rsid w:val="009727FE"/>
    <w:rsid w:val="00980E7D"/>
    <w:rsid w:val="00980ECA"/>
    <w:rsid w:val="0099591B"/>
    <w:rsid w:val="009A0695"/>
    <w:rsid w:val="009A4152"/>
    <w:rsid w:val="009A4809"/>
    <w:rsid w:val="009B1387"/>
    <w:rsid w:val="009C05D8"/>
    <w:rsid w:val="009C484E"/>
    <w:rsid w:val="009C4A9C"/>
    <w:rsid w:val="009C6E9F"/>
    <w:rsid w:val="009C7985"/>
    <w:rsid w:val="009D389F"/>
    <w:rsid w:val="009D44A9"/>
    <w:rsid w:val="009E09AD"/>
    <w:rsid w:val="009E67EA"/>
    <w:rsid w:val="009E6F4F"/>
    <w:rsid w:val="009F0B34"/>
    <w:rsid w:val="009F5DB8"/>
    <w:rsid w:val="00A00CF5"/>
    <w:rsid w:val="00A054E3"/>
    <w:rsid w:val="00A32B07"/>
    <w:rsid w:val="00A34837"/>
    <w:rsid w:val="00A51C1D"/>
    <w:rsid w:val="00A52B9B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05FF"/>
    <w:rsid w:val="00A917A0"/>
    <w:rsid w:val="00A9693D"/>
    <w:rsid w:val="00AB23E7"/>
    <w:rsid w:val="00AC75BE"/>
    <w:rsid w:val="00AD005E"/>
    <w:rsid w:val="00AD500D"/>
    <w:rsid w:val="00AD68F2"/>
    <w:rsid w:val="00AD6E53"/>
    <w:rsid w:val="00AE29BC"/>
    <w:rsid w:val="00B232B4"/>
    <w:rsid w:val="00B249D0"/>
    <w:rsid w:val="00B272B0"/>
    <w:rsid w:val="00B428BD"/>
    <w:rsid w:val="00B4790B"/>
    <w:rsid w:val="00B5445D"/>
    <w:rsid w:val="00B6215C"/>
    <w:rsid w:val="00B65421"/>
    <w:rsid w:val="00B766B1"/>
    <w:rsid w:val="00B80EF5"/>
    <w:rsid w:val="00B82056"/>
    <w:rsid w:val="00B84C2F"/>
    <w:rsid w:val="00B9220A"/>
    <w:rsid w:val="00BA743E"/>
    <w:rsid w:val="00BB18F7"/>
    <w:rsid w:val="00BB621A"/>
    <w:rsid w:val="00BD17B8"/>
    <w:rsid w:val="00BD3602"/>
    <w:rsid w:val="00BD5A2C"/>
    <w:rsid w:val="00BE7307"/>
    <w:rsid w:val="00BF3F5F"/>
    <w:rsid w:val="00C011DD"/>
    <w:rsid w:val="00C10E16"/>
    <w:rsid w:val="00C202EC"/>
    <w:rsid w:val="00C266B6"/>
    <w:rsid w:val="00C31495"/>
    <w:rsid w:val="00C31BAD"/>
    <w:rsid w:val="00C36EF5"/>
    <w:rsid w:val="00C43BA1"/>
    <w:rsid w:val="00C45DBD"/>
    <w:rsid w:val="00C54122"/>
    <w:rsid w:val="00C707FD"/>
    <w:rsid w:val="00C73606"/>
    <w:rsid w:val="00C74CE0"/>
    <w:rsid w:val="00C75DFF"/>
    <w:rsid w:val="00C953A4"/>
    <w:rsid w:val="00C96120"/>
    <w:rsid w:val="00CA12BB"/>
    <w:rsid w:val="00CA1ACE"/>
    <w:rsid w:val="00CA36D7"/>
    <w:rsid w:val="00CB79B7"/>
    <w:rsid w:val="00CC0919"/>
    <w:rsid w:val="00CC4D2C"/>
    <w:rsid w:val="00CD1391"/>
    <w:rsid w:val="00CD5F96"/>
    <w:rsid w:val="00CD7A0B"/>
    <w:rsid w:val="00CD7B32"/>
    <w:rsid w:val="00CF2571"/>
    <w:rsid w:val="00CF6FE3"/>
    <w:rsid w:val="00D2005B"/>
    <w:rsid w:val="00D33D39"/>
    <w:rsid w:val="00D36757"/>
    <w:rsid w:val="00D411EB"/>
    <w:rsid w:val="00D43160"/>
    <w:rsid w:val="00D47C86"/>
    <w:rsid w:val="00D50204"/>
    <w:rsid w:val="00D533F8"/>
    <w:rsid w:val="00D5603C"/>
    <w:rsid w:val="00D56881"/>
    <w:rsid w:val="00D61379"/>
    <w:rsid w:val="00D666C2"/>
    <w:rsid w:val="00D732BF"/>
    <w:rsid w:val="00D824E9"/>
    <w:rsid w:val="00D94235"/>
    <w:rsid w:val="00D96B4A"/>
    <w:rsid w:val="00DA4657"/>
    <w:rsid w:val="00DA60BE"/>
    <w:rsid w:val="00DB49CF"/>
    <w:rsid w:val="00DB567B"/>
    <w:rsid w:val="00DC5A91"/>
    <w:rsid w:val="00DE310F"/>
    <w:rsid w:val="00DE4234"/>
    <w:rsid w:val="00DE5F65"/>
    <w:rsid w:val="00DF1E58"/>
    <w:rsid w:val="00DF713C"/>
    <w:rsid w:val="00E01D69"/>
    <w:rsid w:val="00E03663"/>
    <w:rsid w:val="00E23CC4"/>
    <w:rsid w:val="00E24694"/>
    <w:rsid w:val="00E426E7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B0642"/>
    <w:rsid w:val="00EB5C00"/>
    <w:rsid w:val="00EC3C27"/>
    <w:rsid w:val="00ED125F"/>
    <w:rsid w:val="00EE7635"/>
    <w:rsid w:val="00EF1B79"/>
    <w:rsid w:val="00EF2BAF"/>
    <w:rsid w:val="00EF35E0"/>
    <w:rsid w:val="00F004B0"/>
    <w:rsid w:val="00F11FDD"/>
    <w:rsid w:val="00F1440F"/>
    <w:rsid w:val="00F25EA9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778FB"/>
    <w:rsid w:val="00F77B39"/>
    <w:rsid w:val="00F806D9"/>
    <w:rsid w:val="00F868E0"/>
    <w:rsid w:val="00F90CC0"/>
    <w:rsid w:val="00F946F9"/>
    <w:rsid w:val="00F96737"/>
    <w:rsid w:val="00F979C6"/>
    <w:rsid w:val="00FA0D9C"/>
    <w:rsid w:val="00FA37EA"/>
    <w:rsid w:val="00FA532D"/>
    <w:rsid w:val="00FA7AC1"/>
    <w:rsid w:val="00FC0A38"/>
    <w:rsid w:val="00FC4245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7">
    <w:name w:val="Unresolved Mention"/>
    <w:basedOn w:val="a3"/>
    <w:rsid w:val="00D9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50.158.11.134:300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443</TotalTime>
  <Pages>4</Pages>
  <Words>199</Words>
  <Characters>1135</Characters>
  <Application>Microsoft Office Word</Application>
  <DocSecurity>0</DocSecurity>
  <Lines>9</Lines>
  <Paragraphs>2</Paragraphs>
  <ScaleCrop>false</ScaleCrop>
  <Company>CIMS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245</cp:revision>
  <cp:lastPrinted>1899-12-31T16:00:00Z</cp:lastPrinted>
  <dcterms:created xsi:type="dcterms:W3CDTF">2017-03-03T00:02:00Z</dcterms:created>
  <dcterms:modified xsi:type="dcterms:W3CDTF">2023-12-17T15:10:00Z</dcterms:modified>
</cp:coreProperties>
</file>