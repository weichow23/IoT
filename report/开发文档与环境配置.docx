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bookmarkStart w:id="0" w:name="_Hlk153463537"/>
      <w:bookmarkEnd w:id="0"/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Pr="009252EC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21860AC5" w14:textId="72D43518" w:rsidR="00692907" w:rsidRPr="00692907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692907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703799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_Toc153703799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3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E57DEA4" w14:textId="6FE9BD62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0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1.1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_Toc153703800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3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C050075" w14:textId="4FCED3F3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1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1.2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_Toc153703801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5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6EF8243" w14:textId="730C44B9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2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1.3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_Toc153703802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6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D6524A0" w14:textId="08F54A70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3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1.4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数据库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_Toc153703803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7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C3AD142" w14:textId="3D01AAA2" w:rsidR="00692907" w:rsidRPr="00692907" w:rsidRDefault="00915B8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703804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开发日志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_Toc153703804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9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77AC796" w14:textId="16F44F4D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5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_Toc153703805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10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C47B403" w14:textId="71FA4487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6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_Toc153703806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12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D1ADEF" w14:textId="450BF458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7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2.3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_Toc153703807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20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80A714D" w14:textId="45581826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8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2.4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Docker打包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_Toc153703808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20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3A9A21D" w14:textId="2E45FF5A" w:rsidR="00692907" w:rsidRPr="00692907" w:rsidRDefault="00915B8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9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2.5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Github日志记录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_Toc153703809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36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5DBD1836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692907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9D0248B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0A7AD22E" w14:textId="36056029" w:rsidR="006A3812" w:rsidRDefault="006F6E28" w:rsidP="005B2C60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703799"/>
      <w:r>
        <w:rPr>
          <w:rFonts w:ascii="微软雅黑" w:eastAsia="微软雅黑" w:hAnsi="微软雅黑" w:hint="eastAsia"/>
        </w:rPr>
        <w:t>环境配置</w:t>
      </w:r>
      <w:bookmarkEnd w:id="1"/>
    </w:p>
    <w:p w14:paraId="5EE5B2FF" w14:textId="25A576E4" w:rsidR="00AD6E53" w:rsidRDefault="0000640F" w:rsidP="00617267">
      <w:pPr>
        <w:pStyle w:val="2"/>
        <w:rPr>
          <w:rFonts w:ascii="微软雅黑" w:eastAsia="微软雅黑" w:hAnsi="微软雅黑"/>
        </w:rPr>
      </w:pPr>
      <w:bookmarkStart w:id="2" w:name="_Toc153703800"/>
      <w:r>
        <w:rPr>
          <w:rFonts w:ascii="微软雅黑" w:eastAsia="微软雅黑" w:hAnsi="微软雅黑" w:hint="eastAsia"/>
        </w:rPr>
        <w:t>客户端</w:t>
      </w:r>
      <w:bookmarkEnd w:id="2"/>
    </w:p>
    <w:p w14:paraId="57CED375" w14:textId="4770E45B" w:rsidR="0000640F" w:rsidRPr="006A35B1" w:rsidRDefault="0000640F" w:rsidP="0000640F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Mosquitto</w:t>
      </w:r>
    </w:p>
    <w:p w14:paraId="2F00FEA0" w14:textId="2EEC4AF1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252F02">
        <w:rPr>
          <w:rFonts w:ascii="微软雅黑" w:eastAsia="微软雅黑" w:hAnsi="微软雅黑" w:hint="eastAsia"/>
          <w:b/>
          <w:bCs/>
          <w:sz w:val="20"/>
          <w:szCs w:val="28"/>
        </w:rPr>
        <w:t>下载和安装 Mosquitto</w:t>
      </w:r>
      <w:r w:rsidRPr="004A2121">
        <w:rPr>
          <w:rFonts w:ascii="微软雅黑" w:eastAsia="微软雅黑" w:hAnsi="微软雅黑" w:hint="eastAsia"/>
          <w:sz w:val="20"/>
          <w:szCs w:val="28"/>
        </w:rPr>
        <w:t>：首先，从 Mosquitto官方网站</w:t>
      </w:r>
      <w:hyperlink r:id="rId9" w:history="1">
        <w:r w:rsidR="00D96B4A" w:rsidRPr="00E20BCA">
          <w:rPr>
            <w:rStyle w:val="af4"/>
            <w:rFonts w:ascii="微软雅黑" w:eastAsia="微软雅黑" w:hAnsi="微软雅黑" w:hint="eastAsia"/>
            <w:sz w:val="20"/>
            <w:szCs w:val="28"/>
          </w:rPr>
          <w:t>https://mosquitto.org/download/</w:t>
        </w:r>
      </w:hyperlink>
      <w:r w:rsidR="00D96B4A">
        <w:rPr>
          <w:rFonts w:ascii="微软雅黑" w:eastAsia="微软雅黑" w:hAnsi="微软雅黑"/>
          <w:sz w:val="20"/>
          <w:szCs w:val="28"/>
        </w:rPr>
        <w:t xml:space="preserve"> </w:t>
      </w:r>
      <w:r w:rsidR="006C34CB">
        <w:rPr>
          <w:rFonts w:ascii="微软雅黑" w:eastAsia="微软雅黑" w:hAnsi="微软雅黑" w:hint="eastAsia"/>
          <w:sz w:val="20"/>
          <w:szCs w:val="28"/>
        </w:rPr>
        <w:t>下载</w:t>
      </w:r>
      <w:r w:rsidRPr="004A2121">
        <w:rPr>
          <w:rFonts w:ascii="微软雅黑" w:eastAsia="微软雅黑" w:hAnsi="微软雅黑" w:hint="eastAsia"/>
          <w:sz w:val="20"/>
          <w:szCs w:val="28"/>
        </w:rPr>
        <w:t>并安装 Mosquitto</w:t>
      </w:r>
    </w:p>
    <w:p w14:paraId="54351C5C" w14:textId="13868A00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A905FF">
        <w:rPr>
          <w:rFonts w:ascii="微软雅黑" w:eastAsia="微软雅黑" w:hAnsi="微软雅黑" w:hint="eastAsia"/>
          <w:b/>
          <w:bCs/>
          <w:sz w:val="20"/>
          <w:szCs w:val="28"/>
        </w:rPr>
        <w:t>添加到 PATH</w:t>
      </w:r>
      <w:r w:rsidRPr="004A2121">
        <w:rPr>
          <w:rFonts w:ascii="微软雅黑" w:eastAsia="微软雅黑" w:hAnsi="微软雅黑" w:hint="eastAsia"/>
          <w:sz w:val="20"/>
          <w:szCs w:val="28"/>
        </w:rPr>
        <w:t>：安装完成后，您需要确保 Mosquitto 的安装目录已添加到系统的 PATH 环境变量中，以便可</w:t>
      </w:r>
      <w:r w:rsidRPr="004A2121">
        <w:rPr>
          <w:rFonts w:ascii="微软雅黑" w:eastAsia="微软雅黑" w:hAnsi="微软雅黑" w:hint="eastAsia"/>
          <w:sz w:val="20"/>
          <w:szCs w:val="28"/>
        </w:rPr>
        <w:lastRenderedPageBreak/>
        <w:t>以在命令提示符中访问它。要执行此操作，您可以按照以下步骤进行操作：</w:t>
      </w:r>
    </w:p>
    <w:p w14:paraId="22C78750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 Windows 桌面上，右键单击“此电脑”或“计算机”，然后选择“属性”。</w:t>
      </w:r>
    </w:p>
    <w:p w14:paraId="5B9EBBE9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点击“高级系统设置”。</w:t>
      </w:r>
    </w:p>
    <w:p w14:paraId="739BCE28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在“高级”选项卡上，点击“环境变量”按钮。</w:t>
      </w:r>
    </w:p>
    <w:p w14:paraId="3B40BFAE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 PATH 变量，然后点击“编辑”。</w:t>
      </w:r>
    </w:p>
    <w:p w14:paraId="3E064676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在变量值中，添加 Mosquitto 安装目录的路径，例如：`C:\Program Files\Mosquitto`。确保不要删除现有的路径，只需在最后加上分号（;）然后添加 Mosquitto 的路径。</w:t>
      </w:r>
    </w:p>
    <w:p w14:paraId="09610E14" w14:textId="46D5A9A6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点击“确定”来保存更改。</w:t>
      </w:r>
    </w:p>
    <w:p w14:paraId="0DDA1BA0" w14:textId="010C2E32" w:rsidR="00572576" w:rsidRPr="004A2121" w:rsidRDefault="00572576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更为具体的配置操作，可以参考</w:t>
      </w:r>
      <w:hyperlink r:id="rId10" w:history="1">
        <w:r w:rsidRPr="009F721F">
          <w:rPr>
            <w:rStyle w:val="af4"/>
            <w:rFonts w:ascii="微软雅黑" w:eastAsia="微软雅黑" w:hAnsi="微软雅黑" w:hint="eastAsia"/>
            <w:sz w:val="20"/>
            <w:szCs w:val="28"/>
          </w:rPr>
          <w:t>网上的资料</w:t>
        </w:r>
      </w:hyperlink>
    </w:p>
    <w:p w14:paraId="6B65D9E6" w14:textId="265E39E9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>3.</w:t>
      </w:r>
      <w:r w:rsidRPr="00B766B1">
        <w:rPr>
          <w:rFonts w:ascii="微软雅黑" w:eastAsia="微软雅黑" w:hAnsi="微软雅黑" w:hint="eastAsia"/>
          <w:b/>
          <w:bCs/>
          <w:sz w:val="20"/>
          <w:szCs w:val="28"/>
        </w:rPr>
        <w:t xml:space="preserve"> 启动 Mosquitto 服务</w:t>
      </w:r>
      <w:r w:rsidRPr="004A2121">
        <w:rPr>
          <w:rFonts w:ascii="微软雅黑" w:eastAsia="微软雅黑" w:hAnsi="微软雅黑" w:hint="eastAsia"/>
          <w:sz w:val="20"/>
          <w:szCs w:val="28"/>
        </w:rPr>
        <w:t>：在命令提示符中，输入以下命令来启动 Mosquitto 服务：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93248" w14:paraId="35A9DE80" w14:textId="77777777" w:rsidTr="00393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60D3CA" w14:textId="03B99CDE" w:rsidR="00393248" w:rsidRPr="00CB79B7" w:rsidRDefault="00393248" w:rsidP="004A2121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CB79B7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mosquitto -v</w:t>
            </w:r>
          </w:p>
        </w:tc>
      </w:tr>
    </w:tbl>
    <w:p w14:paraId="00C63E32" w14:textId="0B519153" w:rsidR="00617267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这应该会启动 Mosquitto 代理并显示其日志输出。如果一切设置正确，您将看到代理的版本信息和其他日志。</w:t>
      </w:r>
    </w:p>
    <w:p w14:paraId="5360B6B2" w14:textId="57C6147B" w:rsidR="00114AAB" w:rsidRPr="006A35B1" w:rsidRDefault="00114AAB" w:rsidP="00114AAB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="004358BB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VN</w:t>
      </w:r>
    </w:p>
    <w:p w14:paraId="46E48D85" w14:textId="744EFEF3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6F262F">
        <w:rPr>
          <w:rFonts w:ascii="微软雅黑" w:eastAsia="微软雅黑" w:hAnsi="微软雅黑" w:hint="eastAsia"/>
          <w:b/>
          <w:bCs/>
          <w:sz w:val="20"/>
          <w:szCs w:val="28"/>
        </w:rPr>
        <w:t>安装 Maven</w:t>
      </w:r>
      <w:r w:rsidRPr="000057FB">
        <w:rPr>
          <w:rFonts w:ascii="微软雅黑" w:eastAsia="微软雅黑" w:hAnsi="微软雅黑" w:hint="eastAsia"/>
          <w:sz w:val="20"/>
          <w:szCs w:val="28"/>
        </w:rPr>
        <w:t>： 从 Maven 的官方网站下载并安装。安装完成后，确保你知道 Maven 的安装路径。</w:t>
      </w:r>
    </w:p>
    <w:p w14:paraId="6D45610B" w14:textId="225DAB65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C011DD">
        <w:rPr>
          <w:rFonts w:ascii="微软雅黑" w:eastAsia="微软雅黑" w:hAnsi="微软雅黑" w:hint="eastAsia"/>
          <w:b/>
          <w:bCs/>
          <w:sz w:val="20"/>
          <w:szCs w:val="28"/>
        </w:rPr>
        <w:t>配置环境变量</w:t>
      </w:r>
      <w:r w:rsidRPr="000057FB">
        <w:rPr>
          <w:rFonts w:ascii="微软雅黑" w:eastAsia="微软雅黑" w:hAnsi="微软雅黑" w:hint="eastAsia"/>
          <w:sz w:val="20"/>
          <w:szCs w:val="28"/>
        </w:rPr>
        <w:t>： 一旦 Maven 安装完成，你需要配置系统的环境变量，以便系统能够找到 Maven 的执行文件。以下是配置环境变量的步骤：</w:t>
      </w:r>
    </w:p>
    <w:p w14:paraId="19A8DF01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右键点击“此电脑”（或“计算机”），然后选择“属性”。</w:t>
      </w:r>
    </w:p>
    <w:p w14:paraId="7E7FF483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在弹出的窗口中，点击“高级系统设置”。</w:t>
      </w:r>
    </w:p>
    <w:p w14:paraId="0DD44CEA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在系统属性窗口中，点击“环境变量”按钮。</w:t>
      </w:r>
    </w:p>
    <w:p w14:paraId="24976249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在“系统变量”部分，找到名为 `Path` 的变量，然后点击“编辑”按钮。</w:t>
      </w:r>
    </w:p>
    <w:p w14:paraId="5EA2439D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在编辑环境变量窗口中，点击“新建”，然后添加 Maven 的 `bin` 目录的路径，例如：`C:\apache-maven-3.6.3\bin`（根据你的 Maven 安装路径进行调整）。</w:t>
      </w:r>
    </w:p>
    <w:p w14:paraId="75DE82E3" w14:textId="10EF4EBA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lastRenderedPageBreak/>
        <w:t xml:space="preserve">   - 确保保存所有更改，然后关闭窗口。</w:t>
      </w:r>
    </w:p>
    <w:p w14:paraId="745028C9" w14:textId="0F508E21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>3.</w:t>
      </w:r>
      <w:r w:rsidRPr="00F11FDD">
        <w:rPr>
          <w:rFonts w:ascii="微软雅黑" w:eastAsia="微软雅黑" w:hAnsi="微软雅黑" w:hint="eastAsia"/>
          <w:b/>
          <w:bCs/>
          <w:sz w:val="20"/>
          <w:szCs w:val="28"/>
        </w:rPr>
        <w:t xml:space="preserve"> 验证Maven安装</w:t>
      </w:r>
      <w:r w:rsidRPr="000057FB">
        <w:rPr>
          <w:rFonts w:ascii="微软雅黑" w:eastAsia="微软雅黑" w:hAnsi="微软雅黑" w:hint="eastAsia"/>
          <w:sz w:val="20"/>
          <w:szCs w:val="28"/>
        </w:rPr>
        <w:t>：打开一个新的命令提示符窗口，并运行以下命令来验证 Maven 是否正确安装：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0057FB" w14:paraId="75AE5593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30D1A4DC" w14:textId="055DF3FB" w:rsidR="000057FB" w:rsidRPr="00004FFF" w:rsidRDefault="000057FB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mvn -version</w:t>
            </w:r>
          </w:p>
        </w:tc>
      </w:tr>
    </w:tbl>
    <w:p w14:paraId="464B0F63" w14:textId="0C2948D8" w:rsidR="009A0695" w:rsidRDefault="000057FB" w:rsidP="00617267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如果 Maven 已经正确安装和配置，它会显示 Maven 的版本信息和其他相关信息。</w:t>
      </w:r>
    </w:p>
    <w:p w14:paraId="26DC45DC" w14:textId="211329D9" w:rsidR="00852AF1" w:rsidRDefault="00852AF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4</w:t>
      </w:r>
      <w:r>
        <w:rPr>
          <w:rFonts w:ascii="微软雅黑" w:eastAsia="微软雅黑" w:hAnsi="微软雅黑"/>
          <w:sz w:val="20"/>
          <w:szCs w:val="28"/>
        </w:rPr>
        <w:t xml:space="preserve">. </w:t>
      </w:r>
      <w:r>
        <w:rPr>
          <w:rFonts w:ascii="微软雅黑" w:eastAsia="微软雅黑" w:hAnsi="微软雅黑" w:hint="eastAsia"/>
          <w:sz w:val="20"/>
          <w:szCs w:val="28"/>
        </w:rPr>
        <w:t>这个时候应该就能正确使用</w:t>
      </w:r>
      <w:r w:rsidR="00FA532D">
        <w:rPr>
          <w:rFonts w:ascii="微软雅黑" w:eastAsia="微软雅黑" w:hAnsi="微软雅黑" w:hint="eastAsia"/>
          <w:sz w:val="20"/>
          <w:szCs w:val="28"/>
        </w:rPr>
        <w:t>老师提供的client程序了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80331F" w14:paraId="7B6D7427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6B035F57" w14:textId="4614E48D" w:rsidR="0080331F" w:rsidRPr="00004FFF" w:rsidRDefault="0080331F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</w:t>
            </w:r>
            <w:r w:rsidRPr="0080331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>mvn clean package</w:t>
            </w:r>
          </w:p>
        </w:tc>
      </w:tr>
    </w:tbl>
    <w:p w14:paraId="35A774A5" w14:textId="17A22385" w:rsidR="0080331F" w:rsidRPr="00EA7FC9" w:rsidRDefault="00904859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EA7FC9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Pr="00EA7FC9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ySQL workbench</w:t>
      </w:r>
    </w:p>
    <w:p w14:paraId="2D07EAAD" w14:textId="1CC8ABB9" w:rsidR="00904859" w:rsidRDefault="00915B87" w:rsidP="00617267">
      <w:pPr>
        <w:rPr>
          <w:rFonts w:ascii="微软雅黑" w:eastAsia="微软雅黑" w:hAnsi="微软雅黑"/>
          <w:sz w:val="20"/>
          <w:szCs w:val="28"/>
        </w:rPr>
      </w:pPr>
      <w:hyperlink r:id="rId11" w:history="1">
        <w:r w:rsidR="005554DE" w:rsidRPr="007063DB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</w:p>
    <w:p w14:paraId="04CDA401" w14:textId="0867FBB7" w:rsid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在本项目中，需要调用</w:t>
      </w:r>
      <w:r>
        <w:rPr>
          <w:rFonts w:ascii="微软雅黑" w:eastAsia="微软雅黑" w:hAnsi="微软雅黑"/>
          <w:sz w:val="20"/>
          <w:szCs w:val="28"/>
        </w:rPr>
        <w:t>SQL</w:t>
      </w:r>
      <w:r>
        <w:rPr>
          <w:rFonts w:ascii="微软雅黑" w:eastAsia="微软雅黑" w:hAnsi="微软雅黑" w:hint="eastAsia"/>
          <w:sz w:val="20"/>
          <w:szCs w:val="28"/>
        </w:rPr>
        <w:t>文件进行数据库和数据表的建立，因此需要S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开发环境。</w:t>
      </w:r>
    </w:p>
    <w:p w14:paraId="2F530088" w14:textId="38FE09E0" w:rsidR="007079C6" w:rsidRP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 w:rsidRPr="007079C6">
        <w:rPr>
          <w:rFonts w:ascii="微软雅黑" w:eastAsia="微软雅黑" w:hAnsi="微软雅黑" w:hint="eastAsia"/>
          <w:sz w:val="20"/>
          <w:szCs w:val="28"/>
        </w:rPr>
        <w:t>MySQL Workbench是一款用于管理和操作MySQL数据库的集成开发环境（IDE）。它提供了直观的用户界面，使数据库管理员和开发人员能够轻松地执行各种数据库任务，包括创建、修改、删除数据库对象，编写SQL查询，进行性能优化，以及备份和恢复数据。MySQL Workbench还支持数据库建模和设计，使用户能够可视化地设计数据库架构。这个工具是一个强大的数据库管理工具，有助于简化MySQL数据库的管理和开发工作。</w:t>
      </w:r>
    </w:p>
    <w:p w14:paraId="1E48351B" w14:textId="654EEB53" w:rsidR="007079C6" w:rsidRPr="00F800B2" w:rsidRDefault="00C328C3" w:rsidP="007079C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F800B2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Maven</w:t>
      </w:r>
    </w:p>
    <w:p w14:paraId="5329FC2A" w14:textId="0E9DE3FB" w:rsidR="007079C6" w:rsidRPr="007079C6" w:rsidRDefault="00915B87" w:rsidP="007079C6">
      <w:pPr>
        <w:rPr>
          <w:rFonts w:ascii="微软雅黑" w:eastAsia="微软雅黑" w:hAnsi="微软雅黑"/>
          <w:sz w:val="20"/>
          <w:szCs w:val="28"/>
        </w:rPr>
      </w:pPr>
      <w:hyperlink r:id="rId12" w:history="1">
        <w:r w:rsidR="00155046" w:rsidRPr="003A2D02">
          <w:rPr>
            <w:rStyle w:val="af4"/>
            <w:rFonts w:ascii="微软雅黑" w:eastAsia="微软雅黑" w:hAnsi="微软雅黑"/>
            <w:sz w:val="20"/>
            <w:szCs w:val="28"/>
          </w:rPr>
          <w:t>下载链接</w:t>
        </w:r>
      </w:hyperlink>
    </w:p>
    <w:p w14:paraId="001316B6" w14:textId="7ED7FE76" w:rsidR="00904859" w:rsidRPr="007079C6" w:rsidRDefault="0056004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</w:t>
      </w:r>
      <w:r w:rsidR="00492C37">
        <w:rPr>
          <w:rFonts w:ascii="微软雅黑" w:eastAsia="微软雅黑" w:hAnsi="微软雅黑" w:hint="eastAsia"/>
          <w:sz w:val="20"/>
          <w:szCs w:val="28"/>
        </w:rPr>
        <w:t xml:space="preserve">的Java程序依赖于Maven环境， </w:t>
      </w:r>
      <w:r w:rsidR="00D70BE0" w:rsidRPr="00D70BE0">
        <w:rPr>
          <w:rFonts w:ascii="微软雅黑" w:eastAsia="微软雅黑" w:hAnsi="微软雅黑" w:hint="eastAsia"/>
          <w:sz w:val="20"/>
          <w:szCs w:val="28"/>
        </w:rPr>
        <w:t>Maven用于构建、管理和维护Java应用程序。它能够自动处理项目依赖关系、构建过程和项目部署，使开发人员能够更轻松地管理复杂的Java项目。Maven的核心思想是约定优于配置，它提供了一套标准的项目结构和构建生命周期，简化了项目配置和管理的过程。</w:t>
      </w:r>
    </w:p>
    <w:p w14:paraId="1187DA71" w14:textId="3ED9460B" w:rsidR="00C36EF5" w:rsidRDefault="00C36EF5" w:rsidP="00C36EF5">
      <w:pPr>
        <w:pStyle w:val="2"/>
        <w:rPr>
          <w:rFonts w:ascii="微软雅黑" w:eastAsia="微软雅黑" w:hAnsi="微软雅黑"/>
        </w:rPr>
      </w:pPr>
      <w:bookmarkStart w:id="3" w:name="_Toc153703801"/>
      <w:r>
        <w:rPr>
          <w:rFonts w:ascii="微软雅黑" w:eastAsia="微软雅黑" w:hAnsi="微软雅黑" w:hint="eastAsia"/>
        </w:rPr>
        <w:t>前端</w:t>
      </w:r>
      <w:bookmarkEnd w:id="3"/>
    </w:p>
    <w:p w14:paraId="497DDC5B" w14:textId="76DEC3AE" w:rsidR="0067361A" w:rsidRDefault="0067361A" w:rsidP="0067361A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bookmarkStart w:id="4" w:name="_Hlk153098642"/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N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ode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.js 19</w:t>
      </w:r>
    </w:p>
    <w:bookmarkEnd w:id="4"/>
    <w:p w14:paraId="5B05D8F4" w14:textId="02BBA532" w:rsidR="0067361A" w:rsidRPr="00653849" w:rsidRDefault="00653849" w:rsidP="0067361A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建议使用和我相同的nodejs环境，</w:t>
      </w:r>
      <w:hyperlink r:id="rId13" w:history="1">
        <w:r w:rsidR="00A43D88" w:rsidRPr="00653849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  <w:r w:rsidR="009323FE">
        <w:rPr>
          <w:rFonts w:ascii="微软雅黑" w:eastAsia="微软雅黑" w:hAnsi="微软雅黑" w:hint="eastAsia"/>
          <w:sz w:val="20"/>
          <w:szCs w:val="28"/>
        </w:rPr>
        <w:t>， 在我的代码调试过程中，我已经发现nodejs</w:t>
      </w:r>
      <w:r w:rsidR="009323FE">
        <w:rPr>
          <w:rFonts w:ascii="微软雅黑" w:eastAsia="微软雅黑" w:hAnsi="微软雅黑"/>
          <w:sz w:val="20"/>
          <w:szCs w:val="28"/>
        </w:rPr>
        <w:t>16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17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18</w:t>
      </w:r>
      <w:r w:rsidR="009323FE">
        <w:rPr>
          <w:rFonts w:ascii="微软雅黑" w:eastAsia="微软雅黑" w:hAnsi="微软雅黑" w:hint="eastAsia"/>
          <w:sz w:val="20"/>
          <w:szCs w:val="28"/>
        </w:rPr>
        <w:t>都存在目前我的前端框架不支持的库</w:t>
      </w:r>
    </w:p>
    <w:p w14:paraId="47A44B4B" w14:textId="2A2E4909" w:rsidR="000023A6" w:rsidRDefault="000023A6" w:rsidP="000023A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lastRenderedPageBreak/>
        <w:t>NVM</w:t>
      </w:r>
    </w:p>
    <w:p w14:paraId="2705EF26" w14:textId="78FBB233" w:rsidR="00653849" w:rsidRDefault="00915B87" w:rsidP="00617267">
      <w:pPr>
        <w:rPr>
          <w:rFonts w:ascii="微软雅黑" w:eastAsia="微软雅黑" w:hAnsi="微软雅黑"/>
          <w:sz w:val="20"/>
          <w:szCs w:val="28"/>
        </w:rPr>
      </w:pPr>
      <w:hyperlink r:id="rId14" w:history="1">
        <w:r w:rsidR="00667FF4" w:rsidRPr="00F64223">
          <w:rPr>
            <w:rStyle w:val="af4"/>
            <w:rFonts w:ascii="微软雅黑" w:eastAsia="微软雅黑" w:hAnsi="微软雅黑" w:hint="eastAsia"/>
            <w:sz w:val="20"/>
            <w:szCs w:val="28"/>
          </w:rPr>
          <w:t>NVM（Node Version Manager）</w:t>
        </w:r>
      </w:hyperlink>
      <w:r w:rsidR="00667FF4" w:rsidRPr="00667FF4">
        <w:rPr>
          <w:rFonts w:ascii="微软雅黑" w:eastAsia="微软雅黑" w:hAnsi="微软雅黑" w:hint="eastAsia"/>
          <w:sz w:val="20"/>
          <w:szCs w:val="28"/>
        </w:rPr>
        <w:t>是一个用于管理Node.js版本的工具。它允许用户在同一台计算机上轻松地安装、切换和管理不同版本的Node.js。通过NVM，您可以方便地在项目之间切换Node.js版本，以确保项目的兼容性和稳定性</w:t>
      </w:r>
    </w:p>
    <w:p w14:paraId="02E47949" w14:textId="79840643" w:rsidR="00653849" w:rsidRPr="00016D6A" w:rsidRDefault="00E3040F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016D6A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</w:t>
      </w:r>
      <w:r w:rsidRPr="00016D6A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arn</w:t>
      </w:r>
    </w:p>
    <w:p w14:paraId="14714773" w14:textId="6828E61C" w:rsidR="00C3372C" w:rsidRDefault="00C3372C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最后以来于yarn来启动</w:t>
      </w:r>
    </w:p>
    <w:p w14:paraId="04109D9D" w14:textId="77E43E9B" w:rsidR="00016D6A" w:rsidRDefault="00016D6A" w:rsidP="00617267">
      <w:pPr>
        <w:rPr>
          <w:rFonts w:ascii="微软雅黑" w:eastAsia="微软雅黑" w:hAnsi="微软雅黑"/>
          <w:sz w:val="20"/>
          <w:szCs w:val="28"/>
        </w:rPr>
      </w:pPr>
      <w:r w:rsidRPr="00016D6A">
        <w:rPr>
          <w:rFonts w:ascii="微软雅黑" w:eastAsia="微软雅黑" w:hAnsi="微软雅黑" w:hint="eastAsia"/>
          <w:sz w:val="20"/>
          <w:szCs w:val="28"/>
        </w:rPr>
        <w:t>Yarn是一个用于管理JavaScript包依赖的快速、可靠和安全的包管理工具。它是由Facebook开发并维护的，旨在解决npm（Node Package Manager）在性能和安全性方面的一些问题。</w:t>
      </w:r>
    </w:p>
    <w:p w14:paraId="5F3F45E5" w14:textId="2D1C86CA" w:rsidR="00A3037F" w:rsidRDefault="00A3037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6BB146" wp14:editId="2C796933">
            <wp:extent cx="6343650" cy="16510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8AB" w14:textId="22C752F4" w:rsidR="009A0695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编译完成后显示如下</w:t>
      </w:r>
    </w:p>
    <w:p w14:paraId="53C60E6A" w14:textId="6B6A15A1" w:rsidR="009F3F2F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204B3D" wp14:editId="0639E19E">
            <wp:extent cx="6343650" cy="22739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091" w14:textId="5D84F9FB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此时输入对应的网页地址即可打开</w:t>
      </w:r>
      <w:r w:rsidR="00CF4040">
        <w:rPr>
          <w:rFonts w:ascii="微软雅黑" w:eastAsia="微软雅黑" w:hAnsi="微软雅黑" w:hint="eastAsia"/>
          <w:sz w:val="20"/>
          <w:szCs w:val="28"/>
        </w:rPr>
        <w:t>前端程序</w:t>
      </w:r>
    </w:p>
    <w:p w14:paraId="274B3840" w14:textId="3C1C8D5A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E678186" wp14:editId="1CDD4981">
            <wp:extent cx="6343650" cy="34112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A35" w14:textId="1A4C5FF2" w:rsidR="002356F5" w:rsidRDefault="002356F5" w:rsidP="002356F5">
      <w:pPr>
        <w:pStyle w:val="2"/>
        <w:rPr>
          <w:rFonts w:ascii="微软雅黑" w:eastAsia="微软雅黑" w:hAnsi="微软雅黑"/>
        </w:rPr>
      </w:pPr>
      <w:bookmarkStart w:id="5" w:name="_Toc153703802"/>
      <w:r>
        <w:rPr>
          <w:rFonts w:ascii="微软雅黑" w:eastAsia="微软雅黑" w:hAnsi="微软雅黑" w:hint="eastAsia"/>
        </w:rPr>
        <w:t>后端</w:t>
      </w:r>
      <w:bookmarkEnd w:id="5"/>
    </w:p>
    <w:p w14:paraId="3B87E3EB" w14:textId="159B4365" w:rsidR="00F64B4D" w:rsidRDefault="00F64B4D" w:rsidP="00F64B4D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ython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 xml:space="preserve"> 3.8</w:t>
      </w:r>
    </w:p>
    <w:p w14:paraId="46734FB6" w14:textId="39BE8495" w:rsidR="00816877" w:rsidRDefault="00665FD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Python 3.8是一种高级编程语言，它强调代码的可读性和简洁性。它具有丰富的标准库和活跃的社区支持，使得开发人员能够轻松编写功能丰富的应用程序。它的特点包括动态类型、垃圾回收、模块化编程、面向对象编程、以及丰富的第三方库支持，让开发人员能够快速构建各种类型的应用，从命令行工具到Web应用和数据科学项目。Python 3.8引入了一些新特性和改进，使得编程更加便捷和高效。</w:t>
      </w:r>
    </w:p>
    <w:p w14:paraId="3BBE1676" w14:textId="4BC8ED74" w:rsidR="00E6149B" w:rsidRDefault="00E6149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本程序依赖的包主要有</w:t>
      </w:r>
    </w:p>
    <w:p w14:paraId="2268E7E8" w14:textId="4FEACEA0" w:rsidR="00E6149B" w:rsidRPr="00853C35" w:rsidRDefault="00853C35" w:rsidP="00BB18F7">
      <w:pPr>
        <w:spacing w:line="480" w:lineRule="auto"/>
        <w:rPr>
          <w:rFonts w:ascii="微软雅黑" w:eastAsia="微软雅黑" w:hAnsi="微软雅黑"/>
          <w:color w:val="4472C4" w:themeColor="accent5"/>
          <w:sz w:val="20"/>
          <w:szCs w:val="28"/>
        </w:rPr>
      </w:pPr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blinker cffi click colorama cryptography Flask Flask-SQLAlchemy greenlet itsdangerous Jinja2 MarkupSafe paho-mqtt pycparser PyMySQL SQLAlchemy Werkzeug</w:t>
      </w:r>
    </w:p>
    <w:p w14:paraId="7E05AE9B" w14:textId="2F67E2CD" w:rsidR="00853C35" w:rsidRDefault="00853C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为了便于安装，我提供了</w:t>
      </w:r>
      <w:r w:rsidRPr="00B83C13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se</w:t>
      </w:r>
      <w:r w:rsidRPr="00B83C13">
        <w:rPr>
          <w:rFonts w:ascii="微软雅黑" w:eastAsia="微软雅黑" w:hAnsi="微软雅黑"/>
          <w:color w:val="ED7D31" w:themeColor="accent2"/>
          <w:sz w:val="20"/>
          <w:szCs w:val="28"/>
        </w:rPr>
        <w:t>tup.sh</w:t>
      </w:r>
      <w:r>
        <w:rPr>
          <w:rFonts w:ascii="微软雅黑" w:eastAsia="微软雅黑" w:hAnsi="微软雅黑" w:hint="eastAsia"/>
          <w:sz w:val="20"/>
          <w:szCs w:val="28"/>
        </w:rPr>
        <w:t>文件来进行操作</w:t>
      </w:r>
    </w:p>
    <w:p w14:paraId="74C3538E" w14:textId="5BB22E5E" w:rsidR="00665FD7" w:rsidRPr="00665FD7" w:rsidRDefault="00320851" w:rsidP="00665FD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A4651F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Conda</w:t>
      </w:r>
    </w:p>
    <w:p w14:paraId="49FDEA0D" w14:textId="5DA9B233" w:rsidR="00A4651F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Conda是一个跨平台的开源包管理和环境管理工具，它用于管理不同版本的软件包和创建独立的Python环境。这使得开发人员能够轻松地组织、安装和管理项目所需的软件包，而不受特定Python版本或操作系统的限制。Conda</w:t>
      </w:r>
      <w:r w:rsidRPr="00665FD7">
        <w:rPr>
          <w:rFonts w:ascii="微软雅黑" w:eastAsia="微软雅黑" w:hAnsi="微软雅黑" w:hint="eastAsia"/>
          <w:sz w:val="20"/>
          <w:szCs w:val="28"/>
        </w:rPr>
        <w:lastRenderedPageBreak/>
        <w:t>还支持自动解决依赖关系，使得构建和共享复杂的计算环境变得简单。它广泛用于数据科学、机器学习和科学计算领域，以及其他各种Python应用程序的开发和部署。</w:t>
      </w:r>
    </w:p>
    <w:p w14:paraId="52263780" w14:textId="502ED151" w:rsidR="00665FD7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可以用下列命令在linux系统上自动进行创建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C8749D" w:rsidRPr="0005631F" w14:paraId="1907EA16" w14:textId="77777777" w:rsidTr="001B6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66420BF8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wget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https://repo.anaconda.com/archive/Anaconda3-2023.07-1-Linux-x86_64.sh</w:t>
            </w:r>
          </w:p>
          <w:p w14:paraId="0ED204A9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chmod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+x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Anaconda3-2023.07-1-Linux-x86_64.sh</w:t>
            </w:r>
          </w:p>
          <w:p w14:paraId="2A097986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./Anaconda3-2023.07-1-Linux-x86_64.sh</w:t>
            </w:r>
          </w:p>
          <w:p w14:paraId="4887D10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echo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'export PATH="/home/zhouwei/anaconda3/bin:$PATH"'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&gt;&gt;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~/.bashrc</w:t>
            </w:r>
          </w:p>
          <w:p w14:paraId="1D6A36E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source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~/.bashrc</w:t>
            </w:r>
          </w:p>
          <w:p w14:paraId="0ECA364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--version</w:t>
            </w:r>
          </w:p>
          <w:p w14:paraId="7E92331C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create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--name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python=</w:t>
            </w:r>
            <w:r w:rsidRPr="00EB567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3.8</w:t>
            </w:r>
          </w:p>
          <w:p w14:paraId="49BFC52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activate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</w:p>
          <w:p w14:paraId="5CFAB53E" w14:textId="77777777" w:rsidR="00C8749D" w:rsidRPr="0005631F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pip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install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--upgrade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pip</w:t>
            </w:r>
          </w:p>
        </w:tc>
      </w:tr>
    </w:tbl>
    <w:p w14:paraId="4E296123" w14:textId="3DD1F51F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配置</w:t>
      </w:r>
      <w:r w:rsidR="000C5825">
        <w:rPr>
          <w:rFonts w:ascii="微软雅黑" w:eastAsia="微软雅黑" w:hAnsi="微软雅黑" w:hint="eastAsia"/>
          <w:sz w:val="20"/>
          <w:szCs w:val="28"/>
        </w:rPr>
        <w:t>好环境后，后端的运行效果如下图</w:t>
      </w:r>
    </w:p>
    <w:p w14:paraId="22B4F923" w14:textId="73563D48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79E75F" wp14:editId="73F72050">
            <wp:extent cx="6343650" cy="1568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84C" w14:textId="251772F7" w:rsidR="008739B1" w:rsidRDefault="009D1EE0" w:rsidP="008739B1">
      <w:pPr>
        <w:pStyle w:val="2"/>
        <w:rPr>
          <w:rFonts w:ascii="微软雅黑" w:eastAsia="微软雅黑" w:hAnsi="微软雅黑"/>
        </w:rPr>
      </w:pPr>
      <w:bookmarkStart w:id="6" w:name="_Toc153703803"/>
      <w:r>
        <w:rPr>
          <w:rFonts w:ascii="微软雅黑" w:eastAsia="微软雅黑" w:hAnsi="微软雅黑" w:hint="eastAsia"/>
        </w:rPr>
        <w:t>数据库</w:t>
      </w:r>
      <w:bookmarkEnd w:id="6"/>
    </w:p>
    <w:p w14:paraId="3E5B6A76" w14:textId="503A22F7" w:rsidR="00E9652F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在使用老师所给的Java程序进行收发信息之前，我先建立了数据</w:t>
      </w:r>
      <w:r w:rsidR="00E9652F">
        <w:rPr>
          <w:rFonts w:ascii="微软雅黑" w:eastAsia="微软雅黑" w:hAnsi="微软雅黑" w:hint="eastAsia"/>
          <w:sz w:val="20"/>
          <w:szCs w:val="28"/>
        </w:rPr>
        <w:t>库</w:t>
      </w:r>
      <w:r w:rsidR="00E144E1">
        <w:rPr>
          <w:rFonts w:ascii="微软雅黑" w:eastAsia="微软雅黑" w:hAnsi="微软雅黑" w:hint="eastAsia"/>
          <w:sz w:val="20"/>
          <w:szCs w:val="28"/>
        </w:rPr>
        <w:t>， 代码如下</w:t>
      </w:r>
      <w:r w:rsidR="00B44155">
        <w:rPr>
          <w:rFonts w:ascii="微软雅黑" w:eastAsia="微软雅黑" w:hAnsi="微软雅黑" w:hint="eastAsia"/>
          <w:sz w:val="20"/>
          <w:szCs w:val="28"/>
        </w:rPr>
        <w:t>，其中</w:t>
      </w:r>
      <w:r w:rsidR="00B44155"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  <w:r w:rsidR="00B44155">
        <w:rPr>
          <w:rFonts w:ascii="微软雅黑" w:eastAsia="微软雅黑" w:hAnsi="微软雅黑" w:hint="eastAsia"/>
          <w:sz w:val="20"/>
          <w:szCs w:val="28"/>
        </w:rPr>
        <w:t>数据表与老师的发送格式完全一致</w:t>
      </w:r>
      <w:r w:rsidR="00D73C74">
        <w:rPr>
          <w:rFonts w:ascii="微软雅黑" w:eastAsia="微软雅黑" w:hAnsi="微软雅黑" w:hint="eastAsia"/>
          <w:sz w:val="20"/>
          <w:szCs w:val="28"/>
        </w:rPr>
        <w:t>，但是</w:t>
      </w:r>
    </w:p>
    <w:p w14:paraId="615C4AC0" w14:textId="4CC37B8A" w:rsidR="00D73C74" w:rsidRDefault="00D73C7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额外增加了一项</w:t>
      </w:r>
      <w:r w:rsidR="00884F60" w:rsidRPr="00EF44D5">
        <w:rPr>
          <w:rFonts w:ascii="Consolas" w:hAnsi="Consolas" w:cs="宋体"/>
          <w:color w:val="3B3B3B"/>
          <w:kern w:val="0"/>
          <w:sz w:val="21"/>
          <w:szCs w:val="21"/>
        </w:rPr>
        <w:t>userId</w:t>
      </w:r>
      <w:r>
        <w:rPr>
          <w:rFonts w:ascii="微软雅黑" w:eastAsia="微软雅黑" w:hAnsi="微软雅黑" w:hint="eastAsia"/>
          <w:sz w:val="20"/>
          <w:szCs w:val="28"/>
        </w:rPr>
        <w:t>用来区分所属于的不同user</w:t>
      </w:r>
    </w:p>
    <w:p w14:paraId="214909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database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iot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0A04144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98A9BA4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iot;</w:t>
      </w:r>
    </w:p>
    <w:p w14:paraId="3581D718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1257881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</w:p>
    <w:p w14:paraId="258CBCF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233A09E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id  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499AE6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user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C502C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clientId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F0795A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1061FD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description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),</w:t>
      </w:r>
    </w:p>
    <w:p w14:paraId="62FF1BB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lastRenderedPageBreak/>
        <w:t xml:space="preserve">    create_time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6FD8362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54A2F55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12FF8A8A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795E26"/>
          <w:kern w:val="0"/>
          <w:sz w:val="21"/>
          <w:szCs w:val="21"/>
        </w:rPr>
        <w:t>device_message</w:t>
      </w:r>
    </w:p>
    <w:p w14:paraId="70729A0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778B42A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id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3489BBBE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alert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2F43A39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clientId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E6A5A27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info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1113B8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lat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D26383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lng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E482F7D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timestamp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update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CURRENT_TIMESTAMP,</w:t>
      </w:r>
    </w:p>
    <w:p w14:paraId="22529226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value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54BD771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userId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038DE16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)charset </w:t>
      </w:r>
      <w:r w:rsidRPr="00EF44D5">
        <w:rPr>
          <w:rFonts w:ascii="Consolas" w:hAnsi="Consolas" w:cs="宋体"/>
          <w:color w:val="000000"/>
          <w:kern w:val="0"/>
          <w:sz w:val="21"/>
          <w:szCs w:val="21"/>
        </w:rPr>
        <w:t>=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utf8; </w:t>
      </w:r>
    </w:p>
    <w:p w14:paraId="70EF867F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3007AA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user_info</w:t>
      </w:r>
    </w:p>
    <w:p w14:paraId="312A8D8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48844B1C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id  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424D9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email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8A63F5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6CD9B98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password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77AEB18D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03DE5BD9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471F0471" w14:textId="184988E2" w:rsid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GRANT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ALL PRIVILEGES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iot.</w:t>
      </w:r>
      <w:r w:rsidRPr="00E144E1">
        <w:rPr>
          <w:rFonts w:ascii="Consolas" w:hAnsi="Consolas" w:cs="宋体"/>
          <w:color w:val="000000"/>
          <w:kern w:val="0"/>
          <w:sz w:val="21"/>
          <w:szCs w:val="21"/>
        </w:rPr>
        <w:t>*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TO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'root'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@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'localhost'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63E79582" w14:textId="77777777" w:rsidR="00DD1B20" w:rsidRDefault="00DD1B20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</w:p>
    <w:p w14:paraId="58150CFC" w14:textId="54C9FC79" w:rsidR="00911295" w:rsidRPr="007E4256" w:rsidRDefault="00911295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  <w:r w:rsidRPr="007E4256">
        <w:rPr>
          <w:rFonts w:ascii="微软雅黑" w:eastAsia="微软雅黑" w:hAnsi="微软雅黑" w:hint="eastAsia"/>
          <w:sz w:val="20"/>
          <w:szCs w:val="28"/>
        </w:rPr>
        <w:t>将上述S</w:t>
      </w:r>
      <w:r w:rsidRPr="007E4256">
        <w:rPr>
          <w:rFonts w:ascii="微软雅黑" w:eastAsia="微软雅黑" w:hAnsi="微软雅黑"/>
          <w:sz w:val="20"/>
          <w:szCs w:val="28"/>
        </w:rPr>
        <w:t>QL</w:t>
      </w:r>
      <w:r w:rsidRPr="007E4256">
        <w:rPr>
          <w:rFonts w:ascii="微软雅黑" w:eastAsia="微软雅黑" w:hAnsi="微软雅黑" w:hint="eastAsia"/>
          <w:sz w:val="20"/>
          <w:szCs w:val="28"/>
        </w:rPr>
        <w:t>命令直接复制粘贴进</w:t>
      </w:r>
      <w:r w:rsidR="007E4256">
        <w:rPr>
          <w:rFonts w:ascii="微软雅黑" w:eastAsia="微软雅黑" w:hAnsi="微软雅黑" w:hint="eastAsia"/>
          <w:sz w:val="20"/>
          <w:szCs w:val="28"/>
        </w:rPr>
        <w:t>My</w:t>
      </w:r>
      <w:r w:rsidR="007E4256">
        <w:rPr>
          <w:rFonts w:ascii="微软雅黑" w:eastAsia="微软雅黑" w:hAnsi="微软雅黑"/>
          <w:sz w:val="20"/>
          <w:szCs w:val="28"/>
        </w:rPr>
        <w:t xml:space="preserve">SQL </w:t>
      </w:r>
      <w:r w:rsidR="007E4256">
        <w:rPr>
          <w:rFonts w:ascii="微软雅黑" w:eastAsia="微软雅黑" w:hAnsi="微软雅黑" w:hint="eastAsia"/>
          <w:sz w:val="20"/>
          <w:szCs w:val="28"/>
        </w:rPr>
        <w:t>work</w:t>
      </w:r>
      <w:r w:rsidR="007E4256">
        <w:rPr>
          <w:rFonts w:ascii="微软雅黑" w:eastAsia="微软雅黑" w:hAnsi="微软雅黑"/>
          <w:sz w:val="20"/>
          <w:szCs w:val="28"/>
        </w:rPr>
        <w:t>bench</w:t>
      </w:r>
      <w:r w:rsidR="007E4256">
        <w:rPr>
          <w:rFonts w:ascii="微软雅黑" w:eastAsia="微软雅黑" w:hAnsi="微软雅黑" w:hint="eastAsia"/>
          <w:sz w:val="20"/>
          <w:szCs w:val="28"/>
        </w:rPr>
        <w:t>进行建表</w:t>
      </w:r>
      <w:r w:rsidR="005F67DB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(注意需要在root下进行建表</w:t>
      </w:r>
      <w:r w:rsidR="005F67DB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</w:p>
    <w:p w14:paraId="7195F774" w14:textId="1D0FBCFD" w:rsidR="00E144E1" w:rsidRPr="007E4256" w:rsidRDefault="00911295" w:rsidP="007E4256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6CAB71" wp14:editId="554BD890">
            <wp:extent cx="6343650" cy="42316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2C3" w14:textId="5231B0D5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如果不小心建立错误</w:t>
      </w:r>
    </w:p>
    <w:p w14:paraId="4E8AB462" w14:textId="58A73663" w:rsidR="008739B1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DE62F0" wp14:editId="45EDFD33">
            <wp:extent cx="6343650" cy="12604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D55" w14:textId="74DDEADE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则删除数据库重来</w:t>
      </w:r>
    </w:p>
    <w:p w14:paraId="00883911" w14:textId="3FFA4CF7" w:rsidR="001575F4" w:rsidRPr="00F96737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0677C1F" wp14:editId="1D116351">
            <wp:extent cx="3398815" cy="3810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8E33" w14:textId="2F762978" w:rsidR="006A3812" w:rsidRDefault="00846F8B" w:rsidP="006A3812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703804"/>
      <w:r>
        <w:rPr>
          <w:rFonts w:ascii="微软雅黑" w:eastAsia="微软雅黑" w:hAnsi="微软雅黑" w:hint="eastAsia"/>
        </w:rPr>
        <w:t>开发日志</w:t>
      </w:r>
      <w:bookmarkEnd w:id="7"/>
    </w:p>
    <w:p w14:paraId="6321BEDA" w14:textId="6A350E7D" w:rsidR="00294DD3" w:rsidRPr="006A753A" w:rsidRDefault="00342333" w:rsidP="00294DD3">
      <w:pPr>
        <w:rPr>
          <w:rFonts w:ascii="微软雅黑" w:eastAsia="微软雅黑" w:hAnsi="微软雅黑"/>
          <w:sz w:val="20"/>
          <w:szCs w:val="28"/>
        </w:rPr>
      </w:pPr>
      <w:r w:rsidRPr="006A753A">
        <w:rPr>
          <w:rFonts w:ascii="微软雅黑" w:eastAsia="微软雅黑" w:hAnsi="微软雅黑" w:hint="eastAsia"/>
          <w:sz w:val="20"/>
          <w:szCs w:val="28"/>
        </w:rPr>
        <w:t>文件整体建构如下</w:t>
      </w:r>
    </w:p>
    <w:p w14:paraId="3FFF4893" w14:textId="0C48095D" w:rsidR="00294DD3" w:rsidRDefault="00294DD3" w:rsidP="005E3612">
      <w:pPr>
        <w:jc w:val="left"/>
      </w:pPr>
      <w:r>
        <w:rPr>
          <w:noProof/>
        </w:rPr>
        <w:lastRenderedPageBreak/>
        <w:drawing>
          <wp:inline distT="0" distB="0" distL="0" distR="0" wp14:anchorId="01F131C0" wp14:editId="1D0E48ED">
            <wp:extent cx="3101609" cy="129551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D22" w14:textId="29DA8C01" w:rsidR="007D3F10" w:rsidRPr="00733310" w:rsidRDefault="007D3F10" w:rsidP="005E3612">
      <w:pPr>
        <w:jc w:val="left"/>
        <w:rPr>
          <w:rFonts w:ascii="微软雅黑" w:eastAsia="微软雅黑" w:hAnsi="微软雅黑"/>
          <w:b/>
          <w:bCs/>
          <w:sz w:val="20"/>
          <w:szCs w:val="28"/>
          <w:u w:val="single"/>
        </w:rPr>
      </w:pPr>
      <w:r w:rsidRPr="00733310">
        <w:rPr>
          <w:rFonts w:ascii="微软雅黑" w:eastAsia="微软雅黑" w:hAnsi="微软雅黑" w:hint="eastAsia"/>
          <w:b/>
          <w:bCs/>
          <w:sz w:val="20"/>
          <w:szCs w:val="28"/>
          <w:u w:val="single"/>
        </w:rPr>
        <w:t>下列的开发日志，我主要介绍了文件建构和主要的修改细节，其余细节不再列出</w:t>
      </w:r>
    </w:p>
    <w:p w14:paraId="2D2A7919" w14:textId="0FFBD7A5" w:rsidR="00687EDD" w:rsidRDefault="001725FD" w:rsidP="00E94C8E">
      <w:pPr>
        <w:pStyle w:val="2"/>
        <w:rPr>
          <w:rFonts w:ascii="微软雅黑" w:eastAsia="微软雅黑" w:hAnsi="微软雅黑"/>
        </w:rPr>
      </w:pPr>
      <w:bookmarkStart w:id="8" w:name="_Toc153703805"/>
      <w:bookmarkStart w:id="9" w:name="_Hlk152063010"/>
      <w:r>
        <w:rPr>
          <w:rFonts w:ascii="微软雅黑" w:eastAsia="微软雅黑" w:hAnsi="微软雅黑" w:hint="eastAsia"/>
        </w:rPr>
        <w:t>客户端</w:t>
      </w:r>
      <w:bookmarkEnd w:id="8"/>
    </w:p>
    <w:p w14:paraId="4B8C8C77" w14:textId="10B7F8D8" w:rsidR="006A753A" w:rsidRPr="00E157EB" w:rsidRDefault="00A84839" w:rsidP="006A753A">
      <w:pPr>
        <w:rPr>
          <w:rFonts w:ascii="微软雅黑" w:eastAsia="微软雅黑" w:hAnsi="微软雅黑"/>
          <w:sz w:val="20"/>
          <w:szCs w:val="28"/>
        </w:rPr>
      </w:pPr>
      <w:r w:rsidRPr="00E157EB">
        <w:rPr>
          <w:rFonts w:ascii="微软雅黑" w:eastAsia="微软雅黑" w:hAnsi="微软雅黑" w:hint="eastAsia"/>
          <w:sz w:val="20"/>
          <w:szCs w:val="28"/>
        </w:rPr>
        <w:t>客户端主要使用了老师提供的java的程序用于模拟发送message信息</w:t>
      </w:r>
    </w:p>
    <w:p w14:paraId="0991FDFC" w14:textId="09C5756C" w:rsidR="006A753A" w:rsidRDefault="006A753A" w:rsidP="005E3612">
      <w:r>
        <w:rPr>
          <w:noProof/>
        </w:rPr>
        <w:drawing>
          <wp:inline distT="0" distB="0" distL="0" distR="0" wp14:anchorId="7F026963" wp14:editId="1A91F4E0">
            <wp:extent cx="3093988" cy="3558848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1E9" w14:textId="481FD666" w:rsidR="00E157EB" w:rsidRPr="002B3E86" w:rsidRDefault="00E157EB" w:rsidP="006A753A">
      <w:pPr>
        <w:rPr>
          <w:rFonts w:ascii="微软雅黑" w:eastAsia="微软雅黑" w:hAnsi="微软雅黑"/>
          <w:sz w:val="20"/>
          <w:szCs w:val="28"/>
        </w:rPr>
      </w:pPr>
      <w:r w:rsidRPr="002B3E86">
        <w:rPr>
          <w:rFonts w:ascii="微软雅黑" w:eastAsia="微软雅黑" w:hAnsi="微软雅黑" w:hint="eastAsia"/>
          <w:sz w:val="20"/>
          <w:szCs w:val="28"/>
        </w:rPr>
        <w:t>一些主要的修改细节如下</w:t>
      </w:r>
    </w:p>
    <w:bookmarkEnd w:id="9"/>
    <w:p w14:paraId="644A4E37" w14:textId="09690C6A" w:rsidR="00BD3602" w:rsidRPr="002B747B" w:rsidRDefault="00BD360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B747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="003A4E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19</w:t>
      </w:r>
    </w:p>
    <w:p w14:paraId="4FF7AE41" w14:textId="2C055994" w:rsidR="00687EDD" w:rsidRDefault="00AE29B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根据老师提供的代码进行了一定的修改</w:t>
      </w:r>
      <w:r w:rsidR="004423BC">
        <w:rPr>
          <w:rFonts w:ascii="微软雅黑" w:eastAsia="微软雅黑" w:hAnsi="微软雅黑" w:hint="eastAsia"/>
          <w:sz w:val="20"/>
          <w:szCs w:val="28"/>
        </w:rPr>
        <w:t>，主要如下，解决了一个</w:t>
      </w:r>
      <w:r w:rsidR="00980ECA">
        <w:rPr>
          <w:rFonts w:ascii="微软雅黑" w:eastAsia="微软雅黑" w:hAnsi="微软雅黑" w:hint="eastAsia"/>
          <w:sz w:val="20"/>
          <w:szCs w:val="28"/>
        </w:rPr>
        <w:t>java编译过程中的</w:t>
      </w:r>
      <w:r w:rsidR="004423BC">
        <w:rPr>
          <w:rFonts w:ascii="微软雅黑" w:eastAsia="微软雅黑" w:hAnsi="微软雅黑" w:hint="eastAsia"/>
          <w:sz w:val="20"/>
          <w:szCs w:val="28"/>
        </w:rPr>
        <w:t>报错</w:t>
      </w:r>
    </w:p>
    <w:p w14:paraId="24097E82" w14:textId="40351EA3" w:rsidR="00AE29BC" w:rsidRDefault="0062543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07D2717" wp14:editId="1406F2E3">
            <wp:extent cx="5999757" cy="3423684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7695" cy="34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A4FA" w14:textId="0646D90B" w:rsidR="00AE29BC" w:rsidRDefault="003B40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506203" wp14:editId="04CA829F">
            <wp:extent cx="6343650" cy="10839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624" w14:textId="458D419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1. 31</w:t>
      </w:r>
    </w:p>
    <w:p w14:paraId="60338D6D" w14:textId="46E41F5A" w:rsidR="006C1AAC" w:rsidRDefault="006C1AA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为了区分不同用户的设备，我在老师的java程序中额外增加了一项</w:t>
      </w:r>
      <w:r w:rsidRPr="00262FD8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userID</w:t>
      </w:r>
    </w:p>
    <w:p w14:paraId="3B78AE91" w14:textId="2355D3C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AB038DB" wp14:editId="6581FFCD">
            <wp:extent cx="3535986" cy="2217612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E7A" w14:textId="4800AC70" w:rsidR="00312C28" w:rsidRDefault="00312C2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和value一样，由随即数产生</w:t>
      </w:r>
    </w:p>
    <w:p w14:paraId="7B9E2CF4" w14:textId="419E87AE" w:rsidR="006C1AAC" w:rsidRDefault="00ED39AD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9C7FCC4" wp14:editId="037CDF59">
            <wp:extent cx="4308675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28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A27" w14:textId="7A62A252" w:rsidR="007C44B7" w:rsidRDefault="007C44B7" w:rsidP="007C44B7">
      <w:pPr>
        <w:pStyle w:val="2"/>
        <w:rPr>
          <w:rFonts w:ascii="微软雅黑" w:eastAsia="微软雅黑" w:hAnsi="微软雅黑"/>
        </w:rPr>
      </w:pPr>
      <w:bookmarkStart w:id="10" w:name="_Toc153703806"/>
      <w:r>
        <w:rPr>
          <w:rFonts w:ascii="微软雅黑" w:eastAsia="微软雅黑" w:hAnsi="微软雅黑" w:hint="eastAsia"/>
        </w:rPr>
        <w:t>前端</w:t>
      </w:r>
      <w:bookmarkEnd w:id="10"/>
    </w:p>
    <w:p w14:paraId="34FA130F" w14:textId="4A5AEFAC" w:rsidR="00FF21FC" w:rsidRDefault="00FF21FC" w:rsidP="00FF21FC">
      <w:r>
        <w:rPr>
          <w:noProof/>
        </w:rPr>
        <w:drawing>
          <wp:inline distT="0" distB="0" distL="0" distR="0" wp14:anchorId="1DA96A42" wp14:editId="0BBD816F">
            <wp:extent cx="2993434" cy="54768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893" cy="54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B9E3" w14:textId="2C074DBA" w:rsidR="00FF21FC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前端的代码文件结构如上图所示，是一个标准的React的架构</w:t>
      </w:r>
    </w:p>
    <w:p w14:paraId="2F3D9710" w14:textId="78D47233" w:rsidR="00E12542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接下来让我们看一下</w:t>
      </w:r>
      <w:r w:rsidR="005D1E19">
        <w:rPr>
          <w:rFonts w:ascii="微软雅黑" w:eastAsia="微软雅黑" w:hAnsi="微软雅黑" w:hint="eastAsia"/>
          <w:sz w:val="20"/>
          <w:szCs w:val="28"/>
        </w:rPr>
        <w:t>具体的元素</w:t>
      </w:r>
    </w:p>
    <w:p w14:paraId="0D0AF08B" w14:textId="61B35F82" w:rsidR="00E12542" w:rsidRDefault="00E12542" w:rsidP="00FF21FC">
      <w:r>
        <w:rPr>
          <w:noProof/>
        </w:rPr>
        <w:drawing>
          <wp:inline distT="0" distB="0" distL="0" distR="0" wp14:anchorId="30722486" wp14:editId="25EFEAC5">
            <wp:extent cx="3025402" cy="4023709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B35" w14:textId="2FA054C3" w:rsidR="009B2FBF" w:rsidRPr="00766B89" w:rsidRDefault="009B2FBF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首先介绍Device相关的内容</w:t>
      </w:r>
    </w:p>
    <w:p w14:paraId="34E09721" w14:textId="788BCDF3" w:rsidR="009B2FBF" w:rsidRDefault="00766B89" w:rsidP="00FF21FC">
      <w:r>
        <w:rPr>
          <w:noProof/>
        </w:rPr>
        <w:drawing>
          <wp:inline distT="0" distB="0" distL="0" distR="0" wp14:anchorId="2F2EB1A8" wp14:editId="2D62390C">
            <wp:extent cx="3048264" cy="1882303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8BB" w14:textId="34711C9C" w:rsidR="00766B89" w:rsidRPr="00766B89" w:rsidRDefault="00766B89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然后是用户相关的内容</w:t>
      </w:r>
    </w:p>
    <w:p w14:paraId="45BA0C39" w14:textId="3A03474F" w:rsidR="00766B89" w:rsidRDefault="00D5218D" w:rsidP="00FF21FC">
      <w:r>
        <w:rPr>
          <w:noProof/>
        </w:rPr>
        <w:drawing>
          <wp:inline distT="0" distB="0" distL="0" distR="0" wp14:anchorId="2AD37578" wp14:editId="0D4E5949">
            <wp:extent cx="2903472" cy="93734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8ACF" w14:textId="61C09A54" w:rsidR="005F4AAB" w:rsidRPr="00603D60" w:rsidRDefault="005F4AAB" w:rsidP="00FF21FC">
      <w:pPr>
        <w:rPr>
          <w:rFonts w:ascii="微软雅黑" w:eastAsia="微软雅黑" w:hAnsi="微软雅黑"/>
          <w:sz w:val="20"/>
          <w:szCs w:val="28"/>
        </w:rPr>
      </w:pPr>
      <w:r w:rsidRPr="00603D60">
        <w:rPr>
          <w:rFonts w:ascii="微软雅黑" w:eastAsia="微软雅黑" w:hAnsi="微软雅黑" w:hint="eastAsia"/>
          <w:sz w:val="20"/>
          <w:szCs w:val="28"/>
        </w:rPr>
        <w:t>页脚，登录和主页则非常简单，由一个scss文件控制格式，以及一个主文件</w:t>
      </w:r>
    </w:p>
    <w:p w14:paraId="34ED679A" w14:textId="6FA0CC1C" w:rsidR="005F4AAB" w:rsidRDefault="005F4AAB" w:rsidP="00FF21FC">
      <w:r>
        <w:rPr>
          <w:noProof/>
        </w:rPr>
        <w:lastRenderedPageBreak/>
        <w:drawing>
          <wp:inline distT="0" distB="0" distL="0" distR="0" wp14:anchorId="06C33C18" wp14:editId="0AE52A2E">
            <wp:extent cx="2926334" cy="156223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C24" w14:textId="05BE5E28" w:rsidR="005F4AAB" w:rsidRPr="004E6E4D" w:rsidRDefault="007E1F46" w:rsidP="00FF21FC">
      <w:pPr>
        <w:rPr>
          <w:rFonts w:ascii="微软雅黑" w:eastAsia="微软雅黑" w:hAnsi="微软雅黑"/>
          <w:sz w:val="20"/>
          <w:szCs w:val="28"/>
        </w:rPr>
      </w:pPr>
      <w:r w:rsidRPr="004E6E4D">
        <w:rPr>
          <w:rFonts w:ascii="微软雅黑" w:eastAsia="微软雅黑" w:hAnsi="微软雅黑" w:hint="eastAsia"/>
          <w:sz w:val="20"/>
          <w:szCs w:val="28"/>
        </w:rPr>
        <w:t>导航栏则是由一个主导航和侧边导航组成</w:t>
      </w:r>
    </w:p>
    <w:p w14:paraId="53259AA7" w14:textId="068571A8" w:rsidR="007E1F46" w:rsidRPr="00FF21FC" w:rsidRDefault="000B3944" w:rsidP="00FF21FC">
      <w:r>
        <w:rPr>
          <w:noProof/>
        </w:rPr>
        <w:drawing>
          <wp:inline distT="0" distB="0" distL="0" distR="0" wp14:anchorId="29560A0B" wp14:editId="64CC0536">
            <wp:extent cx="3002540" cy="952583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2EE" w14:textId="320ABF6F" w:rsidR="00AE29BC" w:rsidRPr="00A50EE6" w:rsidRDefault="00204BE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A50EE6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478713A8" w14:textId="3DF9A8C3" w:rsidR="00BA4EBE" w:rsidRDefault="00BA4EB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修改代码使得能够支持</w:t>
      </w:r>
      <w:r w:rsidR="0004757C">
        <w:rPr>
          <w:rFonts w:ascii="微软雅黑" w:eastAsia="微软雅黑" w:hAnsi="微软雅黑" w:hint="eastAsia"/>
          <w:sz w:val="20"/>
          <w:szCs w:val="28"/>
        </w:rPr>
        <w:t>物联网设备描述为空的情况</w:t>
      </w:r>
    </w:p>
    <w:p w14:paraId="11D4C334" w14:textId="7A84E2F3" w:rsidR="0002351B" w:rsidRDefault="0002351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742E86" wp14:editId="3249D6BC">
            <wp:extent cx="6343650" cy="25088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8D52" w14:textId="3B2E8C96" w:rsidR="00E4156C" w:rsidRDefault="00E415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使之符合S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中的定义</w:t>
      </w:r>
    </w:p>
    <w:p w14:paraId="53A30F6B" w14:textId="54438A3E" w:rsidR="00E4156C" w:rsidRDefault="007F6DB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1B502E" wp14:editId="38DFBE84">
            <wp:extent cx="5776461" cy="172226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5A9" w14:textId="161BD185" w:rsidR="007C44B7" w:rsidRPr="00F708C6" w:rsidRDefault="00F708C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6</w:t>
      </w:r>
    </w:p>
    <w:p w14:paraId="0D546349" w14:textId="52330C75" w:rsidR="00F708C6" w:rsidRDefault="00F708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修正一个bug，原先忘记加了row</w:t>
      </w:r>
      <w:r>
        <w:rPr>
          <w:rFonts w:ascii="微软雅黑" w:eastAsia="微软雅黑" w:hAnsi="微软雅黑"/>
          <w:sz w:val="20"/>
          <w:szCs w:val="28"/>
        </w:rPr>
        <w:t>.clientId</w:t>
      </w:r>
      <w:r>
        <w:rPr>
          <w:rFonts w:ascii="微软雅黑" w:eastAsia="微软雅黑" w:hAnsi="微软雅黑" w:hint="eastAsia"/>
          <w:sz w:val="20"/>
          <w:szCs w:val="28"/>
        </w:rPr>
        <w:t>，导致点击修改后找不到修改对象</w:t>
      </w:r>
    </w:p>
    <w:p w14:paraId="424E47CC" w14:textId="71F97D52" w:rsidR="00A50EE6" w:rsidRDefault="00A50EE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6F64C1" wp14:editId="5EC69A66">
            <wp:extent cx="6343650" cy="14598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1F2" w14:textId="2B6FBD0D" w:rsidR="00A26A26" w:rsidRDefault="00A26A2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EC12A0" wp14:editId="3001936B">
            <wp:extent cx="6343650" cy="1603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617" w14:textId="2C3B084F" w:rsidR="00191AD4" w:rsidRDefault="007A175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另外一个bug是token已经被我事先拆分了，因此实际上需要组合一下</w:t>
      </w:r>
    </w:p>
    <w:p w14:paraId="713A7101" w14:textId="61F7484C" w:rsidR="00191AD4" w:rsidRDefault="00191AD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39B008A" wp14:editId="769CF935">
            <wp:extent cx="6343650" cy="2313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7E79" w14:textId="0D04689F" w:rsidR="00EF79F4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修改为如下</w:t>
      </w:r>
    </w:p>
    <w:p w14:paraId="7D2E65DD" w14:textId="54BCC9EC" w:rsidR="00B16371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CB34E49" wp14:editId="13FAAD00">
            <wp:extent cx="6343650" cy="2305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E5B" w14:textId="68E949EA" w:rsidR="00EC1D37" w:rsidRPr="00EC1D37" w:rsidRDefault="00EC1D37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4</w:t>
      </w:r>
    </w:p>
    <w:p w14:paraId="699B4689" w14:textId="0A61BD7E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Root</w:t>
      </w:r>
      <w:r>
        <w:rPr>
          <w:rFonts w:ascii="微软雅黑" w:eastAsia="微软雅黑" w:hAnsi="微软雅黑" w:hint="eastAsia"/>
          <w:sz w:val="20"/>
          <w:szCs w:val="28"/>
        </w:rPr>
        <w:t>模式下不显示消息</w:t>
      </w:r>
    </w:p>
    <w:p w14:paraId="29DB3E30" w14:textId="2A877084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8F447E8" wp14:editId="02110A5D">
            <wp:extent cx="6162675" cy="25045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396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C81" w14:textId="5AED7866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但是用户却能显示</w:t>
      </w:r>
    </w:p>
    <w:p w14:paraId="6330CD66" w14:textId="416C7BA0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9CF7D91" wp14:editId="63496291">
            <wp:extent cx="6067425" cy="277862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1677" cy="278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86AC" w14:textId="047B6464" w:rsidR="00990723" w:rsidRDefault="0099072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最后定位问题出现在代码中没有按照日期来筛选</w:t>
      </w:r>
    </w:p>
    <w:p w14:paraId="62DFCBC9" w14:textId="11573D34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78BA63" wp14:editId="484852B0">
            <wp:extent cx="6343650" cy="2186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647" w14:textId="0A2BA2E3" w:rsidR="0096073A" w:rsidRDefault="0096073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应该修改为</w:t>
      </w:r>
    </w:p>
    <w:p w14:paraId="5671ABEB" w14:textId="2F1B3302" w:rsidR="0096073A" w:rsidRDefault="002B5D2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D8C2862" wp14:editId="1D886F39">
            <wp:extent cx="6343650" cy="28695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9570" w14:textId="1B01195E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解决了这个问题</w:t>
      </w:r>
    </w:p>
    <w:p w14:paraId="1436ECA4" w14:textId="4F7750AD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8D7FFA" wp14:editId="56BF03F7">
            <wp:extent cx="6343650" cy="2809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D99C" w14:textId="3D577EB9" w:rsidR="00B8755E" w:rsidRPr="00940AEF" w:rsidRDefault="001D405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940AE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60A565A2" w14:textId="14136722" w:rsidR="001D405C" w:rsidRDefault="001D405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增加自动退出功能，当时间满6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分钟，token失效之后，网站</w:t>
      </w:r>
      <w:r w:rsidR="002C1557">
        <w:rPr>
          <w:rFonts w:ascii="微软雅黑" w:eastAsia="微软雅黑" w:hAnsi="微软雅黑" w:hint="eastAsia"/>
          <w:sz w:val="20"/>
          <w:szCs w:val="28"/>
        </w:rPr>
        <w:t>的登录状态</w:t>
      </w:r>
      <w:r>
        <w:rPr>
          <w:rFonts w:ascii="微软雅黑" w:eastAsia="微软雅黑" w:hAnsi="微软雅黑" w:hint="eastAsia"/>
          <w:sz w:val="20"/>
          <w:szCs w:val="28"/>
        </w:rPr>
        <w:t>自动退出</w:t>
      </w:r>
    </w:p>
    <w:p w14:paraId="5627B8F4" w14:textId="6E711803" w:rsidR="009252EC" w:rsidRDefault="00B8755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B7168AD" wp14:editId="71FCE54F">
            <wp:extent cx="6343650" cy="22987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0D3" w14:textId="47499311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发现手机端表格会突出去一些，调试了字体和百分比后都没用</w:t>
      </w:r>
    </w:p>
    <w:p w14:paraId="6C9BC179" w14:textId="751CBC88" w:rsidR="009252EC" w:rsidRDefault="00780383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A799135" wp14:editId="79739F0E">
            <wp:extent cx="3337873" cy="3362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9728" cy="33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8D07" w14:textId="70DF45A0" w:rsidR="00071CFA" w:rsidRDefault="00071CF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最后通过添加压缩解决了这一问题</w:t>
      </w:r>
    </w:p>
    <w:p w14:paraId="5624C5DA" w14:textId="63A9E5A7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8AAEE9A" wp14:editId="7962B11C">
            <wp:extent cx="6343650" cy="1262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2465" w14:textId="5DDE8C1B" w:rsidR="00C043E5" w:rsidRDefault="00C043E5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DB1C2D9" wp14:editId="678CCCE8">
            <wp:extent cx="4084674" cy="363505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2E35" w14:textId="436827BE" w:rsidR="007C44B7" w:rsidRDefault="00B80EF5" w:rsidP="007C44B7">
      <w:pPr>
        <w:pStyle w:val="2"/>
        <w:rPr>
          <w:rFonts w:ascii="微软雅黑" w:eastAsia="微软雅黑" w:hAnsi="微软雅黑"/>
        </w:rPr>
      </w:pPr>
      <w:bookmarkStart w:id="11" w:name="_Toc153703807"/>
      <w:r>
        <w:rPr>
          <w:rFonts w:ascii="微软雅黑" w:eastAsia="微软雅黑" w:hAnsi="微软雅黑" w:hint="eastAsia"/>
        </w:rPr>
        <w:lastRenderedPageBreak/>
        <w:t>后</w:t>
      </w:r>
      <w:r w:rsidR="007C44B7">
        <w:rPr>
          <w:rFonts w:ascii="微软雅黑" w:eastAsia="微软雅黑" w:hAnsi="微软雅黑" w:hint="eastAsia"/>
        </w:rPr>
        <w:t>端</w:t>
      </w:r>
      <w:bookmarkEnd w:id="11"/>
    </w:p>
    <w:p w14:paraId="0DC9752D" w14:textId="764CC56B" w:rsidR="003E5882" w:rsidRPr="00A75340" w:rsidRDefault="003E5882" w:rsidP="003E5882">
      <w:pPr>
        <w:rPr>
          <w:rFonts w:ascii="微软雅黑" w:eastAsia="微软雅黑" w:hAnsi="微软雅黑"/>
          <w:sz w:val="20"/>
          <w:szCs w:val="28"/>
        </w:rPr>
      </w:pPr>
      <w:r w:rsidRPr="00A75340">
        <w:rPr>
          <w:rFonts w:ascii="微软雅黑" w:eastAsia="微软雅黑" w:hAnsi="微软雅黑" w:hint="eastAsia"/>
          <w:sz w:val="20"/>
          <w:szCs w:val="28"/>
        </w:rPr>
        <w:t>后端的代码</w:t>
      </w:r>
      <w:r w:rsidR="00A75340">
        <w:rPr>
          <w:rFonts w:ascii="微软雅黑" w:eastAsia="微软雅黑" w:hAnsi="微软雅黑" w:hint="eastAsia"/>
          <w:sz w:val="20"/>
          <w:szCs w:val="28"/>
        </w:rPr>
        <w:t>文件结构如下</w:t>
      </w:r>
      <w:r w:rsidR="00231FA4">
        <w:rPr>
          <w:rFonts w:ascii="微软雅黑" w:eastAsia="微软雅黑" w:hAnsi="微软雅黑" w:hint="eastAsia"/>
          <w:sz w:val="20"/>
          <w:szCs w:val="28"/>
        </w:rPr>
        <w:t>， 详细的介绍可以见[</w:t>
      </w:r>
      <w:r w:rsidR="00231FA4" w:rsidRPr="00231FA4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使用手册</w:t>
      </w:r>
      <w:r w:rsidR="00231FA4">
        <w:rPr>
          <w:rFonts w:ascii="微软雅黑" w:eastAsia="微软雅黑" w:hAnsi="微软雅黑"/>
          <w:sz w:val="20"/>
          <w:szCs w:val="28"/>
        </w:rPr>
        <w:t>]</w:t>
      </w:r>
      <w:r w:rsidR="00231FA4">
        <w:rPr>
          <w:rFonts w:ascii="微软雅黑" w:eastAsia="微软雅黑" w:hAnsi="微软雅黑" w:hint="eastAsia"/>
          <w:sz w:val="20"/>
          <w:szCs w:val="28"/>
        </w:rPr>
        <w:t>， 我在其中写了详细的接口说明</w:t>
      </w:r>
    </w:p>
    <w:p w14:paraId="16A4809A" w14:textId="3FE65548" w:rsidR="003E5882" w:rsidRDefault="003E5882" w:rsidP="00713948">
      <w:pPr>
        <w:jc w:val="left"/>
      </w:pPr>
      <w:r>
        <w:rPr>
          <w:noProof/>
        </w:rPr>
        <w:drawing>
          <wp:inline distT="0" distB="0" distL="0" distR="0" wp14:anchorId="026293FC" wp14:editId="1AD3E272">
            <wp:extent cx="2997199" cy="1685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8D14" w14:textId="77777777" w:rsidR="003E5882" w:rsidRPr="003E5882" w:rsidRDefault="003E5882" w:rsidP="003E5882"/>
    <w:p w14:paraId="1DBF70CD" w14:textId="5361B70E" w:rsidR="007C1640" w:rsidRDefault="007C1640" w:rsidP="007C1640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="006B0D8F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</w:p>
    <w:p w14:paraId="11DE4DF3" w14:textId="6A905E2D" w:rsidR="007C44B7" w:rsidRDefault="006B0D8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完成mqtt服务器的设置，用于接受</w:t>
      </w:r>
      <w:r w:rsidR="003A16A6">
        <w:rPr>
          <w:rFonts w:ascii="微软雅黑" w:eastAsia="微软雅黑" w:hAnsi="微软雅黑" w:hint="eastAsia"/>
          <w:sz w:val="20"/>
          <w:szCs w:val="28"/>
        </w:rPr>
        <w:t>老师所发的消息</w:t>
      </w:r>
    </w:p>
    <w:p w14:paraId="15A1B229" w14:textId="707CBBE1" w:rsidR="007C1640" w:rsidRDefault="001A19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5908ECD" wp14:editId="4AAB6AD4">
            <wp:extent cx="6343650" cy="28022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F" w14:textId="1C0B00E5" w:rsidR="00064CC9" w:rsidRDefault="00D542C0" w:rsidP="00064CC9">
      <w:pPr>
        <w:pStyle w:val="2"/>
        <w:rPr>
          <w:rFonts w:ascii="微软雅黑" w:eastAsia="微软雅黑" w:hAnsi="微软雅黑"/>
        </w:rPr>
      </w:pPr>
      <w:bookmarkStart w:id="12" w:name="_Toc153703808"/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ocker打包</w:t>
      </w:r>
      <w:bookmarkEnd w:id="12"/>
    </w:p>
    <w:p w14:paraId="7C408D9D" w14:textId="15215528" w:rsidR="00064CC9" w:rsidRDefault="000577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这里使用了</w:t>
      </w:r>
      <w:r w:rsidR="00CD406C">
        <w:rPr>
          <w:rFonts w:ascii="微软雅黑" w:eastAsia="微软雅黑" w:hAnsi="微软雅黑" w:hint="eastAsia"/>
          <w:sz w:val="20"/>
          <w:szCs w:val="28"/>
        </w:rPr>
        <w:t>docker</w:t>
      </w:r>
      <w:r w:rsidR="00CD406C">
        <w:rPr>
          <w:rFonts w:ascii="微软雅黑" w:eastAsia="微软雅黑" w:hAnsi="微软雅黑"/>
          <w:sz w:val="20"/>
          <w:szCs w:val="28"/>
        </w:rPr>
        <w:t>-compose</w:t>
      </w:r>
      <w:r w:rsidR="00CD406C">
        <w:rPr>
          <w:rFonts w:ascii="微软雅黑" w:eastAsia="微软雅黑" w:hAnsi="微软雅黑" w:hint="eastAsia"/>
          <w:sz w:val="20"/>
          <w:szCs w:val="28"/>
        </w:rPr>
        <w:t>对项目进行打包，</w:t>
      </w:r>
      <w:r w:rsidR="00F34B23">
        <w:rPr>
          <w:rFonts w:ascii="微软雅黑" w:eastAsia="微软雅黑" w:hAnsi="微软雅黑" w:hint="eastAsia"/>
          <w:sz w:val="20"/>
          <w:szCs w:val="28"/>
        </w:rPr>
        <w:t>首先需要编写d</w:t>
      </w:r>
      <w:r w:rsidR="00F34B23">
        <w:rPr>
          <w:rFonts w:ascii="微软雅黑" w:eastAsia="微软雅黑" w:hAnsi="微软雅黑"/>
          <w:sz w:val="20"/>
          <w:szCs w:val="28"/>
        </w:rPr>
        <w:t>ocker-compose.yml</w:t>
      </w:r>
      <w:r w:rsidR="00F34B23">
        <w:rPr>
          <w:rFonts w:ascii="微软雅黑" w:eastAsia="微软雅黑" w:hAnsi="微软雅黑" w:hint="eastAsia"/>
          <w:sz w:val="20"/>
          <w:szCs w:val="28"/>
        </w:rPr>
        <w:t>文件</w:t>
      </w:r>
    </w:p>
    <w:p w14:paraId="3ACC9FBF" w14:textId="24B3EB6E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D</w:t>
      </w:r>
      <w:r>
        <w:rPr>
          <w:rFonts w:ascii="微软雅黑" w:eastAsia="微软雅黑" w:hAnsi="微软雅黑" w:hint="eastAsia"/>
          <w:sz w:val="20"/>
          <w:szCs w:val="28"/>
        </w:rPr>
        <w:t>ocker打包的时候可能会出现无法连接的情况，需要如下图所示进行换源</w:t>
      </w:r>
    </w:p>
    <w:p w14:paraId="255B95DB" w14:textId="1F4EBE48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无法连接：</w:t>
      </w:r>
    </w:p>
    <w:p w14:paraId="5DAB05FC" w14:textId="69122321" w:rsidR="008D57DE" w:rsidRDefault="008049D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95BEEA6" wp14:editId="4641E59A">
            <wp:extent cx="6343650" cy="269811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8F30" w14:textId="6A7377F3" w:rsidR="008049DC" w:rsidRDefault="00A9334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在docker</w:t>
      </w:r>
      <w:r w:rsidR="000B0A8C">
        <w:rPr>
          <w:rFonts w:ascii="微软雅黑" w:eastAsia="微软雅黑" w:hAnsi="微软雅黑"/>
          <w:sz w:val="20"/>
          <w:szCs w:val="28"/>
        </w:rPr>
        <w:t xml:space="preserve"> </w:t>
      </w:r>
      <w:r w:rsidR="000B0A8C">
        <w:rPr>
          <w:rFonts w:ascii="微软雅黑" w:eastAsia="微软雅黑" w:hAnsi="微软雅黑" w:hint="eastAsia"/>
          <w:sz w:val="20"/>
          <w:szCs w:val="28"/>
        </w:rPr>
        <w:t>desktop中</w:t>
      </w:r>
      <w:r w:rsidR="008049DC">
        <w:rPr>
          <w:rFonts w:ascii="微软雅黑" w:eastAsia="微软雅黑" w:hAnsi="微软雅黑" w:hint="eastAsia"/>
          <w:sz w:val="20"/>
          <w:szCs w:val="28"/>
        </w:rPr>
        <w:t>进行换源</w:t>
      </w:r>
    </w:p>
    <w:p w14:paraId="23F175D6" w14:textId="47805960" w:rsidR="008049DC" w:rsidRDefault="002E60C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F18641" wp14:editId="3B80DB3A">
            <wp:extent cx="6343650" cy="41300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A6B" w14:textId="05A27057" w:rsidR="00F34B23" w:rsidRPr="00B61B41" w:rsidRDefault="00FE128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</w:t>
      </w: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SQL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49B19DFF" w14:textId="2C90FCED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在My</w:t>
      </w:r>
      <w:r>
        <w:rPr>
          <w:rFonts w:ascii="微软雅黑" w:eastAsia="微软雅黑" w:hAnsi="微软雅黑"/>
          <w:sz w:val="20"/>
          <w:szCs w:val="28"/>
        </w:rPr>
        <w:t>SQL W</w:t>
      </w:r>
      <w:r>
        <w:rPr>
          <w:rFonts w:ascii="微软雅黑" w:eastAsia="微软雅黑" w:hAnsi="微软雅黑" w:hint="eastAsia"/>
          <w:sz w:val="20"/>
          <w:szCs w:val="28"/>
        </w:rPr>
        <w:t>orkbench中，用如下命令来查看本地的数据库位置，用于建立映射关系</w:t>
      </w:r>
    </w:p>
    <w:p w14:paraId="6A9D8BD9" w14:textId="55801F72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9DF14B3" wp14:editId="2BC04114">
            <wp:extent cx="6343650" cy="417068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052A" w14:textId="49696EAE" w:rsidR="00064CC9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并且要注意把sql文件中的权限改为所有主机可以访问</w:t>
      </w:r>
    </w:p>
    <w:p w14:paraId="6CC7F87A" w14:textId="2C57BFAE" w:rsidR="00061AC4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A655A10" wp14:editId="1D3D11CC">
            <wp:extent cx="3604572" cy="32006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3A2C" w14:textId="5526361F" w:rsidR="007E4913" w:rsidRDefault="006E43D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</w:t>
      </w:r>
      <w:r w:rsidR="007E4913">
        <w:rPr>
          <w:rFonts w:ascii="微软雅黑" w:eastAsia="微软雅黑" w:hAnsi="微软雅黑" w:hint="eastAsia"/>
          <w:sz w:val="20"/>
          <w:szCs w:val="28"/>
        </w:rPr>
        <w:t>ocker</w:t>
      </w:r>
      <w:r w:rsidR="007E4913">
        <w:rPr>
          <w:rFonts w:ascii="微软雅黑" w:eastAsia="微软雅黑" w:hAnsi="微软雅黑"/>
          <w:sz w:val="20"/>
          <w:szCs w:val="28"/>
        </w:rPr>
        <w:t>-compose.yml</w:t>
      </w:r>
      <w:r w:rsidR="007E4913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2BEE9CEE" w14:textId="7E297996" w:rsidR="007E4913" w:rsidRDefault="007E491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2A68CE" wp14:editId="2E035D4F">
            <wp:extent cx="4976291" cy="192040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31A" w14:textId="0639DC41" w:rsidR="00255635" w:rsidRPr="00B61B41" w:rsidRDefault="00255635" w:rsidP="00255635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ython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26902562" w14:textId="5739DEBE" w:rsidR="00255635" w:rsidRDefault="0019716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首先可以使用where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python来找到本地的python环境</w:t>
      </w:r>
      <w:r w:rsidR="00C65371">
        <w:rPr>
          <w:rFonts w:ascii="微软雅黑" w:eastAsia="微软雅黑" w:hAnsi="微软雅黑" w:hint="eastAsia"/>
          <w:sz w:val="20"/>
          <w:szCs w:val="28"/>
        </w:rPr>
        <w:t>，然后列出requirements</w:t>
      </w:r>
    </w:p>
    <w:p w14:paraId="62230CCB" w14:textId="273A5DB3" w:rsidR="009F2AC7" w:rsidRDefault="009F2AC7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然后由于我的后端有mqtt和</w:t>
      </w:r>
      <w:r w:rsidR="00A51DF0">
        <w:rPr>
          <w:rFonts w:ascii="微软雅黑" w:eastAsia="微软雅黑" w:hAnsi="微软雅黑" w:hint="eastAsia"/>
          <w:sz w:val="20"/>
          <w:szCs w:val="28"/>
        </w:rPr>
        <w:t>对应react的两个后端，但是C</w:t>
      </w:r>
      <w:r w:rsidR="00A51DF0">
        <w:rPr>
          <w:rFonts w:ascii="微软雅黑" w:eastAsia="微软雅黑" w:hAnsi="微软雅黑"/>
          <w:sz w:val="20"/>
          <w:szCs w:val="28"/>
        </w:rPr>
        <w:t>MD</w:t>
      </w:r>
      <w:r w:rsidR="00A51DF0">
        <w:rPr>
          <w:rFonts w:ascii="微软雅黑" w:eastAsia="微软雅黑" w:hAnsi="微软雅黑" w:hint="eastAsia"/>
          <w:sz w:val="20"/>
          <w:szCs w:val="28"/>
        </w:rPr>
        <w:t>只能运行一个脚本，因此我把</w:t>
      </w:r>
      <w:r w:rsidR="00A51DF0">
        <w:rPr>
          <w:rFonts w:ascii="微软雅黑" w:eastAsia="微软雅黑" w:hAnsi="微软雅黑"/>
          <w:sz w:val="20"/>
          <w:szCs w:val="28"/>
        </w:rPr>
        <w:t>D</w:t>
      </w:r>
      <w:r w:rsidR="00A51DF0">
        <w:rPr>
          <w:rFonts w:ascii="微软雅黑" w:eastAsia="微软雅黑" w:hAnsi="微软雅黑" w:hint="eastAsia"/>
          <w:sz w:val="20"/>
          <w:szCs w:val="28"/>
        </w:rPr>
        <w:t>ockerfile写成了如下形式：</w:t>
      </w:r>
    </w:p>
    <w:p w14:paraId="4FC41D92" w14:textId="2A05B4D8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D9E7B3C" wp14:editId="13EA5749">
            <wp:extent cx="5814564" cy="1897544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9ACF" w14:textId="344F8059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其中r</w:t>
      </w:r>
      <w:r>
        <w:rPr>
          <w:rFonts w:ascii="微软雅黑" w:eastAsia="微软雅黑" w:hAnsi="微软雅黑"/>
          <w:sz w:val="20"/>
          <w:szCs w:val="28"/>
        </w:rPr>
        <w:t>un.sh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68FBB676" w14:textId="7E84CF0F" w:rsidR="00D26F4F" w:rsidRDefault="0088756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8085E1F" wp14:editId="040FA5DB">
            <wp:extent cx="3680779" cy="640135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DE3" w14:textId="77777777" w:rsidR="003C5776" w:rsidRDefault="003C5776" w:rsidP="003C577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-compose.yml</w:t>
      </w:r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F587369" w14:textId="66CE752D" w:rsidR="008D57DE" w:rsidRDefault="00B2267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9722314" wp14:editId="4AB8870A">
            <wp:extent cx="3871295" cy="204995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5FC" w14:textId="160BD901" w:rsidR="00255635" w:rsidRPr="00024C0C" w:rsidRDefault="00024C0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024C0C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qtt</w:t>
      </w:r>
      <w:r w:rsidR="00AA754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和java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524F6E78" w14:textId="5C3F7FB9" w:rsidR="00024C0C" w:rsidRDefault="00024C0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</w:t>
      </w:r>
      <w:r w:rsidRPr="00024C0C">
        <w:rPr>
          <w:rFonts w:ascii="Courier New" w:hAnsi="Courier New" w:cs="Courier New"/>
          <w:color w:val="080808"/>
          <w:kern w:val="0"/>
          <w:sz w:val="20"/>
          <w:szCs w:val="20"/>
        </w:rPr>
        <w:t>iot.properties</w:t>
      </w:r>
      <w:r w:rsidRPr="00024C0C">
        <w:rPr>
          <w:rFonts w:ascii="微软雅黑" w:eastAsia="微软雅黑" w:hAnsi="微软雅黑" w:hint="eastAsia"/>
          <w:sz w:val="20"/>
          <w:szCs w:val="28"/>
        </w:rPr>
        <w:t>存放的位置</w:t>
      </w:r>
    </w:p>
    <w:p w14:paraId="0B13D213" w14:textId="68FD4311" w:rsidR="00B355F2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如下图所示的简单的把</w:t>
      </w:r>
      <w:r w:rsidRPr="00B355F2">
        <w:rPr>
          <w:rFonts w:ascii="微软雅黑" w:eastAsia="微软雅黑" w:hAnsi="微软雅黑" w:hint="eastAsia"/>
          <w:sz w:val="20"/>
          <w:szCs w:val="28"/>
        </w:rPr>
        <w:t>iotclient-1.0.0.jar, iot.properties两个文件</w:t>
      </w:r>
      <w:r>
        <w:rPr>
          <w:rFonts w:ascii="微软雅黑" w:eastAsia="微软雅黑" w:hAnsi="微软雅黑" w:hint="eastAsia"/>
          <w:sz w:val="20"/>
          <w:szCs w:val="28"/>
        </w:rPr>
        <w:t>放在同一</w:t>
      </w:r>
      <w:r w:rsidRPr="00B355F2">
        <w:rPr>
          <w:rFonts w:ascii="微软雅黑" w:eastAsia="微软雅黑" w:hAnsi="微软雅黑" w:hint="eastAsia"/>
          <w:sz w:val="20"/>
          <w:szCs w:val="28"/>
        </w:rPr>
        <w:t>/usr/app/目录下</w:t>
      </w:r>
      <w:r w:rsidR="00C6036E">
        <w:rPr>
          <w:rFonts w:ascii="微软雅黑" w:eastAsia="微软雅黑" w:hAnsi="微软雅黑" w:hint="eastAsia"/>
          <w:sz w:val="20"/>
          <w:szCs w:val="28"/>
        </w:rPr>
        <w:t>会报错，因为</w:t>
      </w:r>
      <w:r w:rsidR="00C6036E" w:rsidRPr="00C6036E">
        <w:rPr>
          <w:rFonts w:ascii="微软雅黑" w:eastAsia="微软雅黑" w:hAnsi="微软雅黑" w:hint="eastAsia"/>
          <w:sz w:val="20"/>
          <w:szCs w:val="28"/>
        </w:rPr>
        <w:t>Java程序默认在其启动目录（通常是容器的根目录）中查找iot.properties文件</w:t>
      </w:r>
    </w:p>
    <w:p w14:paraId="56898338" w14:textId="5702C0AF" w:rsidR="00024C0C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8E7E0BC" wp14:editId="495BA41F">
            <wp:extent cx="6343650" cy="23710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EDCA" w14:textId="6FAEABA7" w:rsidR="00C6036E" w:rsidRDefault="00C6036E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会报错为</w:t>
      </w:r>
    </w:p>
    <w:p w14:paraId="4E4C56A2" w14:textId="53AE76D1" w:rsidR="00024C0C" w:rsidRDefault="00A3663C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2E33A9" wp14:editId="2F8143B9">
            <wp:extent cx="6343650" cy="2091055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A4A" w14:textId="69275489" w:rsidR="00222BE9" w:rsidRPr="00401D09" w:rsidRDefault="00222BE9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401D09">
        <w:rPr>
          <w:rFonts w:ascii="微软雅黑" w:eastAsia="微软雅黑" w:hAnsi="微软雅黑" w:hint="eastAsia"/>
          <w:sz w:val="20"/>
          <w:szCs w:val="28"/>
        </w:rPr>
        <w:t>需要更改iot放置位置，并且拷贝所需依赖</w:t>
      </w:r>
    </w:p>
    <w:p w14:paraId="24E2F199" w14:textId="353D4147" w:rsidR="00222BE9" w:rsidRDefault="004D1C2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FE0ECC" wp14:editId="15EEF9DE">
            <wp:extent cx="6343650" cy="28467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1707" w14:textId="4BF8C73E" w:rsidR="00FB3B4C" w:rsidRPr="00FB3B4C" w:rsidRDefault="00FB3B4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FB3B4C">
        <w:rPr>
          <w:rFonts w:ascii="微软雅黑" w:eastAsia="微软雅黑" w:hAnsi="微软雅黑" w:hint="eastAsia"/>
          <w:sz w:val="20"/>
          <w:szCs w:val="28"/>
        </w:rPr>
        <w:t>还需要对老师提供的代码中的运行位置进行一定更改以适应docker环境</w:t>
      </w:r>
    </w:p>
    <w:p w14:paraId="22007A4E" w14:textId="25F194D2" w:rsidR="00FB3B4C" w:rsidRDefault="00F36C7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C425FB" wp14:editId="08A97C69">
            <wp:extent cx="6343650" cy="29413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F682" w14:textId="77817681" w:rsidR="002D6229" w:rsidRDefault="002D6229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-compose.yml</w:t>
      </w:r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CAC3850" w14:textId="25CCBCE4" w:rsidR="000E6077" w:rsidRPr="00AA7548" w:rsidRDefault="000E6077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772B0E" wp14:editId="08BB82B8">
            <wp:extent cx="4755292" cy="1257409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950" w14:textId="70F16898" w:rsidR="002D6229" w:rsidRPr="00024C0C" w:rsidRDefault="00B54C9A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84676D7" wp14:editId="424A1E66">
            <wp:extent cx="4244708" cy="1889924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125" w14:textId="35A58D58" w:rsidR="00255635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之后docker就会自动进行打包</w:t>
      </w:r>
    </w:p>
    <w:p w14:paraId="2B2C3C71" w14:textId="234064FA" w:rsidR="00F72BF3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7F6C433" wp14:editId="16DC4160">
            <wp:extent cx="6343650" cy="3582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8B2E" w14:textId="61C884C6" w:rsidR="00F737AA" w:rsidRDefault="00F737A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如果maven速度过慢，还可以按照下面的方式进行换源</w:t>
      </w:r>
    </w:p>
    <w:p w14:paraId="649A91F8" w14:textId="338E3A5B" w:rsidR="00F737AA" w:rsidRDefault="00F737A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5688B2" wp14:editId="5DEBA10C">
            <wp:extent cx="6343650" cy="26600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39F" w14:textId="01EF4255" w:rsidR="00F737AA" w:rsidRDefault="0024181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se</w:t>
      </w:r>
      <w:r>
        <w:rPr>
          <w:rFonts w:ascii="微软雅黑" w:eastAsia="微软雅黑" w:hAnsi="微软雅黑"/>
          <w:sz w:val="20"/>
          <w:szCs w:val="28"/>
        </w:rPr>
        <w:t>ttings.xml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199691F3" w14:textId="1F1D8BAB" w:rsidR="0024181C" w:rsidRDefault="00715944" w:rsidP="00687EDD">
      <w:pPr>
        <w:spacing w:line="480" w:lineRule="auto"/>
        <w:rPr>
          <w:rFonts w:ascii="微软雅黑" w:eastAsia="微软雅黑" w:hAnsi="微软雅黑" w:hint="eastAsia"/>
          <w:sz w:val="20"/>
          <w:szCs w:val="28"/>
        </w:rPr>
      </w:pPr>
      <w:r>
        <w:rPr>
          <w:noProof/>
        </w:rPr>
        <w:drawing>
          <wp:inline distT="0" distB="0" distL="0" distR="0" wp14:anchorId="4B83D5BE" wp14:editId="2DB36FAD">
            <wp:extent cx="6343650" cy="14370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297" w14:textId="2F37F987" w:rsidR="00406192" w:rsidRPr="005E4A8B" w:rsidRDefault="0040619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5E4A8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lastRenderedPageBreak/>
        <w:t>R</w:t>
      </w:r>
      <w:r w:rsidRPr="005E4A8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eact打包</w:t>
      </w:r>
    </w:p>
    <w:p w14:paraId="5600BA2B" w14:textId="0428FF84" w:rsidR="00406192" w:rsidRDefault="005E4A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首先使用yarn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build生成静态文件，然后</w:t>
      </w:r>
      <w:r w:rsidR="00887FF7">
        <w:rPr>
          <w:rFonts w:ascii="微软雅黑" w:eastAsia="微软雅黑" w:hAnsi="微软雅黑" w:hint="eastAsia"/>
          <w:sz w:val="20"/>
          <w:szCs w:val="28"/>
        </w:rPr>
        <w:t>docker</w:t>
      </w:r>
      <w:r w:rsidR="00887FF7">
        <w:rPr>
          <w:rFonts w:ascii="微软雅黑" w:eastAsia="微软雅黑" w:hAnsi="微软雅黑"/>
          <w:sz w:val="20"/>
          <w:szCs w:val="28"/>
        </w:rPr>
        <w:t>-compose.yml</w:t>
      </w:r>
      <w:r w:rsidR="00887FF7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4ABC7AF1" w14:textId="5B4BADB2" w:rsidR="005E4A8B" w:rsidRDefault="00467B4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537310" wp14:editId="7971E7C7">
            <wp:extent cx="5311600" cy="1775614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8EF0" w14:textId="40C6F5D0" w:rsidR="00833414" w:rsidRDefault="0083341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为了防止nginx路由丢失，需要编写一份配置文件</w:t>
      </w:r>
    </w:p>
    <w:p w14:paraId="2BD0F65E" w14:textId="37EBAF3B" w:rsidR="00833414" w:rsidRDefault="0083341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7AE48C4" wp14:editId="242A7B58">
            <wp:extent cx="5143946" cy="3040643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32" w14:textId="2F29BF4C" w:rsidR="00504DDA" w:rsidRPr="003F0A1C" w:rsidRDefault="00504DDA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3F0A1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Debug</w:t>
      </w:r>
    </w:p>
    <w:p w14:paraId="21F2AEF2" w14:textId="70040EC9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之后可以运行</w:t>
      </w:r>
      <w:r w:rsidR="00BF218A">
        <w:rPr>
          <w:rFonts w:ascii="微软雅黑" w:eastAsia="微软雅黑" w:hAnsi="微软雅黑" w:hint="eastAsia"/>
          <w:sz w:val="20"/>
          <w:szCs w:val="28"/>
        </w:rPr>
        <w:t>docker容器</w:t>
      </w:r>
    </w:p>
    <w:p w14:paraId="7B0B908C" w14:textId="78A2D1B7" w:rsidR="00BF218A" w:rsidRDefault="00BF218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但是发现其中的两个容器还有问题</w:t>
      </w:r>
    </w:p>
    <w:p w14:paraId="67CC01C1" w14:textId="6487C237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732A334" wp14:editId="5E7259DD">
            <wp:extent cx="6343650" cy="3413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06AD" w14:textId="431DD72E" w:rsidR="007A1CD1" w:rsidRDefault="00467E9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需要对ym</w:t>
      </w:r>
      <w:r>
        <w:rPr>
          <w:rFonts w:ascii="微软雅黑" w:eastAsia="微软雅黑" w:hAnsi="微软雅黑"/>
          <w:sz w:val="20"/>
          <w:szCs w:val="28"/>
        </w:rPr>
        <w:t>l</w:t>
      </w:r>
      <w:r>
        <w:rPr>
          <w:rFonts w:ascii="微软雅黑" w:eastAsia="微软雅黑" w:hAnsi="微软雅黑" w:hint="eastAsia"/>
          <w:sz w:val="20"/>
          <w:szCs w:val="28"/>
        </w:rPr>
        <w:t>文件进行一些修正</w:t>
      </w:r>
    </w:p>
    <w:p w14:paraId="1B85CC30" w14:textId="5EAC7A11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首先数据库</w:t>
      </w:r>
      <w:r w:rsidR="008656FB">
        <w:rPr>
          <w:rFonts w:ascii="微软雅黑" w:eastAsia="微软雅黑" w:hAnsi="微软雅黑" w:hint="eastAsia"/>
          <w:sz w:val="20"/>
          <w:szCs w:val="28"/>
        </w:rPr>
        <w:t>中报错为</w:t>
      </w:r>
    </w:p>
    <w:p w14:paraId="43127C7C" w14:textId="4CC3CA87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3D6BC2" wp14:editId="1A7EEED6">
            <wp:extent cx="6343650" cy="29152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13D" w14:textId="484EF1DC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将代码改为如下形式，docker即可正常运行</w:t>
      </w:r>
    </w:p>
    <w:p w14:paraId="63865543" w14:textId="05ECB7DD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4658460" wp14:editId="65942579">
            <wp:extent cx="5395428" cy="21414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40FF" w14:textId="5AE641FE" w:rsidR="00B23471" w:rsidRDefault="00B234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476B3BF" wp14:editId="3F953A31">
            <wp:extent cx="6343650" cy="3368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9619" w14:textId="5B2ADF48" w:rsidR="00B23471" w:rsidRDefault="000F5BD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后端程序无法运行可能是使用的nohup的问题，以及使用sh命令不会让程序一直运行</w:t>
      </w:r>
    </w:p>
    <w:p w14:paraId="16C4B1CA" w14:textId="33A5FAE2" w:rsidR="006E6574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删除</w:t>
      </w:r>
      <w:r w:rsidR="001E07D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dockers</w:t>
      </w:r>
      <w:r w:rsidR="001E07DE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h.sh</w:t>
      </w:r>
    </w:p>
    <w:p w14:paraId="7F840E17" w14:textId="292DB6B3" w:rsidR="0072205C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563056B" wp14:editId="0B091B68">
            <wp:extent cx="6343650" cy="444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B7FC" w14:textId="3E964EA3" w:rsidR="0068310B" w:rsidRDefault="0068310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对Dockerfile做如下更改</w:t>
      </w:r>
    </w:p>
    <w:p w14:paraId="2753A825" w14:textId="308FE2A6" w:rsidR="0068310B" w:rsidRDefault="00D1732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33365FC" wp14:editId="45DC7114">
            <wp:extent cx="6302286" cy="2072820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0F7" w14:textId="0FACB49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并且通过本地新建一个虚拟环境测试发现</w:t>
      </w:r>
    </w:p>
    <w:p w14:paraId="6F991743" w14:textId="3862ABF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56E7973" wp14:editId="5F7F0BBF">
            <wp:extent cx="6343650" cy="9036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A92" w14:textId="41BCF67D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发现requirements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.txt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少写了一个库</w:t>
      </w:r>
    </w:p>
    <w:p w14:paraId="0948F6D9" w14:textId="7A65A5F1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2158061" wp14:editId="1D588BA5">
            <wp:extent cx="6343650" cy="121539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0DC8" w14:textId="50160AEA" w:rsidR="00933CA3" w:rsidRDefault="00933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手动安装后容器运行正常</w:t>
      </w:r>
    </w:p>
    <w:p w14:paraId="78AD89C6" w14:textId="137F01A8" w:rsidR="00A503A7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并且进一步检查后发现，</w:t>
      </w:r>
      <w:r w:rsidR="00B61EB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文件夹名称也有错误</w:t>
      </w:r>
    </w:p>
    <w:p w14:paraId="1B5231E0" w14:textId="64905C5C" w:rsidR="00933CA3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BD2BD5" wp14:editId="14474AF8">
            <wp:extent cx="6302286" cy="4572396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2511" w14:textId="1C3EE078" w:rsidR="00A503A7" w:rsidRDefault="00387BE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应该把工作区名称由app改为backend</w:t>
      </w:r>
    </w:p>
    <w:p w14:paraId="224CF108" w14:textId="47EF2428" w:rsidR="00EB15E8" w:rsidRDefault="00EB15E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4AF390" wp14:editId="226EBDC5">
            <wp:extent cx="5700254" cy="131075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DC91" w14:textId="7A811A46" w:rsidR="00EB15E8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最后四个容器都能够运行了</w:t>
      </w:r>
    </w:p>
    <w:p w14:paraId="45D9D6D5" w14:textId="06AAB596" w:rsidR="00F65EDC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C4B216" wp14:editId="699DDB34">
            <wp:extent cx="6343650" cy="40620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E560" w14:textId="4263AFBF" w:rsidR="00A164A6" w:rsidRDefault="001801C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这个时候操作前端还是无法成功</w:t>
      </w:r>
    </w:p>
    <w:p w14:paraId="0559F91F" w14:textId="1EB8CECC" w:rsidR="001801C8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11C7549" wp14:editId="1BCC60F1">
            <wp:extent cx="4229467" cy="38712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2314" w14:textId="163C71D6" w:rsidR="00C40D2D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观察docker可以发现问题出在sql上</w:t>
      </w:r>
    </w:p>
    <w:p w14:paraId="0067D390" w14:textId="22A6B0B4" w:rsidR="003477DF" w:rsidRDefault="001234C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8743DF3" wp14:editId="6D276F94">
            <wp:extent cx="6343650" cy="406209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467" w14:textId="2747CDC2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由于端口3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306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没有进程</w:t>
      </w:r>
    </w:p>
    <w:p w14:paraId="238BCDC8" w14:textId="50EAFAB8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7E63A47" wp14:editId="717FBBF1">
            <wp:extent cx="6343650" cy="20675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96DF" w14:textId="70EE0CE1" w:rsidR="001234CF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因此把端口改成了3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307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映射</w:t>
      </w:r>
    </w:p>
    <w:p w14:paraId="77710CAB" w14:textId="7EA2869C" w:rsidR="00F21A08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另外还需要对后端和数据库的名称一致性进行更改</w:t>
      </w:r>
    </w:p>
    <w:p w14:paraId="3C130A87" w14:textId="44829308" w:rsidR="00F21A08" w:rsidRDefault="00125FF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42A9055" wp14:editId="710027C4">
            <wp:extent cx="6343650" cy="10509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74E" w14:textId="66FD3EB8" w:rsidR="00527E18" w:rsidRDefault="00D0799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但是要改容器名称也过于繁琐，可以在docker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中增加</w:t>
      </w:r>
      <w:r w:rsidR="00C400E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network来解决这一问题</w:t>
      </w:r>
    </w:p>
    <w:p w14:paraId="789BFB10" w14:textId="649978D8" w:rsidR="00D0799C" w:rsidRDefault="00BC7F3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1B54A5D" wp14:editId="5FB9791D">
            <wp:extent cx="5939313" cy="3944679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239" cy="394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121" w14:textId="53FACED6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当进一步挂在mqtt服务后发现</w:t>
      </w:r>
    </w:p>
    <w:p w14:paraId="1E9EFAC7" w14:textId="63A2DD03" w:rsidR="000B5F6F" w:rsidRDefault="001C47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1C47D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当python程序要连接mqtt的时候，会显示访问被拒绝</w:t>
      </w:r>
    </w:p>
    <w:p w14:paraId="7A0595C7" w14:textId="1D23CFC7" w:rsidR="001C47DC" w:rsidRDefault="00D23B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1E6C5F6" wp14:editId="1BFFFFF0">
            <wp:extent cx="6343650" cy="418719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AA35" w14:textId="048EAD42" w:rsidR="00591B3E" w:rsidRDefault="00591B3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591B3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是因为mosquitto权限的问题（Starting in local only mode.）</w:t>
      </w:r>
    </w:p>
    <w:p w14:paraId="719DA576" w14:textId="77161BFC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63C984C" wp14:editId="391F2B55">
            <wp:extent cx="6343650" cy="418719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A69" w14:textId="75B32389" w:rsidR="000B5F6F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需要在mqtt的配置文件中增加</w:t>
      </w:r>
    </w:p>
    <w:p w14:paraId="74673108" w14:textId="6244D7CB" w:rsidR="00782501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5E51EDB4" wp14:editId="0818EE8E">
            <wp:extent cx="4458086" cy="105165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76B1" w14:textId="4C0CEF54" w:rsidR="00004C75" w:rsidRDefault="00503210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</w:t>
      </w:r>
      <w:r w:rsidR="00004C7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可以发现后端java发送程序和python以及mqtt能够正常运行</w:t>
      </w:r>
      <w:r w:rsidR="005832AD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（如下图消息的收发一一对应）</w:t>
      </w:r>
    </w:p>
    <w:p w14:paraId="397178D8" w14:textId="2204898C" w:rsidR="00004C75" w:rsidRDefault="001401D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1D85D8" wp14:editId="3C1C91CC">
            <wp:extent cx="6343650" cy="36588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8FEB" w14:textId="5CAB958E" w:rsidR="0041700D" w:rsidRDefault="0041700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最终5个容器都正常运行</w:t>
      </w:r>
      <w:r w:rsidR="00A24B57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，并且经过测试所有功能实现正常</w:t>
      </w:r>
    </w:p>
    <w:p w14:paraId="66DDD1ED" w14:textId="5F31FE6A" w:rsidR="0041700D" w:rsidRDefault="00A24B5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E7DFCC" wp14:editId="1702AC64">
            <wp:extent cx="6343650" cy="22866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1B15" w14:textId="26705375" w:rsidR="002A3EA1" w:rsidRDefault="002A3EA1" w:rsidP="002A3EA1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服务器部署</w:t>
      </w:r>
    </w:p>
    <w:p w14:paraId="45EE0902" w14:textId="3B61E1DA" w:rsidR="00740D8C" w:rsidRDefault="002A3EA1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使用了腾讯云服务器</w:t>
      </w:r>
      <w:r w:rsidR="004C094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，实例信息如下</w:t>
      </w:r>
      <w:r w:rsidR="00EA4E20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，按照和上面一样的建立docker容器的方法，在服务器上部署docker</w:t>
      </w:r>
      <w:r w:rsidR="0015433F">
        <w:rPr>
          <w:rStyle w:val="afd"/>
          <w:rFonts w:ascii="微软雅黑" w:eastAsia="微软雅黑" w:hAnsi="微软雅黑" w:cs="Arial"/>
          <w:color w:val="000000"/>
          <w:kern w:val="0"/>
          <w:sz w:val="20"/>
          <w:szCs w:val="28"/>
        </w:rPr>
        <w:footnoteReference w:id="1"/>
      </w:r>
    </w:p>
    <w:p w14:paraId="589F41BC" w14:textId="0B766747" w:rsidR="00486F61" w:rsidRDefault="005D6EB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3891C80" wp14:editId="2E17188B">
            <wp:extent cx="4801016" cy="1722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BF92" w14:textId="4C5B6436" w:rsidR="007806A1" w:rsidRDefault="007806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并且重装系统为Ubuntu</w:t>
      </w:r>
    </w:p>
    <w:p w14:paraId="69205244" w14:textId="634C81CD" w:rsidR="007806A1" w:rsidRDefault="007806A1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91C8F03" wp14:editId="1DE46865">
            <wp:extent cx="6343650" cy="40195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7A0" w14:textId="2D49E5EA" w:rsidR="0064708F" w:rsidRDefault="0064708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因为我们最后通过3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002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号端口来访问网页，而不是常规的8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，因此需要在防火墙中添加3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002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端口</w:t>
      </w:r>
    </w:p>
    <w:p w14:paraId="252E3C1C" w14:textId="4DAAC86D" w:rsidR="0064708F" w:rsidRDefault="009D5AAD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EA3740" wp14:editId="1C9B532A">
            <wp:extent cx="6343650" cy="23634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8930" w14:textId="662143AD" w:rsidR="00EF3A43" w:rsidRDefault="00EF3A4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用下列命令先</w:t>
      </w:r>
      <w:hyperlink r:id="rId94" w:anchor="/" w:history="1">
        <w:r w:rsidRPr="003A3857">
          <w:rPr>
            <w:rStyle w:val="af4"/>
            <w:rFonts w:ascii="微软雅黑" w:eastAsia="微软雅黑" w:hAnsi="微软雅黑" w:cs="Arial"/>
            <w:kern w:val="0"/>
            <w:sz w:val="20"/>
            <w:szCs w:val="28"/>
          </w:rPr>
          <w:t>一键安装docker</w:t>
        </w:r>
      </w:hyperlink>
    </w:p>
    <w:p w14:paraId="37C47D4D" w14:textId="7458D3F0" w:rsidR="00486F61" w:rsidRPr="00486F61" w:rsidRDefault="00EF3A43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wget http://fishros.com/install -O fishros &amp;&amp; . fishros</w:t>
      </w:r>
    </w:p>
    <w:p w14:paraId="1EF16C04" w14:textId="7806F8BF" w:rsidR="00740D8C" w:rsidRDefault="00337AF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76375BF" wp14:editId="2DA8E672">
            <wp:extent cx="5890770" cy="383319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A5FB" w14:textId="4D84A7A5" w:rsidR="00C04F32" w:rsidRDefault="00C04F32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安装完docker之后进行换源</w:t>
      </w:r>
    </w:p>
    <w:p w14:paraId="7520332A" w14:textId="61A78102" w:rsidR="00C04F32" w:rsidRDefault="00C04F32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20D0A75" wp14:editId="79571772">
            <wp:extent cx="5936494" cy="3917019"/>
            <wp:effectExtent l="0" t="0" r="762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20" w14:textId="1DA3AB6D" w:rsidR="00C04F32" w:rsidRDefault="00BF724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换源之后建立用户</w:t>
      </w:r>
      <w:r w:rsidR="00403292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，然后可以发现docker已经能够正常搜索镜像源了</w:t>
      </w:r>
    </w:p>
    <w:p w14:paraId="22517E66" w14:textId="2ED4432E" w:rsidR="00BF7245" w:rsidRDefault="00BF7245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0220452" wp14:editId="540C71A3">
            <wp:extent cx="6279424" cy="390939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04D8" w14:textId="18B6DAE2" w:rsidR="00740D8C" w:rsidRDefault="0093620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然后安装docker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并且生成容器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7185C" w:rsidRPr="006D3A9D" w14:paraId="1075749A" w14:textId="77777777" w:rsidTr="006D3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038D39DB" w14:textId="77777777" w:rsidR="0037185C" w:rsidRPr="00BB7436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</w:pPr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>sudo apt install docker-compose</w:t>
            </w:r>
          </w:p>
          <w:p w14:paraId="397AE19D" w14:textId="670ECB2E" w:rsidR="0037185C" w:rsidRPr="00BB7436" w:rsidRDefault="0037185C" w:rsidP="006D3A9D">
            <w:pPr>
              <w:rPr>
                <w:rFonts w:ascii="微软雅黑" w:eastAsia="微软雅黑" w:hAnsi="微软雅黑" w:cs="Arial" w:hint="eastAsia"/>
                <w:b w:val="0"/>
                <w:bCs/>
                <w:color w:val="000000"/>
                <w:kern w:val="0"/>
              </w:rPr>
            </w:pPr>
            <w:r w:rsidRPr="00BB7436">
              <w:rPr>
                <w:rFonts w:ascii="微软雅黑" w:eastAsia="微软雅黑" w:hAnsi="微软雅黑" w:cs="Arial" w:hint="eastAsia"/>
                <w:b w:val="0"/>
                <w:bCs/>
                <w:color w:val="000000"/>
                <w:kern w:val="0"/>
              </w:rPr>
              <w:lastRenderedPageBreak/>
              <w:t xml:space="preserve">cd ~/iot </w:t>
            </w:r>
          </w:p>
          <w:p w14:paraId="7339EE3C" w14:textId="3A2E1C9A" w:rsidR="0037185C" w:rsidRPr="006D3A9D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  <w:sz w:val="20"/>
                <w:szCs w:val="28"/>
              </w:rPr>
            </w:pPr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>sudo docker-compose up -d</w:t>
            </w:r>
          </w:p>
        </w:tc>
      </w:tr>
    </w:tbl>
    <w:p w14:paraId="39F7D02A" w14:textId="3F5BCEC7" w:rsidR="00936205" w:rsidRDefault="00F9775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0188521" wp14:editId="46DB63BE">
            <wp:extent cx="6343650" cy="280543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2E51" w14:textId="25506789" w:rsidR="0037185C" w:rsidRDefault="003E7D3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与本机环境不同的是python没有成功建立</w:t>
      </w:r>
    </w:p>
    <w:p w14:paraId="18A0BC0E" w14:textId="1018933E" w:rsidR="003E7D3B" w:rsidRDefault="003E7D3B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19D56214" wp14:editId="2A2067B8">
            <wp:extent cx="5898391" cy="2773920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35E" w14:textId="33239DEF" w:rsidR="0037185C" w:rsidRDefault="00275A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D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ockerfile中增加授权</w:t>
      </w:r>
    </w:p>
    <w:p w14:paraId="46E6DADB" w14:textId="3EF7EFF2" w:rsidR="00275A96" w:rsidRDefault="00275A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ACA1EB3" wp14:editId="3708B183">
            <wp:extent cx="5966977" cy="177561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FE77" w14:textId="0FA0A11B" w:rsidR="00281CA3" w:rsidRDefault="00281CA3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此时再重启docker就发现均已经运行正常</w:t>
      </w:r>
    </w:p>
    <w:p w14:paraId="2940C367" w14:textId="3C15D106" w:rsidR="00281CA3" w:rsidRDefault="00281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C009A83" wp14:editId="2E346A6F">
            <wp:extent cx="5890770" cy="362743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75C" w14:textId="77777777" w:rsidR="00281CA3" w:rsidRDefault="00281CA3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</w:p>
    <w:p w14:paraId="4BE6D32A" w14:textId="003CB2EE" w:rsidR="0084597B" w:rsidRDefault="009574EF" w:rsidP="0084597B">
      <w:pPr>
        <w:pStyle w:val="2"/>
        <w:rPr>
          <w:rFonts w:ascii="微软雅黑" w:eastAsia="微软雅黑" w:hAnsi="微软雅黑"/>
        </w:rPr>
      </w:pPr>
      <w:bookmarkStart w:id="13" w:name="_Toc153703809"/>
      <w:r>
        <w:rPr>
          <w:rFonts w:ascii="微软雅黑" w:eastAsia="微软雅黑" w:hAnsi="微软雅黑" w:hint="eastAsia"/>
        </w:rPr>
        <w:t>Gi</w:t>
      </w:r>
      <w:r>
        <w:rPr>
          <w:rFonts w:ascii="微软雅黑" w:eastAsia="微软雅黑" w:hAnsi="微软雅黑"/>
        </w:rPr>
        <w:t>thub</w:t>
      </w:r>
      <w:r>
        <w:rPr>
          <w:rFonts w:ascii="微软雅黑" w:eastAsia="微软雅黑" w:hAnsi="微软雅黑" w:hint="eastAsia"/>
        </w:rPr>
        <w:t>日志</w:t>
      </w:r>
      <w:r w:rsidR="00A81DD2">
        <w:rPr>
          <w:rFonts w:ascii="微软雅黑" w:eastAsia="微软雅黑" w:hAnsi="微软雅黑" w:hint="eastAsia"/>
        </w:rPr>
        <w:t>记录</w:t>
      </w:r>
      <w:bookmarkEnd w:id="13"/>
    </w:p>
    <w:p w14:paraId="161FF04E" w14:textId="04CEF2A5" w:rsidR="0031602F" w:rsidRDefault="0031602F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本项目的language使用情况如下</w:t>
      </w:r>
    </w:p>
    <w:p w14:paraId="123F5AA4" w14:textId="5A723D61" w:rsidR="0031602F" w:rsidRDefault="0031602F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593E69E0" wp14:editId="4A70A006">
            <wp:extent cx="3314987" cy="163844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5873" w14:textId="45A9A29B" w:rsidR="00520C60" w:rsidRDefault="00520C60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从1</w:t>
      </w:r>
      <w:r>
        <w:rPr>
          <w:rFonts w:ascii="微软雅黑" w:eastAsia="微软雅黑" w:hAnsi="微软雅黑"/>
          <w:sz w:val="20"/>
          <w:szCs w:val="28"/>
        </w:rPr>
        <w:t>0.8</w:t>
      </w:r>
      <w:r>
        <w:rPr>
          <w:rFonts w:ascii="微软雅黑" w:eastAsia="微软雅黑" w:hAnsi="微软雅黑" w:hint="eastAsia"/>
          <w:sz w:val="20"/>
          <w:szCs w:val="28"/>
        </w:rPr>
        <w:t>号开始本项目工程之后，一直用GitHub进行项目托管，记录了开发的</w:t>
      </w:r>
      <w:r w:rsidR="00B35A30">
        <w:rPr>
          <w:rFonts w:ascii="微软雅黑" w:eastAsia="微软雅黑" w:hAnsi="微软雅黑" w:hint="eastAsia"/>
          <w:sz w:val="20"/>
          <w:szCs w:val="28"/>
        </w:rPr>
        <w:t>相关</w:t>
      </w:r>
      <w:r>
        <w:rPr>
          <w:rFonts w:ascii="微软雅黑" w:eastAsia="微软雅黑" w:hAnsi="微软雅黑" w:hint="eastAsia"/>
          <w:sz w:val="20"/>
          <w:szCs w:val="28"/>
        </w:rPr>
        <w:t>情况</w:t>
      </w:r>
      <w:r w:rsidR="0067303E">
        <w:rPr>
          <w:rFonts w:ascii="微软雅黑" w:eastAsia="微软雅黑" w:hAnsi="微软雅黑" w:hint="eastAsia"/>
          <w:sz w:val="20"/>
          <w:szCs w:val="28"/>
        </w:rPr>
        <w:t>，</w:t>
      </w:r>
      <w:r w:rsidR="00550330">
        <w:rPr>
          <w:rFonts w:ascii="微软雅黑" w:eastAsia="微软雅黑" w:hAnsi="微软雅黑" w:hint="eastAsia"/>
          <w:sz w:val="20"/>
          <w:szCs w:val="28"/>
        </w:rPr>
        <w:t>总共历时约2个半月最后完成了本项目</w:t>
      </w:r>
    </w:p>
    <w:p w14:paraId="2AE077A5" w14:textId="1B3DF3A1" w:rsidR="00520C60" w:rsidRDefault="0067303E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2B822C2" wp14:editId="0C776A6F">
            <wp:extent cx="6343650" cy="23558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5E7" w14:textId="1D905145" w:rsidR="004D6D87" w:rsidRPr="008C6360" w:rsidRDefault="004D6D87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48A7F7C" wp14:editId="5D18EDF1">
            <wp:extent cx="6181725" cy="2678354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3196"/>
                    <a:stretch/>
                  </pic:blipFill>
                  <pic:spPr bwMode="auto">
                    <a:xfrm>
                      <a:off x="0" y="0"/>
                      <a:ext cx="6208423" cy="268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A1E1" w14:textId="40086F87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drawing>
          <wp:inline distT="0" distB="0" distL="0" distR="0" wp14:anchorId="1EAB5501" wp14:editId="56F4A664">
            <wp:extent cx="6343650" cy="29845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AD6" w14:textId="62ED3885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lastRenderedPageBreak/>
        <w:drawing>
          <wp:inline distT="0" distB="0" distL="0" distR="0" wp14:anchorId="23CFF7C7" wp14:editId="18AA46C7">
            <wp:extent cx="6343650" cy="2428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2207" w14:textId="232AECA3" w:rsidR="00CB262D" w:rsidRPr="002D2C12" w:rsidRDefault="005D68EC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 w:hint="eastAsia"/>
          <w:sz w:val="20"/>
          <w:szCs w:val="28"/>
        </w:rPr>
        <w:t>开发的时间安排也大致符合先前的安排</w:t>
      </w:r>
    </w:p>
    <w:p w14:paraId="2371AB8C" w14:textId="4CECA003" w:rsidR="00CB262D" w:rsidRPr="00F90CC0" w:rsidRDefault="00CB262D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33292211" wp14:editId="7FE6A989">
            <wp:extent cx="6343650" cy="23907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62D" w:rsidRPr="00F90CC0" w:rsidSect="00B5445D">
      <w:footerReference w:type="default" r:id="rId108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41B37" w14:textId="77777777" w:rsidR="00915B87" w:rsidRDefault="00915B87">
      <w:r>
        <w:separator/>
      </w:r>
    </w:p>
  </w:endnote>
  <w:endnote w:type="continuationSeparator" w:id="0">
    <w:p w14:paraId="12985458" w14:textId="77777777" w:rsidR="00915B87" w:rsidRDefault="00915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125C1" w14:textId="77777777" w:rsidR="00915B87" w:rsidRDefault="00915B87">
      <w:r>
        <w:separator/>
      </w:r>
    </w:p>
  </w:footnote>
  <w:footnote w:type="continuationSeparator" w:id="0">
    <w:p w14:paraId="45929AA4" w14:textId="77777777" w:rsidR="00915B87" w:rsidRDefault="00915B87">
      <w:r>
        <w:continuationSeparator/>
      </w:r>
    </w:p>
  </w:footnote>
  <w:footnote w:id="1">
    <w:p w14:paraId="19A48382" w14:textId="482596F0" w:rsidR="0015433F" w:rsidRPr="00A51809" w:rsidRDefault="0015433F" w:rsidP="00A51809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rStyle w:val="afd"/>
        </w:rPr>
        <w:footnoteRef/>
      </w:r>
      <w:r>
        <w:t xml:space="preserve"> 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注意：为了防止权限问题，shell操作docker的时候，最好都加上sudo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9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14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15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13"/>
  </w:num>
  <w:num w:numId="5">
    <w:abstractNumId w:val="9"/>
  </w:num>
  <w:num w:numId="6">
    <w:abstractNumId w:val="2"/>
  </w:num>
  <w:num w:numId="7">
    <w:abstractNumId w:val="12"/>
  </w:num>
  <w:num w:numId="8">
    <w:abstractNumId w:val="15"/>
  </w:num>
  <w:num w:numId="9">
    <w:abstractNumId w:val="14"/>
  </w:num>
  <w:num w:numId="10">
    <w:abstractNumId w:val="5"/>
  </w:num>
  <w:num w:numId="11">
    <w:abstractNumId w:val="3"/>
  </w:num>
  <w:num w:numId="12">
    <w:abstractNumId w:val="10"/>
  </w:num>
  <w:num w:numId="13">
    <w:abstractNumId w:val="4"/>
  </w:num>
  <w:num w:numId="14">
    <w:abstractNumId w:val="0"/>
  </w:num>
  <w:num w:numId="15">
    <w:abstractNumId w:val="7"/>
  </w:num>
  <w:num w:numId="16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A6"/>
    <w:rsid w:val="000023B1"/>
    <w:rsid w:val="00004C75"/>
    <w:rsid w:val="00004FFF"/>
    <w:rsid w:val="000057FB"/>
    <w:rsid w:val="0000640F"/>
    <w:rsid w:val="000107E3"/>
    <w:rsid w:val="00013C97"/>
    <w:rsid w:val="00016D6A"/>
    <w:rsid w:val="00022824"/>
    <w:rsid w:val="00022F3C"/>
    <w:rsid w:val="0002351B"/>
    <w:rsid w:val="00024C0C"/>
    <w:rsid w:val="000300CE"/>
    <w:rsid w:val="00033451"/>
    <w:rsid w:val="00034BD1"/>
    <w:rsid w:val="00035E3F"/>
    <w:rsid w:val="00036639"/>
    <w:rsid w:val="0004495C"/>
    <w:rsid w:val="00045D7C"/>
    <w:rsid w:val="0004757C"/>
    <w:rsid w:val="000555A3"/>
    <w:rsid w:val="0005631F"/>
    <w:rsid w:val="0005776C"/>
    <w:rsid w:val="000606A7"/>
    <w:rsid w:val="00061AC4"/>
    <w:rsid w:val="00064CC9"/>
    <w:rsid w:val="00071CFA"/>
    <w:rsid w:val="00083B69"/>
    <w:rsid w:val="0009064E"/>
    <w:rsid w:val="0009184D"/>
    <w:rsid w:val="00091FB6"/>
    <w:rsid w:val="00093364"/>
    <w:rsid w:val="0009746A"/>
    <w:rsid w:val="000B0A8C"/>
    <w:rsid w:val="000B11EA"/>
    <w:rsid w:val="000B3944"/>
    <w:rsid w:val="000B3D37"/>
    <w:rsid w:val="000B5F6F"/>
    <w:rsid w:val="000C1A0A"/>
    <w:rsid w:val="000C3124"/>
    <w:rsid w:val="000C5825"/>
    <w:rsid w:val="000D1EC9"/>
    <w:rsid w:val="000E6077"/>
    <w:rsid w:val="000F5BD4"/>
    <w:rsid w:val="000F71F0"/>
    <w:rsid w:val="00101C8B"/>
    <w:rsid w:val="001035BB"/>
    <w:rsid w:val="00114AAB"/>
    <w:rsid w:val="00117832"/>
    <w:rsid w:val="001234CF"/>
    <w:rsid w:val="001249DF"/>
    <w:rsid w:val="00125FFF"/>
    <w:rsid w:val="00132356"/>
    <w:rsid w:val="0013295C"/>
    <w:rsid w:val="001401D9"/>
    <w:rsid w:val="00140D28"/>
    <w:rsid w:val="001477A6"/>
    <w:rsid w:val="001478A6"/>
    <w:rsid w:val="00151218"/>
    <w:rsid w:val="0015433F"/>
    <w:rsid w:val="00155046"/>
    <w:rsid w:val="001575F4"/>
    <w:rsid w:val="001612A9"/>
    <w:rsid w:val="00165864"/>
    <w:rsid w:val="001725FD"/>
    <w:rsid w:val="00175779"/>
    <w:rsid w:val="0017673A"/>
    <w:rsid w:val="001801C8"/>
    <w:rsid w:val="00184E9E"/>
    <w:rsid w:val="00191AD4"/>
    <w:rsid w:val="00197164"/>
    <w:rsid w:val="001979F5"/>
    <w:rsid w:val="001A198B"/>
    <w:rsid w:val="001B1BDD"/>
    <w:rsid w:val="001B3290"/>
    <w:rsid w:val="001C4765"/>
    <w:rsid w:val="001C47DC"/>
    <w:rsid w:val="001C5FE3"/>
    <w:rsid w:val="001D1850"/>
    <w:rsid w:val="001D19BB"/>
    <w:rsid w:val="001D405C"/>
    <w:rsid w:val="001D4985"/>
    <w:rsid w:val="001D621A"/>
    <w:rsid w:val="001E07DE"/>
    <w:rsid w:val="001E620C"/>
    <w:rsid w:val="001E6EFA"/>
    <w:rsid w:val="001F51A3"/>
    <w:rsid w:val="0020482F"/>
    <w:rsid w:val="00204BE6"/>
    <w:rsid w:val="00210E3D"/>
    <w:rsid w:val="002129D9"/>
    <w:rsid w:val="00215F17"/>
    <w:rsid w:val="00216268"/>
    <w:rsid w:val="00220C4E"/>
    <w:rsid w:val="00222BE9"/>
    <w:rsid w:val="00231ADF"/>
    <w:rsid w:val="00231FA4"/>
    <w:rsid w:val="00233E50"/>
    <w:rsid w:val="002356F5"/>
    <w:rsid w:val="00235F56"/>
    <w:rsid w:val="0024181C"/>
    <w:rsid w:val="00241D70"/>
    <w:rsid w:val="002442C6"/>
    <w:rsid w:val="00250B85"/>
    <w:rsid w:val="00252F02"/>
    <w:rsid w:val="00253038"/>
    <w:rsid w:val="00255635"/>
    <w:rsid w:val="00262FD8"/>
    <w:rsid w:val="0026503F"/>
    <w:rsid w:val="00266B7C"/>
    <w:rsid w:val="00275A96"/>
    <w:rsid w:val="00277C89"/>
    <w:rsid w:val="00281CA3"/>
    <w:rsid w:val="002851CA"/>
    <w:rsid w:val="00294DD1"/>
    <w:rsid w:val="00294DD3"/>
    <w:rsid w:val="002971C1"/>
    <w:rsid w:val="002A0A39"/>
    <w:rsid w:val="002A3EA1"/>
    <w:rsid w:val="002A5C54"/>
    <w:rsid w:val="002A6BB9"/>
    <w:rsid w:val="002A742E"/>
    <w:rsid w:val="002B3E86"/>
    <w:rsid w:val="002B5D22"/>
    <w:rsid w:val="002B70EC"/>
    <w:rsid w:val="002B747B"/>
    <w:rsid w:val="002C14E4"/>
    <w:rsid w:val="002C1557"/>
    <w:rsid w:val="002C6D31"/>
    <w:rsid w:val="002D0F2C"/>
    <w:rsid w:val="002D26BA"/>
    <w:rsid w:val="002D2C12"/>
    <w:rsid w:val="002D6229"/>
    <w:rsid w:val="002E049D"/>
    <w:rsid w:val="002E438C"/>
    <w:rsid w:val="002E60C9"/>
    <w:rsid w:val="002F1275"/>
    <w:rsid w:val="002F34EF"/>
    <w:rsid w:val="002F5A2E"/>
    <w:rsid w:val="00300A5D"/>
    <w:rsid w:val="003114A9"/>
    <w:rsid w:val="00312C28"/>
    <w:rsid w:val="0031602F"/>
    <w:rsid w:val="00317B4C"/>
    <w:rsid w:val="003202F8"/>
    <w:rsid w:val="00320851"/>
    <w:rsid w:val="00333975"/>
    <w:rsid w:val="00337AFE"/>
    <w:rsid w:val="003418CF"/>
    <w:rsid w:val="00342333"/>
    <w:rsid w:val="00342BF6"/>
    <w:rsid w:val="003477DF"/>
    <w:rsid w:val="0037185C"/>
    <w:rsid w:val="00380157"/>
    <w:rsid w:val="0038236A"/>
    <w:rsid w:val="003863C3"/>
    <w:rsid w:val="00387BE9"/>
    <w:rsid w:val="00393248"/>
    <w:rsid w:val="00396FBA"/>
    <w:rsid w:val="003A16A6"/>
    <w:rsid w:val="003A19FE"/>
    <w:rsid w:val="003A2D02"/>
    <w:rsid w:val="003A2FCC"/>
    <w:rsid w:val="003A3857"/>
    <w:rsid w:val="003A4913"/>
    <w:rsid w:val="003A4E7B"/>
    <w:rsid w:val="003A5A70"/>
    <w:rsid w:val="003B11A9"/>
    <w:rsid w:val="003B1E81"/>
    <w:rsid w:val="003B31FB"/>
    <w:rsid w:val="003B40DE"/>
    <w:rsid w:val="003B502C"/>
    <w:rsid w:val="003C5776"/>
    <w:rsid w:val="003C6358"/>
    <w:rsid w:val="003C6BD1"/>
    <w:rsid w:val="003E5882"/>
    <w:rsid w:val="003E6C28"/>
    <w:rsid w:val="003E7D3B"/>
    <w:rsid w:val="003F0A1C"/>
    <w:rsid w:val="003F4359"/>
    <w:rsid w:val="00401D09"/>
    <w:rsid w:val="00403292"/>
    <w:rsid w:val="004051CD"/>
    <w:rsid w:val="00405BEA"/>
    <w:rsid w:val="00405E71"/>
    <w:rsid w:val="00406192"/>
    <w:rsid w:val="00411ABA"/>
    <w:rsid w:val="00412E7B"/>
    <w:rsid w:val="00415F46"/>
    <w:rsid w:val="0041700D"/>
    <w:rsid w:val="00423A87"/>
    <w:rsid w:val="004318F1"/>
    <w:rsid w:val="00432F35"/>
    <w:rsid w:val="004358BB"/>
    <w:rsid w:val="00440087"/>
    <w:rsid w:val="004418F5"/>
    <w:rsid w:val="004423BC"/>
    <w:rsid w:val="00442E0F"/>
    <w:rsid w:val="00452C27"/>
    <w:rsid w:val="00453722"/>
    <w:rsid w:val="00453DD7"/>
    <w:rsid w:val="00461766"/>
    <w:rsid w:val="00464BD2"/>
    <w:rsid w:val="00464CFF"/>
    <w:rsid w:val="00464F78"/>
    <w:rsid w:val="00465AAE"/>
    <w:rsid w:val="00467B45"/>
    <w:rsid w:val="00467CA1"/>
    <w:rsid w:val="00467E90"/>
    <w:rsid w:val="00471F1E"/>
    <w:rsid w:val="00475A50"/>
    <w:rsid w:val="004773A8"/>
    <w:rsid w:val="0048283D"/>
    <w:rsid w:val="00485D5C"/>
    <w:rsid w:val="00486F61"/>
    <w:rsid w:val="00487393"/>
    <w:rsid w:val="00492C37"/>
    <w:rsid w:val="00497D5E"/>
    <w:rsid w:val="004A2121"/>
    <w:rsid w:val="004B13F4"/>
    <w:rsid w:val="004B33A8"/>
    <w:rsid w:val="004C094E"/>
    <w:rsid w:val="004C2D4C"/>
    <w:rsid w:val="004C5FD6"/>
    <w:rsid w:val="004C77E0"/>
    <w:rsid w:val="004D1AD6"/>
    <w:rsid w:val="004D1C25"/>
    <w:rsid w:val="004D3328"/>
    <w:rsid w:val="004D4374"/>
    <w:rsid w:val="004D6D87"/>
    <w:rsid w:val="004D7070"/>
    <w:rsid w:val="004E6E4D"/>
    <w:rsid w:val="004E7091"/>
    <w:rsid w:val="004E7631"/>
    <w:rsid w:val="004F42B1"/>
    <w:rsid w:val="0050073A"/>
    <w:rsid w:val="00503210"/>
    <w:rsid w:val="00504DDA"/>
    <w:rsid w:val="00507B67"/>
    <w:rsid w:val="00516738"/>
    <w:rsid w:val="00520C60"/>
    <w:rsid w:val="00520F74"/>
    <w:rsid w:val="00527E18"/>
    <w:rsid w:val="0054703F"/>
    <w:rsid w:val="00550330"/>
    <w:rsid w:val="005512C6"/>
    <w:rsid w:val="005554DE"/>
    <w:rsid w:val="00560041"/>
    <w:rsid w:val="00566785"/>
    <w:rsid w:val="00572576"/>
    <w:rsid w:val="005727F4"/>
    <w:rsid w:val="005743D6"/>
    <w:rsid w:val="005770CE"/>
    <w:rsid w:val="005832AD"/>
    <w:rsid w:val="00587B37"/>
    <w:rsid w:val="00591B3E"/>
    <w:rsid w:val="005945A3"/>
    <w:rsid w:val="00595A3C"/>
    <w:rsid w:val="005A7C33"/>
    <w:rsid w:val="005B12D7"/>
    <w:rsid w:val="005B2C60"/>
    <w:rsid w:val="005B42E3"/>
    <w:rsid w:val="005C5E0D"/>
    <w:rsid w:val="005D1E19"/>
    <w:rsid w:val="005D45E5"/>
    <w:rsid w:val="005D68EC"/>
    <w:rsid w:val="005D6EB6"/>
    <w:rsid w:val="005E1C0B"/>
    <w:rsid w:val="005E3612"/>
    <w:rsid w:val="005E42A0"/>
    <w:rsid w:val="005E43E2"/>
    <w:rsid w:val="005E4A8B"/>
    <w:rsid w:val="005E7E4C"/>
    <w:rsid w:val="005F0A88"/>
    <w:rsid w:val="005F3195"/>
    <w:rsid w:val="005F4AAB"/>
    <w:rsid w:val="005F67DB"/>
    <w:rsid w:val="00601B7A"/>
    <w:rsid w:val="00603D60"/>
    <w:rsid w:val="00604C47"/>
    <w:rsid w:val="006063BA"/>
    <w:rsid w:val="0061006F"/>
    <w:rsid w:val="0061292E"/>
    <w:rsid w:val="00617267"/>
    <w:rsid w:val="00622B9E"/>
    <w:rsid w:val="00625432"/>
    <w:rsid w:val="006431D9"/>
    <w:rsid w:val="0064708F"/>
    <w:rsid w:val="00647402"/>
    <w:rsid w:val="006527F4"/>
    <w:rsid w:val="00653849"/>
    <w:rsid w:val="00657BD2"/>
    <w:rsid w:val="00657D0C"/>
    <w:rsid w:val="00657D1F"/>
    <w:rsid w:val="00661180"/>
    <w:rsid w:val="00665FD7"/>
    <w:rsid w:val="006660F0"/>
    <w:rsid w:val="00667FF4"/>
    <w:rsid w:val="0067303E"/>
    <w:rsid w:val="0067361A"/>
    <w:rsid w:val="00676FFB"/>
    <w:rsid w:val="00677081"/>
    <w:rsid w:val="0068310B"/>
    <w:rsid w:val="00683223"/>
    <w:rsid w:val="006869CC"/>
    <w:rsid w:val="00687EDD"/>
    <w:rsid w:val="00692907"/>
    <w:rsid w:val="0069391D"/>
    <w:rsid w:val="006A194B"/>
    <w:rsid w:val="006A35B1"/>
    <w:rsid w:val="006A3812"/>
    <w:rsid w:val="006A6044"/>
    <w:rsid w:val="006A753A"/>
    <w:rsid w:val="006B0D8F"/>
    <w:rsid w:val="006B1B53"/>
    <w:rsid w:val="006B1D1F"/>
    <w:rsid w:val="006B331D"/>
    <w:rsid w:val="006C1AAC"/>
    <w:rsid w:val="006C34CB"/>
    <w:rsid w:val="006C439E"/>
    <w:rsid w:val="006C4D4F"/>
    <w:rsid w:val="006D3A9D"/>
    <w:rsid w:val="006D5E1A"/>
    <w:rsid w:val="006E43DB"/>
    <w:rsid w:val="006E4DE5"/>
    <w:rsid w:val="006E6574"/>
    <w:rsid w:val="006F1285"/>
    <w:rsid w:val="006F262F"/>
    <w:rsid w:val="006F40F8"/>
    <w:rsid w:val="006F6E28"/>
    <w:rsid w:val="007026D9"/>
    <w:rsid w:val="007063DB"/>
    <w:rsid w:val="00706BE2"/>
    <w:rsid w:val="007079C6"/>
    <w:rsid w:val="00713948"/>
    <w:rsid w:val="0071436B"/>
    <w:rsid w:val="00715944"/>
    <w:rsid w:val="00716253"/>
    <w:rsid w:val="0072205C"/>
    <w:rsid w:val="007221A6"/>
    <w:rsid w:val="00723909"/>
    <w:rsid w:val="007246C3"/>
    <w:rsid w:val="007253FC"/>
    <w:rsid w:val="0072554F"/>
    <w:rsid w:val="00725C71"/>
    <w:rsid w:val="007317D0"/>
    <w:rsid w:val="00733218"/>
    <w:rsid w:val="00733310"/>
    <w:rsid w:val="00733C2A"/>
    <w:rsid w:val="00735EDB"/>
    <w:rsid w:val="00736211"/>
    <w:rsid w:val="0073677F"/>
    <w:rsid w:val="00740D8C"/>
    <w:rsid w:val="0074117B"/>
    <w:rsid w:val="00760228"/>
    <w:rsid w:val="007630D5"/>
    <w:rsid w:val="0076333E"/>
    <w:rsid w:val="00765B87"/>
    <w:rsid w:val="00765F9A"/>
    <w:rsid w:val="00766950"/>
    <w:rsid w:val="00766B89"/>
    <w:rsid w:val="00767C7B"/>
    <w:rsid w:val="00774790"/>
    <w:rsid w:val="00780383"/>
    <w:rsid w:val="007806A1"/>
    <w:rsid w:val="00782501"/>
    <w:rsid w:val="00785811"/>
    <w:rsid w:val="00795F1F"/>
    <w:rsid w:val="0079729E"/>
    <w:rsid w:val="007A175A"/>
    <w:rsid w:val="007A1CD1"/>
    <w:rsid w:val="007C1640"/>
    <w:rsid w:val="007C44B7"/>
    <w:rsid w:val="007C7067"/>
    <w:rsid w:val="007C7EA3"/>
    <w:rsid w:val="007D204E"/>
    <w:rsid w:val="007D2CCD"/>
    <w:rsid w:val="007D3F10"/>
    <w:rsid w:val="007D5E9E"/>
    <w:rsid w:val="007E1403"/>
    <w:rsid w:val="007E1721"/>
    <w:rsid w:val="007E1F46"/>
    <w:rsid w:val="007E38A9"/>
    <w:rsid w:val="007E4256"/>
    <w:rsid w:val="007E4913"/>
    <w:rsid w:val="007F0C6C"/>
    <w:rsid w:val="007F6DB0"/>
    <w:rsid w:val="007F7CCD"/>
    <w:rsid w:val="00800057"/>
    <w:rsid w:val="00800C0C"/>
    <w:rsid w:val="00801764"/>
    <w:rsid w:val="0080331F"/>
    <w:rsid w:val="008049DC"/>
    <w:rsid w:val="00805C6C"/>
    <w:rsid w:val="00807F70"/>
    <w:rsid w:val="00811B9F"/>
    <w:rsid w:val="008154B9"/>
    <w:rsid w:val="00816877"/>
    <w:rsid w:val="008247BA"/>
    <w:rsid w:val="00832D4E"/>
    <w:rsid w:val="00833414"/>
    <w:rsid w:val="00834753"/>
    <w:rsid w:val="00842CCF"/>
    <w:rsid w:val="0084597B"/>
    <w:rsid w:val="00846F8B"/>
    <w:rsid w:val="008504D4"/>
    <w:rsid w:val="00850FE4"/>
    <w:rsid w:val="00852AF1"/>
    <w:rsid w:val="00853C35"/>
    <w:rsid w:val="00853E9B"/>
    <w:rsid w:val="00855EAF"/>
    <w:rsid w:val="00860186"/>
    <w:rsid w:val="0086295B"/>
    <w:rsid w:val="008656FB"/>
    <w:rsid w:val="008668A0"/>
    <w:rsid w:val="008739B1"/>
    <w:rsid w:val="00883922"/>
    <w:rsid w:val="00884A0E"/>
    <w:rsid w:val="00884F60"/>
    <w:rsid w:val="00887565"/>
    <w:rsid w:val="00887FF7"/>
    <w:rsid w:val="008972AC"/>
    <w:rsid w:val="008A04F2"/>
    <w:rsid w:val="008A23C3"/>
    <w:rsid w:val="008A29FC"/>
    <w:rsid w:val="008A6009"/>
    <w:rsid w:val="008B0D8C"/>
    <w:rsid w:val="008B1482"/>
    <w:rsid w:val="008B64DC"/>
    <w:rsid w:val="008B7E75"/>
    <w:rsid w:val="008C47D6"/>
    <w:rsid w:val="008C6360"/>
    <w:rsid w:val="008D15EA"/>
    <w:rsid w:val="008D57DE"/>
    <w:rsid w:val="008D79F5"/>
    <w:rsid w:val="008F25C4"/>
    <w:rsid w:val="008F6595"/>
    <w:rsid w:val="00900F20"/>
    <w:rsid w:val="009019D2"/>
    <w:rsid w:val="00902BFD"/>
    <w:rsid w:val="00904859"/>
    <w:rsid w:val="00905528"/>
    <w:rsid w:val="00910199"/>
    <w:rsid w:val="00910641"/>
    <w:rsid w:val="00911295"/>
    <w:rsid w:val="00911D8B"/>
    <w:rsid w:val="00915B87"/>
    <w:rsid w:val="009252EC"/>
    <w:rsid w:val="00925441"/>
    <w:rsid w:val="009275CC"/>
    <w:rsid w:val="00931267"/>
    <w:rsid w:val="009318FD"/>
    <w:rsid w:val="009323FE"/>
    <w:rsid w:val="00933CA3"/>
    <w:rsid w:val="00936205"/>
    <w:rsid w:val="009408D5"/>
    <w:rsid w:val="00940AEF"/>
    <w:rsid w:val="00941D23"/>
    <w:rsid w:val="009574EF"/>
    <w:rsid w:val="0096073A"/>
    <w:rsid w:val="00962811"/>
    <w:rsid w:val="00963186"/>
    <w:rsid w:val="009727FE"/>
    <w:rsid w:val="00980E7D"/>
    <w:rsid w:val="00980ECA"/>
    <w:rsid w:val="00990723"/>
    <w:rsid w:val="0099591B"/>
    <w:rsid w:val="009A0695"/>
    <w:rsid w:val="009A4152"/>
    <w:rsid w:val="009A4809"/>
    <w:rsid w:val="009B1387"/>
    <w:rsid w:val="009B2FBF"/>
    <w:rsid w:val="009B304E"/>
    <w:rsid w:val="009C014B"/>
    <w:rsid w:val="009C05D8"/>
    <w:rsid w:val="009C484E"/>
    <w:rsid w:val="009C4A9C"/>
    <w:rsid w:val="009C6E9F"/>
    <w:rsid w:val="009C7985"/>
    <w:rsid w:val="009D1EE0"/>
    <w:rsid w:val="009D44A9"/>
    <w:rsid w:val="009D5AAD"/>
    <w:rsid w:val="009E09AD"/>
    <w:rsid w:val="009E67EA"/>
    <w:rsid w:val="009E6F4F"/>
    <w:rsid w:val="009F0B34"/>
    <w:rsid w:val="009F2AC7"/>
    <w:rsid w:val="009F3F2F"/>
    <w:rsid w:val="009F5DB8"/>
    <w:rsid w:val="009F721F"/>
    <w:rsid w:val="00A00CF5"/>
    <w:rsid w:val="00A054E3"/>
    <w:rsid w:val="00A164A6"/>
    <w:rsid w:val="00A207DF"/>
    <w:rsid w:val="00A24B57"/>
    <w:rsid w:val="00A26A26"/>
    <w:rsid w:val="00A3037F"/>
    <w:rsid w:val="00A32B07"/>
    <w:rsid w:val="00A34837"/>
    <w:rsid w:val="00A3663C"/>
    <w:rsid w:val="00A43D88"/>
    <w:rsid w:val="00A4651F"/>
    <w:rsid w:val="00A503A7"/>
    <w:rsid w:val="00A50EE6"/>
    <w:rsid w:val="00A51809"/>
    <w:rsid w:val="00A51C1D"/>
    <w:rsid w:val="00A51DF0"/>
    <w:rsid w:val="00A52B9B"/>
    <w:rsid w:val="00A5705C"/>
    <w:rsid w:val="00A6289F"/>
    <w:rsid w:val="00A63AA1"/>
    <w:rsid w:val="00A65C21"/>
    <w:rsid w:val="00A660D0"/>
    <w:rsid w:val="00A75340"/>
    <w:rsid w:val="00A804C1"/>
    <w:rsid w:val="00A81DD2"/>
    <w:rsid w:val="00A84839"/>
    <w:rsid w:val="00A856E8"/>
    <w:rsid w:val="00A85BBC"/>
    <w:rsid w:val="00A860AB"/>
    <w:rsid w:val="00A900E3"/>
    <w:rsid w:val="00A905FF"/>
    <w:rsid w:val="00A917A0"/>
    <w:rsid w:val="00A93344"/>
    <w:rsid w:val="00A9693D"/>
    <w:rsid w:val="00AA7548"/>
    <w:rsid w:val="00AC75BE"/>
    <w:rsid w:val="00AD005E"/>
    <w:rsid w:val="00AD68F2"/>
    <w:rsid w:val="00AD6E53"/>
    <w:rsid w:val="00AD7624"/>
    <w:rsid w:val="00AE29BC"/>
    <w:rsid w:val="00AE710F"/>
    <w:rsid w:val="00AF2A36"/>
    <w:rsid w:val="00B01A0B"/>
    <w:rsid w:val="00B16371"/>
    <w:rsid w:val="00B22674"/>
    <w:rsid w:val="00B232B4"/>
    <w:rsid w:val="00B23471"/>
    <w:rsid w:val="00B249D0"/>
    <w:rsid w:val="00B272B0"/>
    <w:rsid w:val="00B355F2"/>
    <w:rsid w:val="00B35A30"/>
    <w:rsid w:val="00B428BD"/>
    <w:rsid w:val="00B44155"/>
    <w:rsid w:val="00B5131E"/>
    <w:rsid w:val="00B5445D"/>
    <w:rsid w:val="00B54C9A"/>
    <w:rsid w:val="00B61B41"/>
    <w:rsid w:val="00B61EBC"/>
    <w:rsid w:val="00B6215C"/>
    <w:rsid w:val="00B65421"/>
    <w:rsid w:val="00B766B1"/>
    <w:rsid w:val="00B80EF5"/>
    <w:rsid w:val="00B82056"/>
    <w:rsid w:val="00B83C13"/>
    <w:rsid w:val="00B8755E"/>
    <w:rsid w:val="00B9220A"/>
    <w:rsid w:val="00BA4EBE"/>
    <w:rsid w:val="00BB18F7"/>
    <w:rsid w:val="00BB621A"/>
    <w:rsid w:val="00BB7436"/>
    <w:rsid w:val="00BC474F"/>
    <w:rsid w:val="00BC7F35"/>
    <w:rsid w:val="00BD17B8"/>
    <w:rsid w:val="00BD3602"/>
    <w:rsid w:val="00BE7307"/>
    <w:rsid w:val="00BF218A"/>
    <w:rsid w:val="00BF3F5F"/>
    <w:rsid w:val="00BF7245"/>
    <w:rsid w:val="00C011DD"/>
    <w:rsid w:val="00C0364E"/>
    <w:rsid w:val="00C043E5"/>
    <w:rsid w:val="00C04F32"/>
    <w:rsid w:val="00C1025E"/>
    <w:rsid w:val="00C10E16"/>
    <w:rsid w:val="00C202EC"/>
    <w:rsid w:val="00C2038E"/>
    <w:rsid w:val="00C21B46"/>
    <w:rsid w:val="00C266B6"/>
    <w:rsid w:val="00C31495"/>
    <w:rsid w:val="00C31BAD"/>
    <w:rsid w:val="00C328C3"/>
    <w:rsid w:val="00C3372C"/>
    <w:rsid w:val="00C36EF5"/>
    <w:rsid w:val="00C37846"/>
    <w:rsid w:val="00C400E5"/>
    <w:rsid w:val="00C40D2D"/>
    <w:rsid w:val="00C43BA1"/>
    <w:rsid w:val="00C45DBD"/>
    <w:rsid w:val="00C54122"/>
    <w:rsid w:val="00C6036E"/>
    <w:rsid w:val="00C65371"/>
    <w:rsid w:val="00C707FD"/>
    <w:rsid w:val="00C74CE0"/>
    <w:rsid w:val="00C75DFF"/>
    <w:rsid w:val="00C8749D"/>
    <w:rsid w:val="00C953A4"/>
    <w:rsid w:val="00C95EC8"/>
    <w:rsid w:val="00CA12BB"/>
    <w:rsid w:val="00CA1ACE"/>
    <w:rsid w:val="00CA36D7"/>
    <w:rsid w:val="00CB262D"/>
    <w:rsid w:val="00CB79B7"/>
    <w:rsid w:val="00CC0919"/>
    <w:rsid w:val="00CC4D2C"/>
    <w:rsid w:val="00CD1391"/>
    <w:rsid w:val="00CD406C"/>
    <w:rsid w:val="00CD5F96"/>
    <w:rsid w:val="00CD7A0B"/>
    <w:rsid w:val="00CD7B32"/>
    <w:rsid w:val="00CE6788"/>
    <w:rsid w:val="00CF2571"/>
    <w:rsid w:val="00CF4040"/>
    <w:rsid w:val="00CF6FE3"/>
    <w:rsid w:val="00D0799C"/>
    <w:rsid w:val="00D17325"/>
    <w:rsid w:val="00D1793F"/>
    <w:rsid w:val="00D2005B"/>
    <w:rsid w:val="00D23B96"/>
    <w:rsid w:val="00D2456E"/>
    <w:rsid w:val="00D2513C"/>
    <w:rsid w:val="00D26F4F"/>
    <w:rsid w:val="00D33D39"/>
    <w:rsid w:val="00D36757"/>
    <w:rsid w:val="00D411EB"/>
    <w:rsid w:val="00D43160"/>
    <w:rsid w:val="00D47C86"/>
    <w:rsid w:val="00D50204"/>
    <w:rsid w:val="00D5218D"/>
    <w:rsid w:val="00D542C0"/>
    <w:rsid w:val="00D56881"/>
    <w:rsid w:val="00D61379"/>
    <w:rsid w:val="00D666C2"/>
    <w:rsid w:val="00D70BE0"/>
    <w:rsid w:val="00D732BF"/>
    <w:rsid w:val="00D73C74"/>
    <w:rsid w:val="00D824E9"/>
    <w:rsid w:val="00D94235"/>
    <w:rsid w:val="00D96B4A"/>
    <w:rsid w:val="00DA3064"/>
    <w:rsid w:val="00DA4657"/>
    <w:rsid w:val="00DA60BE"/>
    <w:rsid w:val="00DB49CF"/>
    <w:rsid w:val="00DB567B"/>
    <w:rsid w:val="00DC5A91"/>
    <w:rsid w:val="00DD1B20"/>
    <w:rsid w:val="00DE310F"/>
    <w:rsid w:val="00DE4234"/>
    <w:rsid w:val="00DE5F65"/>
    <w:rsid w:val="00DF1E58"/>
    <w:rsid w:val="00DF713C"/>
    <w:rsid w:val="00E01D69"/>
    <w:rsid w:val="00E03663"/>
    <w:rsid w:val="00E12542"/>
    <w:rsid w:val="00E144E1"/>
    <w:rsid w:val="00E157EB"/>
    <w:rsid w:val="00E23CC4"/>
    <w:rsid w:val="00E3040F"/>
    <w:rsid w:val="00E4156C"/>
    <w:rsid w:val="00E52DA9"/>
    <w:rsid w:val="00E52E23"/>
    <w:rsid w:val="00E604D6"/>
    <w:rsid w:val="00E6149B"/>
    <w:rsid w:val="00E64AB9"/>
    <w:rsid w:val="00E73782"/>
    <w:rsid w:val="00E82B72"/>
    <w:rsid w:val="00E82C9C"/>
    <w:rsid w:val="00E91235"/>
    <w:rsid w:val="00E93357"/>
    <w:rsid w:val="00E94986"/>
    <w:rsid w:val="00E94C8E"/>
    <w:rsid w:val="00E9652F"/>
    <w:rsid w:val="00EA4E20"/>
    <w:rsid w:val="00EA621E"/>
    <w:rsid w:val="00EA7461"/>
    <w:rsid w:val="00EA7FC9"/>
    <w:rsid w:val="00EB0642"/>
    <w:rsid w:val="00EB15E8"/>
    <w:rsid w:val="00EB5678"/>
    <w:rsid w:val="00EB5C00"/>
    <w:rsid w:val="00EC1D37"/>
    <w:rsid w:val="00EC3C27"/>
    <w:rsid w:val="00ED125F"/>
    <w:rsid w:val="00ED39AD"/>
    <w:rsid w:val="00EE7635"/>
    <w:rsid w:val="00EF1B79"/>
    <w:rsid w:val="00EF2BAF"/>
    <w:rsid w:val="00EF35E0"/>
    <w:rsid w:val="00EF3A43"/>
    <w:rsid w:val="00EF44D5"/>
    <w:rsid w:val="00EF79F4"/>
    <w:rsid w:val="00F004B0"/>
    <w:rsid w:val="00F11FDD"/>
    <w:rsid w:val="00F1440F"/>
    <w:rsid w:val="00F151A6"/>
    <w:rsid w:val="00F21A08"/>
    <w:rsid w:val="00F25EA9"/>
    <w:rsid w:val="00F2600A"/>
    <w:rsid w:val="00F304EF"/>
    <w:rsid w:val="00F31970"/>
    <w:rsid w:val="00F3455F"/>
    <w:rsid w:val="00F34B23"/>
    <w:rsid w:val="00F3633F"/>
    <w:rsid w:val="00F36C75"/>
    <w:rsid w:val="00F42DB1"/>
    <w:rsid w:val="00F5063C"/>
    <w:rsid w:val="00F56469"/>
    <w:rsid w:val="00F61D4E"/>
    <w:rsid w:val="00F64223"/>
    <w:rsid w:val="00F64B4D"/>
    <w:rsid w:val="00F65EDC"/>
    <w:rsid w:val="00F708C6"/>
    <w:rsid w:val="00F72BF3"/>
    <w:rsid w:val="00F737AA"/>
    <w:rsid w:val="00F778FB"/>
    <w:rsid w:val="00F77B39"/>
    <w:rsid w:val="00F800B2"/>
    <w:rsid w:val="00F806D9"/>
    <w:rsid w:val="00F868E0"/>
    <w:rsid w:val="00F90CC0"/>
    <w:rsid w:val="00F946F9"/>
    <w:rsid w:val="00F96737"/>
    <w:rsid w:val="00F9775B"/>
    <w:rsid w:val="00F979C6"/>
    <w:rsid w:val="00FA0D9C"/>
    <w:rsid w:val="00FA37EA"/>
    <w:rsid w:val="00FA532D"/>
    <w:rsid w:val="00FA7AC1"/>
    <w:rsid w:val="00FB3B4C"/>
    <w:rsid w:val="00FB63B8"/>
    <w:rsid w:val="00FC4245"/>
    <w:rsid w:val="00FC6253"/>
    <w:rsid w:val="00FE1282"/>
    <w:rsid w:val="00FF194B"/>
    <w:rsid w:val="00FF2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paragraph" w:styleId="af8">
    <w:name w:val="Date"/>
    <w:basedOn w:val="a2"/>
    <w:next w:val="a2"/>
    <w:link w:val="af9"/>
    <w:rsid w:val="00175779"/>
    <w:pPr>
      <w:ind w:leftChars="2500" w:left="100"/>
    </w:pPr>
  </w:style>
  <w:style w:type="character" w:customStyle="1" w:styleId="af9">
    <w:name w:val="日期 字符"/>
    <w:basedOn w:val="a3"/>
    <w:link w:val="af8"/>
    <w:rsid w:val="00175779"/>
    <w:rPr>
      <w:kern w:val="2"/>
      <w:sz w:val="18"/>
      <w:szCs w:val="24"/>
    </w:rPr>
  </w:style>
  <w:style w:type="character" w:styleId="afa">
    <w:name w:val="FollowedHyperlink"/>
    <w:basedOn w:val="a3"/>
    <w:rsid w:val="008D57DE"/>
    <w:rPr>
      <w:color w:val="954F72" w:themeColor="followedHyperlink"/>
      <w:u w:val="single"/>
    </w:rPr>
  </w:style>
  <w:style w:type="paragraph" w:styleId="afb">
    <w:name w:val="footnote text"/>
    <w:basedOn w:val="a2"/>
    <w:link w:val="afc"/>
    <w:rsid w:val="0015433F"/>
    <w:pPr>
      <w:snapToGrid w:val="0"/>
      <w:jc w:val="left"/>
    </w:pPr>
    <w:rPr>
      <w:szCs w:val="18"/>
    </w:rPr>
  </w:style>
  <w:style w:type="character" w:customStyle="1" w:styleId="afc">
    <w:name w:val="脚注文本 字符"/>
    <w:basedOn w:val="a3"/>
    <w:link w:val="afb"/>
    <w:rsid w:val="0015433F"/>
    <w:rPr>
      <w:kern w:val="2"/>
      <w:sz w:val="18"/>
      <w:szCs w:val="18"/>
    </w:rPr>
  </w:style>
  <w:style w:type="character" w:styleId="afd">
    <w:name w:val="footnote reference"/>
    <w:basedOn w:val="a3"/>
    <w:rsid w:val="0015433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3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07" Type="http://schemas.openxmlformats.org/officeDocument/2006/relationships/image" Target="media/image93.png"/><Relationship Id="rId11" Type="http://schemas.openxmlformats.org/officeDocument/2006/relationships/hyperlink" Target="https://dev.mysql.com/downloads/mysql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footer" Target="footer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0" Type="http://schemas.openxmlformats.org/officeDocument/2006/relationships/hyperlink" Target="https://www.cnblogs.com/dissun/p/10505007.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fishros.com/install/install1s/docs/index.html" TargetMode="External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yperlink" Target="https://mosquitto.org/download/" TargetMode="External"/><Relationship Id="rId13" Type="http://schemas.openxmlformats.org/officeDocument/2006/relationships/hyperlink" Target="https://nodejs.org/en/download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fontTable" Target="fontTable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www.freecodecamp.org/news/node-version-manager-nvm-install-guide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1032</TotalTime>
  <Pages>43</Pages>
  <Words>1323</Words>
  <Characters>7545</Characters>
  <Application>Microsoft Office Word</Application>
  <DocSecurity>0</DocSecurity>
  <Lines>62</Lines>
  <Paragraphs>17</Paragraphs>
  <ScaleCrop>false</ScaleCrop>
  <Company>CIMS</Company>
  <LinksUpToDate>false</LinksUpToDate>
  <CharactersWithSpaces>8851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495</cp:revision>
  <cp:lastPrinted>1899-12-31T16:00:00Z</cp:lastPrinted>
  <dcterms:created xsi:type="dcterms:W3CDTF">2017-03-03T00:02:00Z</dcterms:created>
  <dcterms:modified xsi:type="dcterms:W3CDTF">2023-12-17T07:43:00Z</dcterms:modified>
</cp:coreProperties>
</file>