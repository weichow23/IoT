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8B8D87" w14:textId="01E5CD5E" w:rsidR="00D824E9" w:rsidRDefault="00B428BD" w:rsidP="00D824E9">
      <w:pPr>
        <w:spacing w:line="360" w:lineRule="auto"/>
        <w:jc w:val="center"/>
        <w:rPr>
          <w:sz w:val="24"/>
        </w:rPr>
      </w:pPr>
      <w:r>
        <w:rPr>
          <w:rFonts w:hint="eastAsia"/>
          <w:noProof/>
        </w:rPr>
        <w:drawing>
          <wp:inline distT="0" distB="0" distL="0" distR="0" wp14:anchorId="71D8C214" wp14:editId="1529DBE6">
            <wp:extent cx="2576195" cy="7073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524E" w14:textId="77777777" w:rsidR="00D824E9" w:rsidRDefault="00D824E9" w:rsidP="00D824E9">
      <w:pPr>
        <w:spacing w:line="360" w:lineRule="auto"/>
        <w:rPr>
          <w:sz w:val="28"/>
          <w:szCs w:val="28"/>
        </w:rPr>
      </w:pPr>
    </w:p>
    <w:p w14:paraId="477F4125" w14:textId="77777777" w:rsidR="00D824E9" w:rsidRDefault="00D824E9" w:rsidP="00D824E9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 w14:paraId="77F2F4DD" w14:textId="77777777" w:rsidR="00D824E9" w:rsidRDefault="00D824E9" w:rsidP="00D824E9">
      <w:pPr>
        <w:spacing w:line="360" w:lineRule="auto"/>
        <w:ind w:firstLineChars="1150" w:firstLine="2070"/>
        <w:rPr>
          <w:bCs/>
          <w:szCs w:val="21"/>
        </w:rPr>
      </w:pPr>
    </w:p>
    <w:p w14:paraId="3EA8CCFA" w14:textId="77777777" w:rsidR="00D824E9" w:rsidRDefault="00D824E9" w:rsidP="00D824E9">
      <w:pPr>
        <w:spacing w:line="360" w:lineRule="auto"/>
        <w:ind w:firstLineChars="1150" w:firstLine="2760"/>
        <w:rPr>
          <w:sz w:val="24"/>
        </w:rPr>
      </w:pPr>
    </w:p>
    <w:p w14:paraId="6CCC750D" w14:textId="77777777" w:rsidR="00D824E9" w:rsidRDefault="00D824E9" w:rsidP="00D824E9">
      <w:pPr>
        <w:spacing w:line="360" w:lineRule="auto"/>
        <w:ind w:firstLineChars="1150" w:firstLine="2760"/>
        <w:rPr>
          <w:sz w:val="24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908"/>
        <w:gridCol w:w="5220"/>
      </w:tblGrid>
      <w:tr w:rsidR="00D824E9" w14:paraId="17C3396E" w14:textId="77777777">
        <w:trPr>
          <w:trHeight w:val="762"/>
          <w:jc w:val="center"/>
        </w:trPr>
        <w:tc>
          <w:tcPr>
            <w:tcW w:w="1908" w:type="dxa"/>
            <w:vAlign w:val="bottom"/>
          </w:tcPr>
          <w:p w14:paraId="7AB35294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</w:tcPr>
          <w:p w14:paraId="4C73F678" w14:textId="790CE2A0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B/S</w:t>
            </w:r>
            <w:r w:rsidRPr="0009746A">
              <w:rPr>
                <w:rFonts w:hint="eastAsia"/>
                <w:sz w:val="28"/>
                <w:szCs w:val="28"/>
              </w:rPr>
              <w:t>体系软件设计</w:t>
            </w:r>
          </w:p>
        </w:tc>
      </w:tr>
      <w:tr w:rsidR="00D824E9" w14:paraId="6D8204FD" w14:textId="77777777">
        <w:trPr>
          <w:trHeight w:val="776"/>
          <w:jc w:val="center"/>
        </w:trPr>
        <w:tc>
          <w:tcPr>
            <w:tcW w:w="1908" w:type="dxa"/>
            <w:vAlign w:val="bottom"/>
          </w:tcPr>
          <w:p w14:paraId="377EF0A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名：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BE2F948" w14:textId="1672DE8C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周炜</w:t>
            </w:r>
          </w:p>
        </w:tc>
      </w:tr>
      <w:tr w:rsidR="00D824E9" w14:paraId="3AD72A50" w14:textId="77777777">
        <w:trPr>
          <w:trHeight w:val="772"/>
          <w:jc w:val="center"/>
        </w:trPr>
        <w:tc>
          <w:tcPr>
            <w:tcW w:w="1908" w:type="dxa"/>
            <w:vAlign w:val="bottom"/>
          </w:tcPr>
          <w:p w14:paraId="300642D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7B3EFF5A" w14:textId="3F203A6D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计算机科学与技术学院</w:t>
            </w:r>
          </w:p>
        </w:tc>
      </w:tr>
      <w:tr w:rsidR="00D824E9" w14:paraId="46DAEB35" w14:textId="77777777">
        <w:trPr>
          <w:trHeight w:val="768"/>
          <w:jc w:val="center"/>
        </w:trPr>
        <w:tc>
          <w:tcPr>
            <w:tcW w:w="1908" w:type="dxa"/>
            <w:vAlign w:val="bottom"/>
          </w:tcPr>
          <w:p w14:paraId="6B7F1A66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0624A502" w14:textId="7DDE3CD0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计算机科学与技术系</w:t>
            </w:r>
          </w:p>
        </w:tc>
      </w:tr>
      <w:tr w:rsidR="00D824E9" w14:paraId="7AE78164" w14:textId="77777777">
        <w:trPr>
          <w:trHeight w:val="764"/>
          <w:jc w:val="center"/>
        </w:trPr>
        <w:tc>
          <w:tcPr>
            <w:tcW w:w="1908" w:type="dxa"/>
            <w:vAlign w:val="bottom"/>
          </w:tcPr>
          <w:p w14:paraId="577E33E8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F9A3B74" w14:textId="65FD71EE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</w:t>
            </w:r>
          </w:p>
        </w:tc>
      </w:tr>
      <w:tr w:rsidR="00D824E9" w14:paraId="44B9A9D6" w14:textId="77777777">
        <w:trPr>
          <w:trHeight w:val="774"/>
          <w:jc w:val="center"/>
        </w:trPr>
        <w:tc>
          <w:tcPr>
            <w:tcW w:w="1908" w:type="dxa"/>
            <w:vAlign w:val="bottom"/>
          </w:tcPr>
          <w:p w14:paraId="1E5BD8A2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号：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49289B4" w14:textId="388E8C0E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>210103790</w:t>
            </w:r>
          </w:p>
        </w:tc>
      </w:tr>
      <w:tr w:rsidR="00D824E9" w14:paraId="7069EC66" w14:textId="77777777">
        <w:trPr>
          <w:trHeight w:val="757"/>
          <w:jc w:val="center"/>
        </w:trPr>
        <w:tc>
          <w:tcPr>
            <w:tcW w:w="1908" w:type="dxa"/>
            <w:vAlign w:val="bottom"/>
          </w:tcPr>
          <w:p w14:paraId="21B562B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698D681" w14:textId="0C26458F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胡晓军</w:t>
            </w:r>
          </w:p>
        </w:tc>
      </w:tr>
    </w:tbl>
    <w:p w14:paraId="2A9F0795" w14:textId="77777777" w:rsidR="00D824E9" w:rsidRDefault="00D824E9" w:rsidP="00D824E9">
      <w:pPr>
        <w:spacing w:line="360" w:lineRule="auto"/>
        <w:rPr>
          <w:sz w:val="24"/>
        </w:rPr>
      </w:pPr>
    </w:p>
    <w:p w14:paraId="31F2A2CA" w14:textId="77777777" w:rsidR="00D824E9" w:rsidRDefault="00D824E9" w:rsidP="00D824E9">
      <w:pPr>
        <w:spacing w:line="360" w:lineRule="auto"/>
        <w:rPr>
          <w:sz w:val="24"/>
        </w:rPr>
      </w:pPr>
    </w:p>
    <w:p w14:paraId="445BFA0C" w14:textId="40A46F7D" w:rsidR="00D824E9" w:rsidRDefault="0009746A" w:rsidP="00D824E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0</w:t>
      </w:r>
      <w:r>
        <w:rPr>
          <w:sz w:val="28"/>
          <w:szCs w:val="28"/>
        </w:rPr>
        <w:t>23</w:t>
      </w:r>
      <w:r w:rsidR="00D824E9">
        <w:rPr>
          <w:rFonts w:hint="eastAsia"/>
          <w:sz w:val="28"/>
          <w:szCs w:val="28"/>
        </w:rPr>
        <w:t>年</w:t>
      </w:r>
      <w:r w:rsidR="00D824E9"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>1</w:t>
      </w:r>
      <w:r w:rsidR="00727262">
        <w:rPr>
          <w:sz w:val="28"/>
          <w:szCs w:val="28"/>
        </w:rPr>
        <w:t>2</w:t>
      </w:r>
      <w:r w:rsidR="00D824E9">
        <w:rPr>
          <w:rFonts w:hint="eastAsia"/>
          <w:sz w:val="28"/>
          <w:szCs w:val="28"/>
        </w:rPr>
        <w:t>月</w:t>
      </w:r>
      <w:r w:rsidR="00D824E9"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>1</w:t>
      </w:r>
      <w:r w:rsidR="00727262">
        <w:rPr>
          <w:sz w:val="28"/>
          <w:szCs w:val="28"/>
        </w:rPr>
        <w:t>2</w:t>
      </w:r>
      <w:r w:rsidR="00D824E9">
        <w:rPr>
          <w:rFonts w:hint="eastAsia"/>
          <w:sz w:val="28"/>
          <w:szCs w:val="28"/>
        </w:rPr>
        <w:t>日</w:t>
      </w:r>
    </w:p>
    <w:p w14:paraId="17946FF6" w14:textId="77777777" w:rsidR="00D824E9" w:rsidRDefault="00D824E9" w:rsidP="00D824E9"/>
    <w:p w14:paraId="3497DC6D" w14:textId="77777777" w:rsidR="003B1E81" w:rsidRDefault="003B1E81" w:rsidP="00101C8B">
      <w:pPr>
        <w:pStyle w:val="21"/>
        <w:ind w:left="340" w:firstLine="0"/>
      </w:pPr>
    </w:p>
    <w:p w14:paraId="40F013F2" w14:textId="77777777" w:rsidR="003B1E81" w:rsidRDefault="003B1E81" w:rsidP="003B1E81">
      <w:pPr>
        <w:spacing w:line="360" w:lineRule="auto"/>
        <w:jc w:val="center"/>
        <w:rPr>
          <w:b/>
          <w:bCs/>
          <w:sz w:val="30"/>
          <w:szCs w:val="30"/>
        </w:rPr>
      </w:pPr>
      <w:r>
        <w:br w:type="page"/>
      </w:r>
      <w:r>
        <w:rPr>
          <w:rFonts w:hint="eastAsia"/>
          <w:b/>
          <w:bCs/>
          <w:sz w:val="30"/>
          <w:szCs w:val="30"/>
        </w:rPr>
        <w:lastRenderedPageBreak/>
        <w:t>浙江大学实验报告</w:t>
      </w:r>
    </w:p>
    <w:p w14:paraId="5539F64A" w14:textId="77777777" w:rsidR="003B1E81" w:rsidRDefault="003B1E81" w:rsidP="003B1E81">
      <w:pPr>
        <w:spacing w:line="360" w:lineRule="auto"/>
        <w:jc w:val="center"/>
        <w:rPr>
          <w:b/>
          <w:bCs/>
          <w:sz w:val="30"/>
          <w:szCs w:val="30"/>
        </w:rPr>
      </w:pPr>
    </w:p>
    <w:p w14:paraId="2BAA6ABF" w14:textId="7B212C15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课程名称：</w:t>
      </w:r>
      <w:r>
        <w:rPr>
          <w:rFonts w:hint="eastAsia"/>
          <w:sz w:val="24"/>
          <w:u w:val="single"/>
        </w:rPr>
        <w:t xml:space="preserve">         </w:t>
      </w:r>
      <w:r w:rsidR="00C266B6" w:rsidRPr="00C266B6">
        <w:rPr>
          <w:rFonts w:hint="eastAsia"/>
          <w:sz w:val="24"/>
          <w:u w:val="single"/>
        </w:rPr>
        <w:t>B/S</w:t>
      </w:r>
      <w:r w:rsidR="00C266B6" w:rsidRPr="00C266B6">
        <w:rPr>
          <w:rFonts w:hint="eastAsia"/>
          <w:sz w:val="24"/>
          <w:u w:val="single"/>
        </w:rPr>
        <w:t>体系软件设计</w:t>
      </w:r>
      <w:r>
        <w:rPr>
          <w:rFonts w:hint="eastAsia"/>
          <w:sz w:val="24"/>
          <w:u w:val="single"/>
        </w:rPr>
        <w:t xml:space="preserve">        </w:t>
      </w:r>
      <w:r>
        <w:rPr>
          <w:rFonts w:hint="eastAsia"/>
          <w:sz w:val="24"/>
        </w:rPr>
        <w:t>实验类型：</w:t>
      </w:r>
      <w:r>
        <w:rPr>
          <w:rFonts w:hint="eastAsia"/>
          <w:sz w:val="24"/>
          <w:u w:val="single"/>
        </w:rPr>
        <w:t xml:space="preserve">   </w:t>
      </w:r>
      <w:r>
        <w:rPr>
          <w:sz w:val="24"/>
          <w:u w:val="single"/>
        </w:rPr>
        <w:t xml:space="preserve"> </w:t>
      </w:r>
      <w:r w:rsidR="00C266B6">
        <w:rPr>
          <w:rFonts w:hint="eastAsia"/>
          <w:sz w:val="24"/>
          <w:u w:val="single"/>
        </w:rPr>
        <w:t>课程大作业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 xml:space="preserve"> </w:t>
      </w:r>
    </w:p>
    <w:p w14:paraId="43CDF083" w14:textId="53E430A0" w:rsidR="003B1E81" w:rsidRDefault="003B1E81" w:rsidP="003B1E81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实验项目名称：</w:t>
      </w:r>
      <w:r>
        <w:rPr>
          <w:rFonts w:hint="eastAsia"/>
          <w:sz w:val="24"/>
          <w:u w:val="single"/>
        </w:rPr>
        <w:t xml:space="preserve">              </w:t>
      </w:r>
      <w:r>
        <w:rPr>
          <w:sz w:val="24"/>
          <w:u w:val="single"/>
        </w:rPr>
        <w:t xml:space="preserve">    </w:t>
      </w:r>
      <w:r w:rsidR="00CA12BB" w:rsidRPr="00CA12BB">
        <w:rPr>
          <w:rFonts w:hint="eastAsia"/>
          <w:sz w:val="24"/>
          <w:u w:val="single"/>
        </w:rPr>
        <w:t>物联网设备管理平台</w:t>
      </w:r>
      <w:r w:rsidR="00CA12BB"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 xml:space="preserve">                   </w:t>
      </w:r>
    </w:p>
    <w:p w14:paraId="4E90A43C" w14:textId="1BC1FEE9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学生姓名：</w:t>
      </w:r>
      <w:r>
        <w:rPr>
          <w:rFonts w:hint="eastAsia"/>
          <w:sz w:val="24"/>
          <w:u w:val="single"/>
        </w:rPr>
        <w:t xml:space="preserve">   </w:t>
      </w:r>
      <w:r w:rsidR="00C266B6">
        <w:rPr>
          <w:rFonts w:hint="eastAsia"/>
          <w:sz w:val="24"/>
          <w:u w:val="single"/>
        </w:rPr>
        <w:t>周炜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专业：</w:t>
      </w:r>
      <w:r>
        <w:rPr>
          <w:rFonts w:hint="eastAsia"/>
          <w:sz w:val="24"/>
          <w:u w:val="single"/>
        </w:rPr>
        <w:t xml:space="preserve">  </w:t>
      </w:r>
      <w:r w:rsidR="00117832">
        <w:rPr>
          <w:sz w:val="24"/>
          <w:u w:val="single"/>
        </w:rPr>
        <w:t>3210103790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>学号：</w:t>
      </w:r>
      <w:r>
        <w:rPr>
          <w:rFonts w:hint="eastAsia"/>
          <w:sz w:val="24"/>
          <w:u w:val="single"/>
        </w:rPr>
        <w:t xml:space="preserve">    </w:t>
      </w:r>
      <w:r w:rsidR="00EF2BAF">
        <w:rPr>
          <w:sz w:val="24"/>
          <w:u w:val="single"/>
        </w:rPr>
        <w:t>3210103790</w:t>
      </w:r>
      <w:r>
        <w:rPr>
          <w:rFonts w:hint="eastAsia"/>
          <w:sz w:val="24"/>
          <w:u w:val="single"/>
        </w:rPr>
        <w:t xml:space="preserve">      </w:t>
      </w:r>
    </w:p>
    <w:p w14:paraId="1DF9790D" w14:textId="3269EB14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同组学生姓名：</w:t>
      </w:r>
      <w:r>
        <w:rPr>
          <w:rFonts w:hint="eastAsia"/>
          <w:sz w:val="24"/>
          <w:u w:val="single"/>
        </w:rPr>
        <w:t xml:space="preserve">     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                     </w:t>
      </w:r>
      <w:r>
        <w:rPr>
          <w:rFonts w:hint="eastAsia"/>
          <w:sz w:val="24"/>
        </w:rPr>
        <w:t>指导老师：</w:t>
      </w:r>
      <w:r>
        <w:rPr>
          <w:rFonts w:hint="eastAsia"/>
          <w:sz w:val="24"/>
          <w:u w:val="single"/>
        </w:rPr>
        <w:t xml:space="preserve">   </w:t>
      </w:r>
      <w:r w:rsidR="00AD68F2">
        <w:rPr>
          <w:sz w:val="24"/>
          <w:u w:val="single"/>
        </w:rPr>
        <w:t xml:space="preserve"> </w:t>
      </w:r>
      <w:r w:rsidR="00AD68F2" w:rsidRPr="00AD68F2">
        <w:rPr>
          <w:rFonts w:hint="eastAsia"/>
          <w:sz w:val="24"/>
          <w:u w:val="single"/>
        </w:rPr>
        <w:t>胡晓军</w:t>
      </w:r>
      <w:r>
        <w:rPr>
          <w:rFonts w:hint="eastAsia"/>
          <w:sz w:val="24"/>
          <w:u w:val="single"/>
        </w:rPr>
        <w:t xml:space="preserve">     </w:t>
      </w:r>
    </w:p>
    <w:p w14:paraId="06A5A6BE" w14:textId="77777777" w:rsidR="003B1E81" w:rsidRDefault="003B1E81" w:rsidP="003B1E81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实验地点：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       </w:t>
      </w:r>
      <w:r>
        <w:rPr>
          <w:sz w:val="24"/>
          <w:u w:val="single"/>
        </w:rPr>
        <w:t xml:space="preserve">    </w:t>
      </w:r>
      <w:r>
        <w:rPr>
          <w:rFonts w:hint="eastAsia"/>
          <w:sz w:val="24"/>
          <w:u w:val="single"/>
        </w:rPr>
        <w:t xml:space="preserve">                </w:t>
      </w:r>
      <w:r>
        <w:rPr>
          <w:rFonts w:hint="eastAsia"/>
          <w:sz w:val="24"/>
        </w:rPr>
        <w:t>实验日期：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年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月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日</w:t>
      </w:r>
    </w:p>
    <w:p w14:paraId="1BFA7149" w14:textId="4FB74216" w:rsidR="00D824E9" w:rsidRDefault="00D824E9" w:rsidP="00101C8B">
      <w:pPr>
        <w:pStyle w:val="21"/>
        <w:ind w:left="340" w:firstLine="0"/>
      </w:pPr>
    </w:p>
    <w:p w14:paraId="440AEA8E" w14:textId="77777777" w:rsidR="00094E78" w:rsidRPr="00094E78" w:rsidRDefault="00094E78" w:rsidP="00094E78">
      <w:pPr>
        <w:rPr>
          <w:rFonts w:ascii="微软雅黑" w:eastAsia="微软雅黑" w:hAnsi="微软雅黑"/>
          <w:sz w:val="20"/>
          <w:szCs w:val="28"/>
        </w:rPr>
      </w:pPr>
    </w:p>
    <w:p w14:paraId="7D5138BD" w14:textId="77777777" w:rsidR="00596A04" w:rsidRDefault="00596A04" w:rsidP="00596A04">
      <w:pPr>
        <w:pStyle w:val="21"/>
        <w:ind w:left="340" w:firstLine="0"/>
      </w:pPr>
    </w:p>
    <w:sdt>
      <w:sdtPr>
        <w:rPr>
          <w:rFonts w:asciiTheme="minorHAnsi" w:eastAsia="宋体" w:hAnsiTheme="minorHAnsi" w:cstheme="minorBidi"/>
          <w:color w:val="auto"/>
          <w:kern w:val="2"/>
          <w:sz w:val="24"/>
          <w:szCs w:val="22"/>
          <w:lang w:val="zh-CN"/>
        </w:rPr>
        <w:id w:val="-1177652890"/>
        <w:docPartObj>
          <w:docPartGallery w:val="Table of Contents"/>
          <w:docPartUnique/>
        </w:docPartObj>
      </w:sdtPr>
      <w:sdtEndPr>
        <w:rPr>
          <w:rFonts w:ascii="宋体" w:hAnsi="宋体" w:cs="Times New Roman"/>
          <w:b/>
          <w:bCs/>
          <w:sz w:val="18"/>
          <w:szCs w:val="24"/>
        </w:rPr>
      </w:sdtEndPr>
      <w:sdtContent>
        <w:p w14:paraId="2FFAB222" w14:textId="77777777" w:rsidR="00596A04" w:rsidRPr="00595A3C" w:rsidRDefault="00596A04" w:rsidP="00596A04">
          <w:pPr>
            <w:pStyle w:val="TOC"/>
            <w:spacing w:line="360" w:lineRule="auto"/>
            <w:jc w:val="center"/>
            <w:rPr>
              <w:rFonts w:ascii="微软雅黑" w:eastAsia="微软雅黑" w:hAnsi="微软雅黑"/>
              <w:sz w:val="22"/>
              <w:szCs w:val="22"/>
            </w:rPr>
          </w:pPr>
          <w:r w:rsidRPr="00595A3C">
            <w:rPr>
              <w:rFonts w:ascii="微软雅黑" w:eastAsia="微软雅黑" w:hAnsi="微软雅黑"/>
              <w:sz w:val="22"/>
              <w:szCs w:val="22"/>
              <w:lang w:val="zh-CN"/>
            </w:rPr>
            <w:t>目录</w:t>
          </w:r>
        </w:p>
        <w:p w14:paraId="011B8660" w14:textId="14B798DE" w:rsidR="004B054F" w:rsidRPr="004B054F" w:rsidRDefault="00596A04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r w:rsidRPr="007865C9">
            <w:rPr>
              <w:rFonts w:ascii="微软雅黑" w:eastAsia="微软雅黑" w:hAnsi="微软雅黑"/>
              <w:sz w:val="2"/>
              <w:szCs w:val="2"/>
            </w:rPr>
            <w:fldChar w:fldCharType="begin"/>
          </w:r>
          <w:r w:rsidRPr="007865C9">
            <w:rPr>
              <w:rFonts w:ascii="微软雅黑" w:eastAsia="微软雅黑" w:hAnsi="微软雅黑"/>
              <w:sz w:val="2"/>
              <w:szCs w:val="2"/>
            </w:rPr>
            <w:instrText xml:space="preserve"> TOC \o "1-3" \h \z \u </w:instrText>
          </w:r>
          <w:r w:rsidRPr="007865C9">
            <w:rPr>
              <w:rFonts w:ascii="微软雅黑" w:eastAsia="微软雅黑" w:hAnsi="微软雅黑"/>
              <w:sz w:val="2"/>
              <w:szCs w:val="2"/>
            </w:rPr>
            <w:fldChar w:fldCharType="separate"/>
          </w:r>
          <w:hyperlink w:anchor="_Toc153746630" w:history="1">
            <w:r w:rsidR="004B054F" w:rsidRPr="004B054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</w:t>
            </w:r>
            <w:r w:rsidR="004B054F" w:rsidRPr="004B054F">
              <w:rPr>
                <w:rFonts w:eastAsiaTheme="minorEastAsia"/>
                <w:noProof/>
                <w:sz w:val="15"/>
                <w:szCs w:val="16"/>
              </w:rPr>
              <w:tab/>
            </w:r>
            <w:r w:rsidR="004B054F" w:rsidRPr="004B054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测试介绍</w:t>
            </w:r>
            <w:r w:rsidR="004B054F" w:rsidRPr="004B054F">
              <w:rPr>
                <w:noProof/>
                <w:webHidden/>
                <w:sz w:val="18"/>
                <w:szCs w:val="16"/>
              </w:rPr>
              <w:tab/>
            </w:r>
            <w:r w:rsidR="004B054F" w:rsidRPr="004B054F">
              <w:rPr>
                <w:noProof/>
                <w:webHidden/>
                <w:sz w:val="18"/>
                <w:szCs w:val="16"/>
              </w:rPr>
              <w:fldChar w:fldCharType="begin"/>
            </w:r>
            <w:r w:rsidR="004B054F" w:rsidRPr="004B054F">
              <w:rPr>
                <w:noProof/>
                <w:webHidden/>
                <w:sz w:val="18"/>
                <w:szCs w:val="16"/>
              </w:rPr>
              <w:instrText xml:space="preserve"> PAGEREF _Toc153746630 \h </w:instrText>
            </w:r>
            <w:r w:rsidR="004B054F" w:rsidRPr="004B054F">
              <w:rPr>
                <w:noProof/>
                <w:webHidden/>
                <w:sz w:val="18"/>
                <w:szCs w:val="16"/>
              </w:rPr>
            </w:r>
            <w:r w:rsidR="004B054F" w:rsidRPr="004B054F">
              <w:rPr>
                <w:noProof/>
                <w:webHidden/>
                <w:sz w:val="18"/>
                <w:szCs w:val="16"/>
              </w:rPr>
              <w:fldChar w:fldCharType="separate"/>
            </w:r>
            <w:r w:rsidR="004B054F" w:rsidRPr="004B054F">
              <w:rPr>
                <w:noProof/>
                <w:webHidden/>
                <w:sz w:val="18"/>
                <w:szCs w:val="16"/>
              </w:rPr>
              <w:t>3</w:t>
            </w:r>
            <w:r w:rsidR="004B054F" w:rsidRPr="004B054F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7FEB48B" w14:textId="3B07B977" w:rsidR="004B054F" w:rsidRPr="004B054F" w:rsidRDefault="004B054F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46631" w:history="1">
            <w:r w:rsidRPr="004B054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1.1</w:t>
            </w:r>
            <w:r w:rsidRPr="004B054F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4B054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测试对象</w:t>
            </w:r>
            <w:r w:rsidRPr="004B054F">
              <w:rPr>
                <w:noProof/>
                <w:webHidden/>
                <w:sz w:val="18"/>
                <w:szCs w:val="16"/>
              </w:rPr>
              <w:tab/>
            </w:r>
            <w:r w:rsidRPr="004B054F">
              <w:rPr>
                <w:noProof/>
                <w:webHidden/>
                <w:sz w:val="18"/>
                <w:szCs w:val="16"/>
              </w:rPr>
              <w:fldChar w:fldCharType="begin"/>
            </w:r>
            <w:r w:rsidRPr="004B054F">
              <w:rPr>
                <w:noProof/>
                <w:webHidden/>
                <w:sz w:val="18"/>
                <w:szCs w:val="16"/>
              </w:rPr>
              <w:instrText xml:space="preserve"> PAGEREF _Toc153746631 \h </w:instrText>
            </w:r>
            <w:r w:rsidRPr="004B054F">
              <w:rPr>
                <w:noProof/>
                <w:webHidden/>
                <w:sz w:val="18"/>
                <w:szCs w:val="16"/>
              </w:rPr>
            </w:r>
            <w:r w:rsidRPr="004B054F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4B054F">
              <w:rPr>
                <w:noProof/>
                <w:webHidden/>
                <w:sz w:val="18"/>
                <w:szCs w:val="16"/>
              </w:rPr>
              <w:t>3</w:t>
            </w:r>
            <w:r w:rsidRPr="004B054F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160FDA9" w14:textId="51823C89" w:rsidR="004B054F" w:rsidRPr="004B054F" w:rsidRDefault="004B054F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46632" w:history="1">
            <w:r w:rsidRPr="004B054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1.2</w:t>
            </w:r>
            <w:r w:rsidRPr="004B054F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4B054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测试范围</w:t>
            </w:r>
            <w:r w:rsidRPr="004B054F">
              <w:rPr>
                <w:noProof/>
                <w:webHidden/>
                <w:sz w:val="18"/>
                <w:szCs w:val="16"/>
              </w:rPr>
              <w:tab/>
            </w:r>
            <w:r w:rsidRPr="004B054F">
              <w:rPr>
                <w:noProof/>
                <w:webHidden/>
                <w:sz w:val="18"/>
                <w:szCs w:val="16"/>
              </w:rPr>
              <w:fldChar w:fldCharType="begin"/>
            </w:r>
            <w:r w:rsidRPr="004B054F">
              <w:rPr>
                <w:noProof/>
                <w:webHidden/>
                <w:sz w:val="18"/>
                <w:szCs w:val="16"/>
              </w:rPr>
              <w:instrText xml:space="preserve"> PAGEREF _Toc153746632 \h </w:instrText>
            </w:r>
            <w:r w:rsidRPr="004B054F">
              <w:rPr>
                <w:noProof/>
                <w:webHidden/>
                <w:sz w:val="18"/>
                <w:szCs w:val="16"/>
              </w:rPr>
            </w:r>
            <w:r w:rsidRPr="004B054F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4B054F">
              <w:rPr>
                <w:noProof/>
                <w:webHidden/>
                <w:sz w:val="18"/>
                <w:szCs w:val="16"/>
              </w:rPr>
              <w:t>3</w:t>
            </w:r>
            <w:r w:rsidRPr="004B054F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0EFEE1D" w14:textId="4DEED927" w:rsidR="004B054F" w:rsidRPr="004B054F" w:rsidRDefault="004B054F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46633" w:history="1">
            <w:r w:rsidRPr="004B054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1.3</w:t>
            </w:r>
            <w:r w:rsidRPr="004B054F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4B054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测试环境</w:t>
            </w:r>
            <w:r w:rsidRPr="004B054F">
              <w:rPr>
                <w:noProof/>
                <w:webHidden/>
                <w:sz w:val="18"/>
                <w:szCs w:val="16"/>
              </w:rPr>
              <w:tab/>
            </w:r>
            <w:r w:rsidRPr="004B054F">
              <w:rPr>
                <w:noProof/>
                <w:webHidden/>
                <w:sz w:val="18"/>
                <w:szCs w:val="16"/>
              </w:rPr>
              <w:fldChar w:fldCharType="begin"/>
            </w:r>
            <w:r w:rsidRPr="004B054F">
              <w:rPr>
                <w:noProof/>
                <w:webHidden/>
                <w:sz w:val="18"/>
                <w:szCs w:val="16"/>
              </w:rPr>
              <w:instrText xml:space="preserve"> PAGEREF _Toc153746633 \h </w:instrText>
            </w:r>
            <w:r w:rsidRPr="004B054F">
              <w:rPr>
                <w:noProof/>
                <w:webHidden/>
                <w:sz w:val="18"/>
                <w:szCs w:val="16"/>
              </w:rPr>
            </w:r>
            <w:r w:rsidRPr="004B054F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4B054F">
              <w:rPr>
                <w:noProof/>
                <w:webHidden/>
                <w:sz w:val="18"/>
                <w:szCs w:val="16"/>
              </w:rPr>
              <w:t>4</w:t>
            </w:r>
            <w:r w:rsidRPr="004B054F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F8E82B9" w14:textId="5856499C" w:rsidR="004B054F" w:rsidRPr="004B054F" w:rsidRDefault="004B054F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746634" w:history="1">
            <w:r w:rsidRPr="004B054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</w:t>
            </w:r>
            <w:r w:rsidRPr="004B054F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4B054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功能性测试</w:t>
            </w:r>
            <w:r w:rsidRPr="004B054F">
              <w:rPr>
                <w:noProof/>
                <w:webHidden/>
                <w:sz w:val="18"/>
                <w:szCs w:val="16"/>
              </w:rPr>
              <w:tab/>
            </w:r>
            <w:r w:rsidRPr="004B054F">
              <w:rPr>
                <w:noProof/>
                <w:webHidden/>
                <w:sz w:val="18"/>
                <w:szCs w:val="16"/>
              </w:rPr>
              <w:fldChar w:fldCharType="begin"/>
            </w:r>
            <w:r w:rsidRPr="004B054F">
              <w:rPr>
                <w:noProof/>
                <w:webHidden/>
                <w:sz w:val="18"/>
                <w:szCs w:val="16"/>
              </w:rPr>
              <w:instrText xml:space="preserve"> PAGEREF _Toc153746634 \h </w:instrText>
            </w:r>
            <w:r w:rsidRPr="004B054F">
              <w:rPr>
                <w:noProof/>
                <w:webHidden/>
                <w:sz w:val="18"/>
                <w:szCs w:val="16"/>
              </w:rPr>
            </w:r>
            <w:r w:rsidRPr="004B054F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4B054F">
              <w:rPr>
                <w:noProof/>
                <w:webHidden/>
                <w:sz w:val="18"/>
                <w:szCs w:val="16"/>
              </w:rPr>
              <w:t>4</w:t>
            </w:r>
            <w:r w:rsidRPr="004B054F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0939CD89" w14:textId="713815E9" w:rsidR="004B054F" w:rsidRPr="004B054F" w:rsidRDefault="004B054F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46635" w:history="1">
            <w:r w:rsidRPr="004B054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2.1</w:t>
            </w:r>
            <w:r w:rsidRPr="004B054F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4B054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登陆界面测试</w:t>
            </w:r>
            <w:r w:rsidRPr="004B054F">
              <w:rPr>
                <w:noProof/>
                <w:webHidden/>
                <w:sz w:val="18"/>
                <w:szCs w:val="16"/>
              </w:rPr>
              <w:tab/>
            </w:r>
            <w:r w:rsidRPr="004B054F">
              <w:rPr>
                <w:noProof/>
                <w:webHidden/>
                <w:sz w:val="18"/>
                <w:szCs w:val="16"/>
              </w:rPr>
              <w:fldChar w:fldCharType="begin"/>
            </w:r>
            <w:r w:rsidRPr="004B054F">
              <w:rPr>
                <w:noProof/>
                <w:webHidden/>
                <w:sz w:val="18"/>
                <w:szCs w:val="16"/>
              </w:rPr>
              <w:instrText xml:space="preserve"> PAGEREF _Toc153746635 \h </w:instrText>
            </w:r>
            <w:r w:rsidRPr="004B054F">
              <w:rPr>
                <w:noProof/>
                <w:webHidden/>
                <w:sz w:val="18"/>
                <w:szCs w:val="16"/>
              </w:rPr>
            </w:r>
            <w:r w:rsidRPr="004B054F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4B054F">
              <w:rPr>
                <w:noProof/>
                <w:webHidden/>
                <w:sz w:val="18"/>
                <w:szCs w:val="16"/>
              </w:rPr>
              <w:t>4</w:t>
            </w:r>
            <w:r w:rsidRPr="004B054F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098EC632" w14:textId="61ACF8D7" w:rsidR="004B054F" w:rsidRPr="004B054F" w:rsidRDefault="004B054F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46636" w:history="1">
            <w:r w:rsidRPr="004B054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2.2</w:t>
            </w:r>
            <w:r w:rsidRPr="004B054F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4B054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注册界面测试</w:t>
            </w:r>
            <w:r w:rsidRPr="004B054F">
              <w:rPr>
                <w:noProof/>
                <w:webHidden/>
                <w:sz w:val="18"/>
                <w:szCs w:val="16"/>
              </w:rPr>
              <w:tab/>
            </w:r>
            <w:r w:rsidRPr="004B054F">
              <w:rPr>
                <w:noProof/>
                <w:webHidden/>
                <w:sz w:val="18"/>
                <w:szCs w:val="16"/>
              </w:rPr>
              <w:fldChar w:fldCharType="begin"/>
            </w:r>
            <w:r w:rsidRPr="004B054F">
              <w:rPr>
                <w:noProof/>
                <w:webHidden/>
                <w:sz w:val="18"/>
                <w:szCs w:val="16"/>
              </w:rPr>
              <w:instrText xml:space="preserve"> PAGEREF _Toc153746636 \h </w:instrText>
            </w:r>
            <w:r w:rsidRPr="004B054F">
              <w:rPr>
                <w:noProof/>
                <w:webHidden/>
                <w:sz w:val="18"/>
                <w:szCs w:val="16"/>
              </w:rPr>
            </w:r>
            <w:r w:rsidRPr="004B054F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4B054F">
              <w:rPr>
                <w:noProof/>
                <w:webHidden/>
                <w:sz w:val="18"/>
                <w:szCs w:val="16"/>
              </w:rPr>
              <w:t>7</w:t>
            </w:r>
            <w:r w:rsidRPr="004B054F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45561796" w14:textId="06D2F07F" w:rsidR="004B054F" w:rsidRPr="004B054F" w:rsidRDefault="004B054F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46637" w:history="1">
            <w:r w:rsidRPr="004B054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2.3</w:t>
            </w:r>
            <w:r w:rsidRPr="004B054F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4B054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用户界面测试</w:t>
            </w:r>
            <w:r w:rsidRPr="004B054F">
              <w:rPr>
                <w:noProof/>
                <w:webHidden/>
                <w:sz w:val="18"/>
                <w:szCs w:val="16"/>
              </w:rPr>
              <w:tab/>
            </w:r>
            <w:r w:rsidRPr="004B054F">
              <w:rPr>
                <w:noProof/>
                <w:webHidden/>
                <w:sz w:val="18"/>
                <w:szCs w:val="16"/>
              </w:rPr>
              <w:fldChar w:fldCharType="begin"/>
            </w:r>
            <w:r w:rsidRPr="004B054F">
              <w:rPr>
                <w:noProof/>
                <w:webHidden/>
                <w:sz w:val="18"/>
                <w:szCs w:val="16"/>
              </w:rPr>
              <w:instrText xml:space="preserve"> PAGEREF _Toc153746637 \h </w:instrText>
            </w:r>
            <w:r w:rsidRPr="004B054F">
              <w:rPr>
                <w:noProof/>
                <w:webHidden/>
                <w:sz w:val="18"/>
                <w:szCs w:val="16"/>
              </w:rPr>
            </w:r>
            <w:r w:rsidRPr="004B054F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4B054F">
              <w:rPr>
                <w:noProof/>
                <w:webHidden/>
                <w:sz w:val="18"/>
                <w:szCs w:val="16"/>
              </w:rPr>
              <w:t>13</w:t>
            </w:r>
            <w:r w:rsidRPr="004B054F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2D3A628" w14:textId="482BEC90" w:rsidR="004B054F" w:rsidRPr="004B054F" w:rsidRDefault="004B054F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46638" w:history="1">
            <w:r w:rsidRPr="004B054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2.4</w:t>
            </w:r>
            <w:r w:rsidRPr="004B054F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4B054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设备管理界面测试</w:t>
            </w:r>
            <w:r w:rsidRPr="004B054F">
              <w:rPr>
                <w:noProof/>
                <w:webHidden/>
                <w:sz w:val="18"/>
                <w:szCs w:val="16"/>
              </w:rPr>
              <w:tab/>
            </w:r>
            <w:r w:rsidRPr="004B054F">
              <w:rPr>
                <w:noProof/>
                <w:webHidden/>
                <w:sz w:val="18"/>
                <w:szCs w:val="16"/>
              </w:rPr>
              <w:fldChar w:fldCharType="begin"/>
            </w:r>
            <w:r w:rsidRPr="004B054F">
              <w:rPr>
                <w:noProof/>
                <w:webHidden/>
                <w:sz w:val="18"/>
                <w:szCs w:val="16"/>
              </w:rPr>
              <w:instrText xml:space="preserve"> PAGEREF _Toc153746638 \h </w:instrText>
            </w:r>
            <w:r w:rsidRPr="004B054F">
              <w:rPr>
                <w:noProof/>
                <w:webHidden/>
                <w:sz w:val="18"/>
                <w:szCs w:val="16"/>
              </w:rPr>
            </w:r>
            <w:r w:rsidRPr="004B054F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4B054F">
              <w:rPr>
                <w:noProof/>
                <w:webHidden/>
                <w:sz w:val="18"/>
                <w:szCs w:val="16"/>
              </w:rPr>
              <w:t>15</w:t>
            </w:r>
            <w:r w:rsidRPr="004B054F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5C9A016E" w14:textId="39DD3830" w:rsidR="004B054F" w:rsidRPr="004B054F" w:rsidRDefault="004B054F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46639" w:history="1">
            <w:r w:rsidRPr="004B054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2.5</w:t>
            </w:r>
            <w:r w:rsidRPr="004B054F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4B054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设备消息记录接受</w:t>
            </w:r>
            <w:r w:rsidRPr="004B054F">
              <w:rPr>
                <w:noProof/>
                <w:webHidden/>
                <w:sz w:val="18"/>
                <w:szCs w:val="16"/>
              </w:rPr>
              <w:tab/>
            </w:r>
            <w:r w:rsidRPr="004B054F">
              <w:rPr>
                <w:noProof/>
                <w:webHidden/>
                <w:sz w:val="18"/>
                <w:szCs w:val="16"/>
              </w:rPr>
              <w:fldChar w:fldCharType="begin"/>
            </w:r>
            <w:r w:rsidRPr="004B054F">
              <w:rPr>
                <w:noProof/>
                <w:webHidden/>
                <w:sz w:val="18"/>
                <w:szCs w:val="16"/>
              </w:rPr>
              <w:instrText xml:space="preserve"> PAGEREF _Toc153746639 \h </w:instrText>
            </w:r>
            <w:r w:rsidRPr="004B054F">
              <w:rPr>
                <w:noProof/>
                <w:webHidden/>
                <w:sz w:val="18"/>
                <w:szCs w:val="16"/>
              </w:rPr>
            </w:r>
            <w:r w:rsidRPr="004B054F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4B054F">
              <w:rPr>
                <w:noProof/>
                <w:webHidden/>
                <w:sz w:val="18"/>
                <w:szCs w:val="16"/>
              </w:rPr>
              <w:t>24</w:t>
            </w:r>
            <w:r w:rsidRPr="004B054F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B35BBF2" w14:textId="3DC98C2B" w:rsidR="004B054F" w:rsidRPr="004B054F" w:rsidRDefault="004B054F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746640" w:history="1">
            <w:r w:rsidRPr="004B054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3</w:t>
            </w:r>
            <w:r w:rsidRPr="004B054F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4B054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非功能性测试</w:t>
            </w:r>
            <w:r w:rsidRPr="004B054F">
              <w:rPr>
                <w:noProof/>
                <w:webHidden/>
                <w:sz w:val="18"/>
                <w:szCs w:val="16"/>
              </w:rPr>
              <w:tab/>
            </w:r>
            <w:r w:rsidRPr="004B054F">
              <w:rPr>
                <w:noProof/>
                <w:webHidden/>
                <w:sz w:val="18"/>
                <w:szCs w:val="16"/>
              </w:rPr>
              <w:fldChar w:fldCharType="begin"/>
            </w:r>
            <w:r w:rsidRPr="004B054F">
              <w:rPr>
                <w:noProof/>
                <w:webHidden/>
                <w:sz w:val="18"/>
                <w:szCs w:val="16"/>
              </w:rPr>
              <w:instrText xml:space="preserve"> PAGEREF _Toc153746640 \h </w:instrText>
            </w:r>
            <w:r w:rsidRPr="004B054F">
              <w:rPr>
                <w:noProof/>
                <w:webHidden/>
                <w:sz w:val="18"/>
                <w:szCs w:val="16"/>
              </w:rPr>
            </w:r>
            <w:r w:rsidRPr="004B054F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4B054F">
              <w:rPr>
                <w:noProof/>
                <w:webHidden/>
                <w:sz w:val="18"/>
                <w:szCs w:val="16"/>
              </w:rPr>
              <w:t>25</w:t>
            </w:r>
            <w:r w:rsidRPr="004B054F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7777E45D" w14:textId="01164158" w:rsidR="004B054F" w:rsidRPr="004B054F" w:rsidRDefault="004B054F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46641" w:history="1">
            <w:r w:rsidRPr="004B054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3.1</w:t>
            </w:r>
            <w:r w:rsidRPr="004B054F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4B054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SQL注入攻击测试</w:t>
            </w:r>
            <w:r w:rsidRPr="004B054F">
              <w:rPr>
                <w:noProof/>
                <w:webHidden/>
                <w:sz w:val="18"/>
                <w:szCs w:val="16"/>
              </w:rPr>
              <w:tab/>
            </w:r>
            <w:r w:rsidRPr="004B054F">
              <w:rPr>
                <w:noProof/>
                <w:webHidden/>
                <w:sz w:val="18"/>
                <w:szCs w:val="16"/>
              </w:rPr>
              <w:fldChar w:fldCharType="begin"/>
            </w:r>
            <w:r w:rsidRPr="004B054F">
              <w:rPr>
                <w:noProof/>
                <w:webHidden/>
                <w:sz w:val="18"/>
                <w:szCs w:val="16"/>
              </w:rPr>
              <w:instrText xml:space="preserve"> PAGEREF _Toc153746641 \h </w:instrText>
            </w:r>
            <w:r w:rsidRPr="004B054F">
              <w:rPr>
                <w:noProof/>
                <w:webHidden/>
                <w:sz w:val="18"/>
                <w:szCs w:val="16"/>
              </w:rPr>
            </w:r>
            <w:r w:rsidRPr="004B054F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4B054F">
              <w:rPr>
                <w:noProof/>
                <w:webHidden/>
                <w:sz w:val="18"/>
                <w:szCs w:val="16"/>
              </w:rPr>
              <w:t>25</w:t>
            </w:r>
            <w:r w:rsidRPr="004B054F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4D80BF7E" w14:textId="05170DE6" w:rsidR="004B054F" w:rsidRPr="004B054F" w:rsidRDefault="004B054F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46642" w:history="1">
            <w:r w:rsidRPr="004B054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3.2</w:t>
            </w:r>
            <w:r w:rsidRPr="004B054F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4B054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移动端适配测试</w:t>
            </w:r>
            <w:r w:rsidRPr="004B054F">
              <w:rPr>
                <w:noProof/>
                <w:webHidden/>
                <w:sz w:val="18"/>
                <w:szCs w:val="16"/>
              </w:rPr>
              <w:tab/>
            </w:r>
            <w:r w:rsidRPr="004B054F">
              <w:rPr>
                <w:noProof/>
                <w:webHidden/>
                <w:sz w:val="18"/>
                <w:szCs w:val="16"/>
              </w:rPr>
              <w:fldChar w:fldCharType="begin"/>
            </w:r>
            <w:r w:rsidRPr="004B054F">
              <w:rPr>
                <w:noProof/>
                <w:webHidden/>
                <w:sz w:val="18"/>
                <w:szCs w:val="16"/>
              </w:rPr>
              <w:instrText xml:space="preserve"> PAGEREF _Toc153746642 \h </w:instrText>
            </w:r>
            <w:r w:rsidRPr="004B054F">
              <w:rPr>
                <w:noProof/>
                <w:webHidden/>
                <w:sz w:val="18"/>
                <w:szCs w:val="16"/>
              </w:rPr>
            </w:r>
            <w:r w:rsidRPr="004B054F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4B054F">
              <w:rPr>
                <w:noProof/>
                <w:webHidden/>
                <w:sz w:val="18"/>
                <w:szCs w:val="16"/>
              </w:rPr>
              <w:t>26</w:t>
            </w:r>
            <w:r w:rsidRPr="004B054F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5F3F1A6A" w14:textId="68F9AD3D" w:rsidR="004B054F" w:rsidRPr="004B054F" w:rsidRDefault="004B054F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46643" w:history="1">
            <w:r w:rsidRPr="004B054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3.3</w:t>
            </w:r>
            <w:r w:rsidRPr="004B054F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4B054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docker部署测试</w:t>
            </w:r>
            <w:r w:rsidRPr="004B054F">
              <w:rPr>
                <w:noProof/>
                <w:webHidden/>
                <w:sz w:val="18"/>
                <w:szCs w:val="16"/>
              </w:rPr>
              <w:tab/>
            </w:r>
            <w:r w:rsidRPr="004B054F">
              <w:rPr>
                <w:noProof/>
                <w:webHidden/>
                <w:sz w:val="18"/>
                <w:szCs w:val="16"/>
              </w:rPr>
              <w:fldChar w:fldCharType="begin"/>
            </w:r>
            <w:r w:rsidRPr="004B054F">
              <w:rPr>
                <w:noProof/>
                <w:webHidden/>
                <w:sz w:val="18"/>
                <w:szCs w:val="16"/>
              </w:rPr>
              <w:instrText xml:space="preserve"> PAGEREF _Toc153746643 \h </w:instrText>
            </w:r>
            <w:r w:rsidRPr="004B054F">
              <w:rPr>
                <w:noProof/>
                <w:webHidden/>
                <w:sz w:val="18"/>
                <w:szCs w:val="16"/>
              </w:rPr>
            </w:r>
            <w:r w:rsidRPr="004B054F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4B054F">
              <w:rPr>
                <w:noProof/>
                <w:webHidden/>
                <w:sz w:val="18"/>
                <w:szCs w:val="16"/>
              </w:rPr>
              <w:t>31</w:t>
            </w:r>
            <w:r w:rsidRPr="004B054F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2E545F4" w14:textId="3626999E" w:rsidR="004B054F" w:rsidRPr="004B054F" w:rsidRDefault="004B054F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46644" w:history="1">
            <w:r w:rsidRPr="004B054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3.4</w:t>
            </w:r>
            <w:r w:rsidRPr="004B054F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4B054F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服务器部署测试</w:t>
            </w:r>
            <w:r w:rsidRPr="004B054F">
              <w:rPr>
                <w:noProof/>
                <w:webHidden/>
                <w:sz w:val="18"/>
                <w:szCs w:val="16"/>
              </w:rPr>
              <w:tab/>
            </w:r>
            <w:r w:rsidRPr="004B054F">
              <w:rPr>
                <w:noProof/>
                <w:webHidden/>
                <w:sz w:val="18"/>
                <w:szCs w:val="16"/>
              </w:rPr>
              <w:fldChar w:fldCharType="begin"/>
            </w:r>
            <w:r w:rsidRPr="004B054F">
              <w:rPr>
                <w:noProof/>
                <w:webHidden/>
                <w:sz w:val="18"/>
                <w:szCs w:val="16"/>
              </w:rPr>
              <w:instrText xml:space="preserve"> PAGEREF _Toc153746644 \h </w:instrText>
            </w:r>
            <w:r w:rsidRPr="004B054F">
              <w:rPr>
                <w:noProof/>
                <w:webHidden/>
                <w:sz w:val="18"/>
                <w:szCs w:val="16"/>
              </w:rPr>
            </w:r>
            <w:r w:rsidRPr="004B054F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4B054F">
              <w:rPr>
                <w:noProof/>
                <w:webHidden/>
                <w:sz w:val="18"/>
                <w:szCs w:val="16"/>
              </w:rPr>
              <w:t>32</w:t>
            </w:r>
            <w:r w:rsidRPr="004B054F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7FE2C3CC" w14:textId="00B95545" w:rsidR="00596A04" w:rsidRDefault="00596A04" w:rsidP="00596A04">
          <w:pPr>
            <w:spacing w:line="360" w:lineRule="auto"/>
            <w:rPr>
              <w:rFonts w:ascii="宋体" w:hAnsi="宋体"/>
              <w:b/>
              <w:bCs/>
              <w:lang w:val="zh-CN"/>
            </w:rPr>
          </w:pPr>
          <w:r w:rsidRPr="007865C9">
            <w:rPr>
              <w:rFonts w:ascii="微软雅黑" w:eastAsia="微软雅黑" w:hAnsi="微软雅黑"/>
              <w:b/>
              <w:bCs/>
              <w:sz w:val="2"/>
              <w:szCs w:val="2"/>
              <w:lang w:val="zh-CN"/>
            </w:rPr>
            <w:fldChar w:fldCharType="end"/>
          </w:r>
        </w:p>
      </w:sdtContent>
    </w:sdt>
    <w:p w14:paraId="38540FD8" w14:textId="4D953430" w:rsidR="002429F8" w:rsidRDefault="002429F8" w:rsidP="00596A04">
      <w:pPr>
        <w:rPr>
          <w:rFonts w:ascii="微软雅黑" w:eastAsia="微软雅黑" w:hAnsi="微软雅黑"/>
          <w:b/>
          <w:bCs/>
          <w:kern w:val="44"/>
          <w:sz w:val="30"/>
          <w:szCs w:val="44"/>
        </w:rPr>
      </w:pPr>
    </w:p>
    <w:p w14:paraId="303487A5" w14:textId="77777777" w:rsidR="00627C9F" w:rsidRDefault="00627C9F" w:rsidP="00596A04">
      <w:pPr>
        <w:rPr>
          <w:rFonts w:ascii="微软雅黑" w:eastAsia="微软雅黑" w:hAnsi="微软雅黑"/>
          <w:b/>
          <w:bCs/>
          <w:kern w:val="44"/>
          <w:sz w:val="30"/>
          <w:szCs w:val="44"/>
        </w:rPr>
      </w:pPr>
    </w:p>
    <w:p w14:paraId="54AAA617" w14:textId="5CCEFC61" w:rsidR="00B26D0A" w:rsidRDefault="00B26D0A" w:rsidP="00596A04">
      <w:pPr>
        <w:pStyle w:val="1"/>
        <w:spacing w:line="480" w:lineRule="auto"/>
        <w:rPr>
          <w:rFonts w:ascii="微软雅黑" w:eastAsia="微软雅黑" w:hAnsi="微软雅黑"/>
        </w:rPr>
      </w:pPr>
      <w:bookmarkStart w:id="0" w:name="_Toc153746630"/>
      <w:r w:rsidRPr="008C3924">
        <w:rPr>
          <w:rFonts w:ascii="微软雅黑" w:eastAsia="微软雅黑" w:hAnsi="微软雅黑" w:hint="eastAsia"/>
        </w:rPr>
        <w:lastRenderedPageBreak/>
        <w:t>测试介绍</w:t>
      </w:r>
      <w:bookmarkEnd w:id="0"/>
    </w:p>
    <w:p w14:paraId="0BB50542" w14:textId="28EFF125" w:rsidR="00EB3800" w:rsidRPr="00B22475" w:rsidRDefault="00B22475" w:rsidP="00EB3800">
      <w:pPr>
        <w:pStyle w:val="2"/>
        <w:rPr>
          <w:rFonts w:ascii="微软雅黑" w:eastAsia="微软雅黑" w:hAnsi="微软雅黑"/>
        </w:rPr>
      </w:pPr>
      <w:bookmarkStart w:id="1" w:name="_Toc153746631"/>
      <w:r>
        <w:rPr>
          <w:rFonts w:ascii="微软雅黑" w:eastAsia="微软雅黑" w:hAnsi="微软雅黑" w:hint="eastAsia"/>
        </w:rPr>
        <w:t>测试对象</w:t>
      </w:r>
      <w:bookmarkEnd w:id="1"/>
    </w:p>
    <w:p w14:paraId="4FD41E13" w14:textId="77777777" w:rsidR="00564B1E" w:rsidRPr="00564B1E" w:rsidRDefault="00564B1E" w:rsidP="00564B1E">
      <w:pPr>
        <w:ind w:firstLineChars="200" w:firstLine="400"/>
        <w:rPr>
          <w:rFonts w:ascii="微软雅黑" w:eastAsia="微软雅黑" w:hAnsi="微软雅黑"/>
          <w:sz w:val="20"/>
          <w:szCs w:val="28"/>
        </w:rPr>
      </w:pPr>
      <w:r w:rsidRPr="00564B1E">
        <w:rPr>
          <w:rFonts w:ascii="微软雅黑" w:eastAsia="微软雅黑" w:hAnsi="微软雅黑" w:hint="eastAsia"/>
          <w:sz w:val="20"/>
          <w:szCs w:val="28"/>
        </w:rPr>
        <w:t>IoT System，全称为物联网系统，是一个基于互联网的延伸和扩展，将各种信息传感设备与网络结合形成一个庞大网络，实现人、机、物在任何时间、任何地点的互联互通的项目。物联网在工业、农业、环境、交通、物流和安保等基础设施领域得到广泛应用，推动了智能化发展，优化资源分配，提高行业效率。同时，物联网也在家居、医疗健康、教育、金融、旅游等领域改善了生活质量。</w:t>
      </w:r>
    </w:p>
    <w:p w14:paraId="7F58536D" w14:textId="075C0195" w:rsidR="00564B1E" w:rsidRDefault="00564B1E" w:rsidP="00564B1E">
      <w:pPr>
        <w:ind w:firstLineChars="200" w:firstLine="400"/>
        <w:rPr>
          <w:rFonts w:ascii="微软雅黑" w:eastAsia="微软雅黑" w:hAnsi="微软雅黑"/>
          <w:sz w:val="20"/>
          <w:szCs w:val="28"/>
        </w:rPr>
      </w:pPr>
      <w:r w:rsidRPr="00564B1E">
        <w:rPr>
          <w:rFonts w:ascii="微软雅黑" w:eastAsia="微软雅黑" w:hAnsi="微软雅黑" w:hint="eastAsia"/>
          <w:sz w:val="20"/>
          <w:szCs w:val="28"/>
        </w:rPr>
        <w:t>IoT System项目是为2023-2024</w:t>
      </w:r>
      <w:r w:rsidR="00A92076">
        <w:rPr>
          <w:rFonts w:ascii="微软雅黑" w:eastAsia="微软雅黑" w:hAnsi="微软雅黑" w:hint="eastAsia"/>
          <w:sz w:val="20"/>
          <w:szCs w:val="28"/>
        </w:rPr>
        <w:t>秋冬</w:t>
      </w:r>
      <w:r w:rsidRPr="00564B1E">
        <w:rPr>
          <w:rFonts w:ascii="微软雅黑" w:eastAsia="微软雅黑" w:hAnsi="微软雅黑" w:hint="eastAsia"/>
          <w:sz w:val="20"/>
          <w:szCs w:val="28"/>
        </w:rPr>
        <w:t>学期《B/S体系软件设计》课程而创建的。该项目的目标是为用户提供友好的界面，适配手机移动端，并提供必要的软件项目文档，以帮助学习web应用开发技术和流程。IoT System采用了B/S结构设计，实现了数据接收、统计分析，以及用户信息和设备配置的修改。这个项目包括了web前后端、MQTT服务器以及相关文档，全部由一人独立完成。</w:t>
      </w:r>
    </w:p>
    <w:p w14:paraId="70591C0A" w14:textId="28105587" w:rsidR="00564B1E" w:rsidRDefault="00851649" w:rsidP="00851649">
      <w:pPr>
        <w:ind w:firstLineChars="200" w:firstLine="400"/>
        <w:rPr>
          <w:rFonts w:ascii="微软雅黑" w:eastAsia="微软雅黑" w:hAnsi="微软雅黑"/>
          <w:sz w:val="20"/>
          <w:szCs w:val="28"/>
        </w:rPr>
      </w:pPr>
      <w:r w:rsidRPr="00851649">
        <w:rPr>
          <w:rFonts w:ascii="微软雅黑" w:eastAsia="微软雅黑" w:hAnsi="微软雅黑" w:hint="eastAsia"/>
          <w:sz w:val="20"/>
          <w:szCs w:val="28"/>
        </w:rPr>
        <w:t>此项目的测试对象是物联网管理系统，主要测试内容包括功能性测试和非功能性测试，以确保系统的功能正确实现。功能性测试将验证系统的各项功能是否按照预期工作，而非功能性测试则关注系统的性能、安全性和可用性等方面。</w:t>
      </w:r>
    </w:p>
    <w:p w14:paraId="3EA8611B" w14:textId="69D85428" w:rsidR="00D130B3" w:rsidRDefault="00FC1D23" w:rsidP="00D130B3">
      <w:pPr>
        <w:pStyle w:val="2"/>
        <w:rPr>
          <w:rFonts w:ascii="微软雅黑" w:eastAsia="微软雅黑" w:hAnsi="微软雅黑"/>
        </w:rPr>
      </w:pPr>
      <w:bookmarkStart w:id="2" w:name="_Toc153746632"/>
      <w:r w:rsidRPr="00FC1D23">
        <w:rPr>
          <w:rFonts w:ascii="微软雅黑" w:eastAsia="微软雅黑" w:hAnsi="微软雅黑" w:hint="eastAsia"/>
        </w:rPr>
        <w:t>测试范围</w:t>
      </w:r>
      <w:bookmarkEnd w:id="2"/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</w:rPr>
        <w:t xml:space="preserve"> </w:t>
      </w:r>
    </w:p>
    <w:p w14:paraId="41925A17" w14:textId="725CE8D3" w:rsidR="00D91A64" w:rsidRDefault="00D91A64" w:rsidP="00D91A64">
      <w:pPr>
        <w:ind w:firstLineChars="200" w:firstLine="400"/>
        <w:rPr>
          <w:rFonts w:ascii="微软雅黑" w:eastAsia="微软雅黑" w:hAnsi="微软雅黑"/>
          <w:sz w:val="20"/>
          <w:szCs w:val="28"/>
        </w:rPr>
      </w:pPr>
      <w:r w:rsidRPr="00D91A64">
        <w:rPr>
          <w:rFonts w:ascii="微软雅黑" w:eastAsia="微软雅黑" w:hAnsi="微软雅黑" w:hint="eastAsia"/>
          <w:sz w:val="20"/>
          <w:szCs w:val="28"/>
        </w:rPr>
        <w:t>测试范围包括对系统进行功能层面的黑盒测试，旨在评估系统的基本功能和性能。测试的主要模块包括登录注册、个人信息管理、设备配置、历史消息和统计信息等多个模块，每个模块下还包含多个具体功能的测试。测试将关注这些模块和功能的正确性和性能表现。</w:t>
      </w:r>
    </w:p>
    <w:p w14:paraId="566AEBCE" w14:textId="7BB1BD05" w:rsidR="00854E47" w:rsidRDefault="00E12401" w:rsidP="00B26D0A">
      <w:pPr>
        <w:pStyle w:val="2"/>
        <w:rPr>
          <w:rFonts w:ascii="微软雅黑" w:eastAsia="微软雅黑" w:hAnsi="微软雅黑"/>
        </w:rPr>
      </w:pPr>
      <w:bookmarkStart w:id="3" w:name="_Toc153746633"/>
      <w:r w:rsidRPr="00FC1D23">
        <w:rPr>
          <w:rFonts w:ascii="微软雅黑" w:eastAsia="微软雅黑" w:hAnsi="微软雅黑" w:hint="eastAsia"/>
        </w:rPr>
        <w:t>测试</w:t>
      </w:r>
      <w:r w:rsidR="00F6084A">
        <w:rPr>
          <w:rFonts w:ascii="微软雅黑" w:eastAsia="微软雅黑" w:hAnsi="微软雅黑" w:hint="eastAsia"/>
        </w:rPr>
        <w:t>环境</w:t>
      </w:r>
      <w:bookmarkEnd w:id="3"/>
    </w:p>
    <w:p w14:paraId="6CAD5EFA" w14:textId="1E382F34" w:rsidR="00F45022" w:rsidRPr="00286CE6" w:rsidRDefault="007406A4" w:rsidP="00F45022">
      <w:pPr>
        <w:rPr>
          <w:rFonts w:ascii="微软雅黑" w:eastAsia="微软雅黑" w:hAnsi="微软雅黑"/>
          <w:sz w:val="20"/>
          <w:szCs w:val="28"/>
        </w:rPr>
      </w:pPr>
      <w:r w:rsidRPr="00286CE6">
        <w:rPr>
          <w:rFonts w:ascii="微软雅黑" w:eastAsia="微软雅黑" w:hAnsi="微软雅黑" w:hint="eastAsia"/>
          <w:sz w:val="20"/>
          <w:szCs w:val="28"/>
        </w:rPr>
        <w:t>操作系统 w</w:t>
      </w:r>
      <w:r w:rsidRPr="00286CE6">
        <w:rPr>
          <w:rFonts w:ascii="微软雅黑" w:eastAsia="微软雅黑" w:hAnsi="微软雅黑"/>
          <w:sz w:val="20"/>
          <w:szCs w:val="28"/>
        </w:rPr>
        <w:t xml:space="preserve">indows10 </w:t>
      </w:r>
      <w:r w:rsidRPr="00286CE6">
        <w:rPr>
          <w:rFonts w:ascii="微软雅黑" w:eastAsia="微软雅黑" w:hAnsi="微软雅黑" w:hint="eastAsia"/>
          <w:sz w:val="20"/>
          <w:szCs w:val="28"/>
        </w:rPr>
        <w:t>专业版</w:t>
      </w:r>
    </w:p>
    <w:p w14:paraId="6B672565" w14:textId="42526513" w:rsidR="00F45022" w:rsidRPr="00286CE6" w:rsidRDefault="00286CE6" w:rsidP="00F4502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C</w:t>
      </w:r>
      <w:r>
        <w:rPr>
          <w:rFonts w:ascii="微软雅黑" w:eastAsia="微软雅黑" w:hAnsi="微软雅黑"/>
          <w:sz w:val="20"/>
          <w:szCs w:val="28"/>
        </w:rPr>
        <w:t>PU</w:t>
      </w:r>
      <w:r w:rsidR="00F45022" w:rsidRPr="00286CE6">
        <w:rPr>
          <w:rFonts w:ascii="微软雅黑" w:eastAsia="微软雅黑" w:hAnsi="微软雅黑" w:hint="eastAsia"/>
          <w:sz w:val="20"/>
          <w:szCs w:val="28"/>
        </w:rPr>
        <w:t xml:space="preserve"> 11th Gen Intel(R) Core(TM) i7-11800H @ 2.30GHz，23...</w:t>
      </w:r>
    </w:p>
    <w:p w14:paraId="16351FED" w14:textId="15E62C25" w:rsidR="00E92108" w:rsidRPr="00286CE6" w:rsidRDefault="00E92108" w:rsidP="00F45022">
      <w:pPr>
        <w:rPr>
          <w:rFonts w:ascii="微软雅黑" w:eastAsia="微软雅黑" w:hAnsi="微软雅黑"/>
          <w:sz w:val="20"/>
          <w:szCs w:val="28"/>
        </w:rPr>
      </w:pPr>
      <w:r w:rsidRPr="00286CE6">
        <w:rPr>
          <w:rFonts w:ascii="微软雅黑" w:eastAsia="微软雅黑" w:hAnsi="微软雅黑" w:hint="eastAsia"/>
          <w:sz w:val="20"/>
          <w:szCs w:val="28"/>
        </w:rPr>
        <w:t>R</w:t>
      </w:r>
      <w:r w:rsidRPr="00286CE6">
        <w:rPr>
          <w:rFonts w:ascii="微软雅黑" w:eastAsia="微软雅黑" w:hAnsi="微软雅黑"/>
          <w:sz w:val="20"/>
          <w:szCs w:val="28"/>
        </w:rPr>
        <w:t>AM 16GB</w:t>
      </w:r>
    </w:p>
    <w:p w14:paraId="114C1210" w14:textId="6A854299" w:rsidR="00596A04" w:rsidRPr="00CD7A0B" w:rsidRDefault="00996824" w:rsidP="00596A04">
      <w:pPr>
        <w:pStyle w:val="1"/>
        <w:spacing w:line="480" w:lineRule="auto"/>
        <w:rPr>
          <w:rFonts w:ascii="微软雅黑" w:eastAsia="微软雅黑" w:hAnsi="微软雅黑"/>
        </w:rPr>
      </w:pPr>
      <w:bookmarkStart w:id="4" w:name="_Toc153746634"/>
      <w:r w:rsidRPr="00996824">
        <w:rPr>
          <w:rFonts w:ascii="微软雅黑" w:eastAsia="微软雅黑" w:hAnsi="微软雅黑" w:hint="eastAsia"/>
        </w:rPr>
        <w:lastRenderedPageBreak/>
        <w:t>功能性测试</w:t>
      </w:r>
      <w:bookmarkEnd w:id="4"/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</w:rPr>
        <w:t xml:space="preserve"> </w:t>
      </w:r>
    </w:p>
    <w:p w14:paraId="2E5D9D25" w14:textId="69DEF86E" w:rsidR="00596A04" w:rsidRDefault="00325B0E" w:rsidP="00596A04">
      <w:pPr>
        <w:pStyle w:val="2"/>
        <w:rPr>
          <w:rFonts w:ascii="微软雅黑" w:eastAsia="微软雅黑" w:hAnsi="微软雅黑"/>
        </w:rPr>
      </w:pPr>
      <w:bookmarkStart w:id="5" w:name="_Hlk152097292"/>
      <w:bookmarkStart w:id="6" w:name="_Toc153746635"/>
      <w:r w:rsidRPr="00325B0E">
        <w:rPr>
          <w:rFonts w:ascii="微软雅黑" w:eastAsia="微软雅黑" w:hAnsi="微软雅黑" w:hint="eastAsia"/>
        </w:rPr>
        <w:t>登陆界面测试</w:t>
      </w:r>
      <w:bookmarkEnd w:id="5"/>
      <w:bookmarkEnd w:id="6"/>
      <w:r>
        <w:rPr>
          <w:rFonts w:ascii="微软雅黑" w:eastAsia="微软雅黑" w:hAnsi="微软雅黑" w:hint="eastAsia"/>
        </w:rPr>
        <w:t xml:space="preserve"> </w:t>
      </w:r>
    </w:p>
    <w:p w14:paraId="0D6A52E2" w14:textId="32BD216B" w:rsidR="0079412B" w:rsidRDefault="00891958" w:rsidP="004A2121">
      <w:pPr>
        <w:rPr>
          <w:rFonts w:ascii="微软雅黑" w:eastAsia="微软雅黑" w:hAnsi="微软雅黑"/>
          <w:sz w:val="20"/>
          <w:szCs w:val="28"/>
        </w:rPr>
      </w:pPr>
      <w:r w:rsidRPr="00891958">
        <w:rPr>
          <w:rFonts w:ascii="微软雅黑" w:eastAsia="微软雅黑" w:hAnsi="微软雅黑" w:hint="eastAsia"/>
          <w:sz w:val="20"/>
          <w:szCs w:val="28"/>
        </w:rPr>
        <w:t>登陆界面需要验证用户账号和密码的正确性，为此我设计了以下几个测试案例</w:t>
      </w:r>
      <w:r w:rsidR="0079412B">
        <w:rPr>
          <w:rFonts w:ascii="微软雅黑" w:eastAsia="微软雅黑" w:hAnsi="微软雅黑" w:hint="eastAsia"/>
          <w:sz w:val="20"/>
          <w:szCs w:val="28"/>
        </w:rPr>
        <w:t>，只提供一些</w:t>
      </w:r>
      <w:proofErr w:type="gramStart"/>
      <w:r w:rsidR="0079412B">
        <w:rPr>
          <w:rFonts w:ascii="微软雅黑" w:eastAsia="微软雅黑" w:hAnsi="微软雅黑" w:hint="eastAsia"/>
          <w:sz w:val="20"/>
          <w:szCs w:val="28"/>
        </w:rPr>
        <w:t>错误性样例</w:t>
      </w:r>
      <w:proofErr w:type="gramEnd"/>
      <w:r w:rsidR="0079412B">
        <w:rPr>
          <w:rFonts w:ascii="微软雅黑" w:eastAsia="微软雅黑" w:hAnsi="微软雅黑" w:hint="eastAsia"/>
          <w:sz w:val="20"/>
          <w:szCs w:val="28"/>
        </w:rPr>
        <w:t>，正确性样例可以具体见于</w:t>
      </w:r>
      <w:r w:rsidR="0079412B" w:rsidRPr="00077FE9">
        <w:rPr>
          <w:rFonts w:ascii="微软雅黑" w:eastAsia="微软雅黑" w:hAnsi="微软雅黑" w:hint="eastAsia"/>
          <w:b/>
          <w:bCs/>
          <w:color w:val="ED7D31" w:themeColor="accent2"/>
          <w:sz w:val="20"/>
          <w:szCs w:val="28"/>
        </w:rPr>
        <w:t>用户手册</w:t>
      </w:r>
    </w:p>
    <w:p w14:paraId="4AAFC70D" w14:textId="4E9973D1" w:rsidR="0024216D" w:rsidRPr="00620805" w:rsidRDefault="00042EAB" w:rsidP="004A2121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 w:rsidRPr="00620805">
        <w:rPr>
          <w:rFonts w:ascii="微软雅黑" w:eastAsia="微软雅黑" w:hAnsi="微软雅黑" w:hint="eastAsia"/>
          <w:b/>
          <w:bCs/>
          <w:color w:val="4472C4" w:themeColor="accent5"/>
          <w:sz w:val="20"/>
          <w:szCs w:val="28"/>
        </w:rPr>
        <w:t>账号正确密码错误</w:t>
      </w:r>
    </w:p>
    <w:p w14:paraId="54A424A8" w14:textId="2ABAAB5F" w:rsidR="00DD22AF" w:rsidRDefault="00DD22AF" w:rsidP="004A2121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密码格式错误</w:t>
      </w:r>
    </w:p>
    <w:p w14:paraId="1E4DB80E" w14:textId="3BD59E4E" w:rsidR="00DD22AF" w:rsidRDefault="00DD22AF" w:rsidP="00232442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1C0E846" wp14:editId="3B2F52FA">
            <wp:extent cx="5086350" cy="274530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0421" cy="274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DB59" w14:textId="258A35FA" w:rsidR="00D30287" w:rsidRDefault="00D30287" w:rsidP="00D30287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邮箱格式错误</w:t>
      </w:r>
    </w:p>
    <w:p w14:paraId="42456EE5" w14:textId="15C52F5A" w:rsidR="00D30287" w:rsidRDefault="00D30287" w:rsidP="00D30287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2A4D887" wp14:editId="199F77D7">
            <wp:extent cx="5404962" cy="2628900"/>
            <wp:effectExtent l="0" t="0" r="571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6843" cy="26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644AB" w14:textId="77777777" w:rsidR="00D30287" w:rsidRDefault="00D30287" w:rsidP="00D30287">
      <w:pPr>
        <w:jc w:val="center"/>
        <w:rPr>
          <w:rFonts w:ascii="微软雅黑" w:eastAsia="微软雅黑" w:hAnsi="微软雅黑"/>
          <w:sz w:val="20"/>
          <w:szCs w:val="28"/>
        </w:rPr>
      </w:pPr>
    </w:p>
    <w:p w14:paraId="7798CB54" w14:textId="381F27FC" w:rsidR="0024216D" w:rsidRDefault="00620805" w:rsidP="004A2121">
      <w:pPr>
        <w:rPr>
          <w:rFonts w:ascii="微软雅黑" w:eastAsia="微软雅黑" w:hAnsi="微软雅黑"/>
          <w:sz w:val="20"/>
          <w:szCs w:val="28"/>
        </w:rPr>
      </w:pPr>
      <w:r w:rsidRPr="00620805">
        <w:rPr>
          <w:rFonts w:ascii="微软雅黑" w:eastAsia="微软雅黑" w:hAnsi="微软雅黑" w:hint="eastAsia"/>
          <w:sz w:val="20"/>
          <w:szCs w:val="28"/>
        </w:rPr>
        <w:lastRenderedPageBreak/>
        <w:t>输入存在的用户账号和错误的密码并点击登录之后</w:t>
      </w:r>
      <w:proofErr w:type="gramStart"/>
      <w:r w:rsidRPr="00620805">
        <w:rPr>
          <w:rFonts w:ascii="微软雅黑" w:eastAsia="微软雅黑" w:hAnsi="微软雅黑" w:hint="eastAsia"/>
          <w:sz w:val="20"/>
          <w:szCs w:val="28"/>
        </w:rPr>
        <w:t>后</w:t>
      </w:r>
      <w:proofErr w:type="gramEnd"/>
      <w:r w:rsidRPr="00620805">
        <w:rPr>
          <w:rFonts w:ascii="微软雅黑" w:eastAsia="微软雅黑" w:hAnsi="微软雅黑" w:hint="eastAsia"/>
          <w:sz w:val="20"/>
          <w:szCs w:val="28"/>
        </w:rPr>
        <w:t>，发现输出结果如下：</w:t>
      </w:r>
    </w:p>
    <w:p w14:paraId="6607AE32" w14:textId="34908402" w:rsidR="0024216D" w:rsidRDefault="00232442" w:rsidP="00FE2A6C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7250297" wp14:editId="12C37AD6">
            <wp:extent cx="5153025" cy="3021664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5827" cy="302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B26B" w14:textId="47B4968D" w:rsidR="0024216D" w:rsidRDefault="0024216D" w:rsidP="00BA7CF7">
      <w:pPr>
        <w:jc w:val="center"/>
        <w:rPr>
          <w:rFonts w:ascii="微软雅黑" w:eastAsia="微软雅黑" w:hAnsi="微软雅黑"/>
          <w:sz w:val="20"/>
          <w:szCs w:val="28"/>
        </w:rPr>
      </w:pPr>
    </w:p>
    <w:p w14:paraId="6ADA3718" w14:textId="460708F4" w:rsidR="0024216D" w:rsidRPr="00BA7CF7" w:rsidRDefault="00E905AF" w:rsidP="004A2121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 w:rsidRPr="00BA7CF7">
        <w:rPr>
          <w:rFonts w:ascii="微软雅黑" w:eastAsia="微软雅黑" w:hAnsi="微软雅黑" w:hint="eastAsia"/>
          <w:b/>
          <w:bCs/>
          <w:color w:val="4472C4" w:themeColor="accent5"/>
          <w:sz w:val="20"/>
          <w:szCs w:val="28"/>
        </w:rPr>
        <w:t>账号不存在</w:t>
      </w:r>
    </w:p>
    <w:p w14:paraId="2C4734C4" w14:textId="3E42CD14" w:rsidR="001B39BB" w:rsidRPr="001B39BB" w:rsidRDefault="001B39BB" w:rsidP="001B39BB">
      <w:pPr>
        <w:rPr>
          <w:rFonts w:ascii="微软雅黑" w:eastAsia="微软雅黑" w:hAnsi="微软雅黑"/>
          <w:sz w:val="20"/>
          <w:szCs w:val="28"/>
        </w:rPr>
      </w:pPr>
      <w:r w:rsidRPr="001B39BB">
        <w:rPr>
          <w:rFonts w:ascii="微软雅黑" w:eastAsia="微软雅黑" w:hAnsi="微软雅黑" w:hint="eastAsia"/>
          <w:sz w:val="20"/>
          <w:szCs w:val="28"/>
        </w:rPr>
        <w:t>输入一个不存在的账号，并尝试登录</w:t>
      </w:r>
      <w:r w:rsidR="003019E6">
        <w:rPr>
          <w:rFonts w:ascii="微软雅黑" w:eastAsia="微软雅黑" w:hAnsi="微软雅黑" w:hint="eastAsia"/>
          <w:sz w:val="20"/>
          <w:szCs w:val="28"/>
        </w:rPr>
        <w:t>，发现登录也失败了</w:t>
      </w:r>
    </w:p>
    <w:p w14:paraId="5FC54E1C" w14:textId="7F9A35AF" w:rsidR="0024216D" w:rsidRDefault="00CA570E" w:rsidP="00CA570E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5A0A833E" wp14:editId="42F5D205">
            <wp:extent cx="5706333" cy="3314700"/>
            <wp:effectExtent l="0" t="0" r="889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08103" cy="331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BA7F" w14:textId="14FA0453" w:rsidR="0024216D" w:rsidRDefault="00632176" w:rsidP="004A2121">
      <w:pPr>
        <w:rPr>
          <w:rFonts w:ascii="微软雅黑" w:eastAsia="微软雅黑" w:hAnsi="微软雅黑"/>
          <w:sz w:val="20"/>
          <w:szCs w:val="28"/>
        </w:rPr>
      </w:pPr>
      <w:r w:rsidRPr="00632176">
        <w:rPr>
          <w:rFonts w:ascii="微软雅黑" w:eastAsia="微软雅黑" w:hAnsi="微软雅黑" w:hint="eastAsia"/>
          <w:sz w:val="20"/>
          <w:szCs w:val="28"/>
        </w:rPr>
        <w:t>该项测试也通过，表明登陆验证功能正常。</w:t>
      </w:r>
    </w:p>
    <w:p w14:paraId="78AAD459" w14:textId="061BA051" w:rsidR="0024216D" w:rsidRPr="00AF634A" w:rsidRDefault="00AF634A" w:rsidP="004A2121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 w:rsidRPr="00AF634A">
        <w:rPr>
          <w:rFonts w:ascii="微软雅黑" w:eastAsia="微软雅黑" w:hAnsi="微软雅黑" w:hint="eastAsia"/>
          <w:b/>
          <w:bCs/>
          <w:color w:val="4472C4" w:themeColor="accent5"/>
          <w:sz w:val="20"/>
          <w:szCs w:val="28"/>
        </w:rPr>
        <w:t>空输入</w:t>
      </w:r>
    </w:p>
    <w:p w14:paraId="62D385B1" w14:textId="0241607F" w:rsidR="0024216D" w:rsidRDefault="000718CE" w:rsidP="000718CE">
      <w:pPr>
        <w:rPr>
          <w:rFonts w:ascii="微软雅黑" w:eastAsia="微软雅黑" w:hAnsi="微软雅黑"/>
          <w:sz w:val="20"/>
          <w:szCs w:val="28"/>
        </w:rPr>
      </w:pPr>
      <w:r w:rsidRPr="000718CE">
        <w:rPr>
          <w:rFonts w:ascii="微软雅黑" w:eastAsia="微软雅黑" w:hAnsi="微软雅黑" w:hint="eastAsia"/>
          <w:sz w:val="20"/>
          <w:szCs w:val="28"/>
        </w:rPr>
        <w:lastRenderedPageBreak/>
        <w:t>当不输入任何内容直接提交的时候，表单会检测出并提醒用户填写好表单之后再提交</w:t>
      </w:r>
      <w:r w:rsidR="004E587A">
        <w:rPr>
          <w:rFonts w:ascii="微软雅黑" w:eastAsia="微软雅黑" w:hAnsi="微软雅黑" w:hint="eastAsia"/>
          <w:sz w:val="20"/>
          <w:szCs w:val="28"/>
        </w:rPr>
        <w:t>（此时点击登录不会有任何反应）</w:t>
      </w:r>
      <w:r w:rsidRPr="000718CE">
        <w:rPr>
          <w:rFonts w:ascii="微软雅黑" w:eastAsia="微软雅黑" w:hAnsi="微软雅黑" w:hint="eastAsia"/>
          <w:sz w:val="20"/>
          <w:szCs w:val="28"/>
        </w:rPr>
        <w:t>：</w:t>
      </w:r>
    </w:p>
    <w:p w14:paraId="51766F1D" w14:textId="5D882126" w:rsidR="0024216D" w:rsidRPr="00111403" w:rsidRDefault="001F1F99" w:rsidP="00B97A08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5DF9F242" wp14:editId="195188B7">
            <wp:extent cx="5781675" cy="253664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4575" cy="253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53D5" w14:textId="24FFB967" w:rsidR="0024216D" w:rsidRDefault="00111403" w:rsidP="004A2121">
      <w:pPr>
        <w:rPr>
          <w:rFonts w:ascii="微软雅黑" w:eastAsia="微软雅黑" w:hAnsi="微软雅黑"/>
          <w:sz w:val="20"/>
          <w:szCs w:val="28"/>
        </w:rPr>
      </w:pPr>
      <w:r w:rsidRPr="00111403">
        <w:rPr>
          <w:rFonts w:ascii="微软雅黑" w:eastAsia="微软雅黑" w:hAnsi="微软雅黑" w:hint="eastAsia"/>
          <w:sz w:val="20"/>
          <w:szCs w:val="28"/>
        </w:rPr>
        <w:t>只输入用户名不输入密码也一样无法</w:t>
      </w:r>
      <w:r w:rsidR="00B97A08">
        <w:rPr>
          <w:rFonts w:ascii="微软雅黑" w:eastAsia="微软雅黑" w:hAnsi="微软雅黑" w:hint="eastAsia"/>
          <w:sz w:val="20"/>
          <w:szCs w:val="28"/>
        </w:rPr>
        <w:t>登录</w:t>
      </w:r>
      <w:r w:rsidRPr="00111403">
        <w:rPr>
          <w:rFonts w:ascii="微软雅黑" w:eastAsia="微软雅黑" w:hAnsi="微软雅黑" w:hint="eastAsia"/>
          <w:sz w:val="20"/>
          <w:szCs w:val="28"/>
        </w:rPr>
        <w:t>：</w:t>
      </w:r>
    </w:p>
    <w:p w14:paraId="1E2EC242" w14:textId="4A77159B" w:rsidR="0024216D" w:rsidRDefault="00B97A08" w:rsidP="007022E5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FF7FAFF" wp14:editId="671C79C9">
            <wp:extent cx="5717454" cy="29337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3274" cy="293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C362" w14:textId="23C32ADF" w:rsidR="00063B83" w:rsidRDefault="00275538" w:rsidP="00275538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/>
          <w:sz w:val="20"/>
          <w:szCs w:val="28"/>
        </w:rPr>
        <w:t>R</w:t>
      </w:r>
      <w:r>
        <w:rPr>
          <w:rFonts w:ascii="微软雅黑" w:eastAsia="微软雅黑" w:hAnsi="微软雅黑" w:hint="eastAsia"/>
          <w:sz w:val="20"/>
          <w:szCs w:val="28"/>
        </w:rPr>
        <w:t>oot模式下登录如果密码错误也无法登录</w:t>
      </w:r>
    </w:p>
    <w:p w14:paraId="09AE54D6" w14:textId="0235F9AC" w:rsidR="00063B83" w:rsidRDefault="00275538" w:rsidP="00275538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3C0AEFC7" wp14:editId="5C86784B">
            <wp:extent cx="5622110" cy="417859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24870" cy="418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F5ED" w14:textId="77777777" w:rsidR="00662F41" w:rsidRDefault="00662F41" w:rsidP="00275538">
      <w:pPr>
        <w:jc w:val="center"/>
        <w:rPr>
          <w:rFonts w:ascii="微软雅黑" w:eastAsia="微软雅黑" w:hAnsi="微软雅黑"/>
          <w:sz w:val="20"/>
          <w:szCs w:val="28"/>
        </w:rPr>
      </w:pPr>
    </w:p>
    <w:p w14:paraId="024DEB3E" w14:textId="527A86A6" w:rsidR="00533454" w:rsidRDefault="00533454" w:rsidP="00533454">
      <w:pPr>
        <w:pStyle w:val="2"/>
        <w:rPr>
          <w:rFonts w:ascii="微软雅黑" w:eastAsia="微软雅黑" w:hAnsi="微软雅黑"/>
        </w:rPr>
      </w:pPr>
      <w:bookmarkStart w:id="7" w:name="_Toc153746636"/>
      <w:r w:rsidRPr="00533454">
        <w:rPr>
          <w:rFonts w:ascii="微软雅黑" w:eastAsia="微软雅黑" w:hAnsi="微软雅黑" w:hint="eastAsia"/>
        </w:rPr>
        <w:t>注册界面测试</w:t>
      </w:r>
      <w:bookmarkEnd w:id="7"/>
      <w:r>
        <w:rPr>
          <w:rFonts w:ascii="微软雅黑" w:eastAsia="微软雅黑" w:hAnsi="微软雅黑" w:hint="eastAsia"/>
        </w:rPr>
        <w:t xml:space="preserve"> </w:t>
      </w:r>
    </w:p>
    <w:p w14:paraId="60AC93AA" w14:textId="77777777" w:rsidR="00EE1648" w:rsidRDefault="00EE1648" w:rsidP="004A2121">
      <w:pPr>
        <w:rPr>
          <w:rFonts w:ascii="微软雅黑" w:eastAsia="微软雅黑" w:hAnsi="微软雅黑"/>
          <w:sz w:val="20"/>
          <w:szCs w:val="28"/>
        </w:rPr>
      </w:pPr>
      <w:r w:rsidRPr="00EE1648">
        <w:rPr>
          <w:rFonts w:ascii="微软雅黑" w:eastAsia="微软雅黑" w:hAnsi="微软雅黑" w:hint="eastAsia"/>
          <w:sz w:val="20"/>
          <w:szCs w:val="28"/>
        </w:rPr>
        <w:t>注册界面要求用户填写各项已经存在的信息，并提交注册表单。其中，账号和邮箱必须是唯一的，因此我进行了以下功能性测试来验证注册界面的功能</w:t>
      </w:r>
    </w:p>
    <w:p w14:paraId="6D28BF2C" w14:textId="4E77B020" w:rsidR="006D3DA3" w:rsidRPr="00F0429D" w:rsidRDefault="0076683A" w:rsidP="004A2121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 w:rsidRPr="00F0429D">
        <w:rPr>
          <w:rFonts w:ascii="微软雅黑" w:eastAsia="微软雅黑" w:hAnsi="微软雅黑" w:hint="eastAsia"/>
          <w:b/>
          <w:bCs/>
          <w:color w:val="4472C4" w:themeColor="accent5"/>
          <w:sz w:val="20"/>
          <w:szCs w:val="28"/>
        </w:rPr>
        <w:t>空输入</w:t>
      </w:r>
    </w:p>
    <w:p w14:paraId="0FB310FF" w14:textId="0393C69D" w:rsidR="00F0429D" w:rsidRPr="00F0429D" w:rsidRDefault="00F0429D" w:rsidP="00F0429D">
      <w:pPr>
        <w:rPr>
          <w:rFonts w:ascii="微软雅黑" w:eastAsia="微软雅黑" w:hAnsi="微软雅黑"/>
          <w:sz w:val="20"/>
          <w:szCs w:val="28"/>
        </w:rPr>
      </w:pPr>
      <w:r w:rsidRPr="00F0429D">
        <w:rPr>
          <w:rFonts w:ascii="微软雅黑" w:eastAsia="微软雅黑" w:hAnsi="微软雅黑" w:hint="eastAsia"/>
          <w:sz w:val="20"/>
          <w:szCs w:val="28"/>
        </w:rPr>
        <w:t>有空输入的表单无法提交 ，注册表单中所有项都是必填的。当有空栏的时候就会有对应的提示。</w:t>
      </w:r>
    </w:p>
    <w:p w14:paraId="0C982411" w14:textId="097C6CC8" w:rsidR="006D3DA3" w:rsidRDefault="00EE1648" w:rsidP="00FA6F8F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565E43D" wp14:editId="7B018DF7">
            <wp:extent cx="6038850" cy="366139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1133" cy="366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46E6" w14:textId="076FA536" w:rsidR="006D3DA3" w:rsidRPr="0056064F" w:rsidRDefault="0056064F" w:rsidP="004A2121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 w:rsidRPr="0056064F">
        <w:rPr>
          <w:rFonts w:ascii="微软雅黑" w:eastAsia="微软雅黑" w:hAnsi="微软雅黑" w:hint="eastAsia"/>
          <w:b/>
          <w:bCs/>
          <w:color w:val="4472C4" w:themeColor="accent5"/>
          <w:sz w:val="20"/>
          <w:szCs w:val="28"/>
        </w:rPr>
        <w:t>重复的用户名</w:t>
      </w:r>
      <w:r w:rsidR="00B22B97">
        <w:rPr>
          <w:rFonts w:ascii="微软雅黑" w:eastAsia="微软雅黑" w:hAnsi="微软雅黑" w:hint="eastAsia"/>
          <w:b/>
          <w:bCs/>
          <w:color w:val="4472C4" w:themeColor="accent5"/>
          <w:sz w:val="20"/>
          <w:szCs w:val="28"/>
        </w:rPr>
        <w:t>或者邮箱</w:t>
      </w:r>
    </w:p>
    <w:p w14:paraId="47556FED" w14:textId="4743D05E" w:rsidR="006D3DA3" w:rsidRPr="006F27EB" w:rsidRDefault="00B048EA" w:rsidP="006F27EB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由于我的数据表中用户名和邮箱都是unique的，如果相同也会注册失败，</w:t>
      </w:r>
      <w:r w:rsidR="00C747F5">
        <w:rPr>
          <w:rFonts w:ascii="微软雅黑" w:eastAsia="微软雅黑" w:hAnsi="微软雅黑" w:hint="eastAsia"/>
          <w:sz w:val="20"/>
          <w:szCs w:val="28"/>
        </w:rPr>
        <w:t>并且会返回相应的提示</w:t>
      </w:r>
    </w:p>
    <w:p w14:paraId="47897493" w14:textId="1C7385D4" w:rsidR="00C747F5" w:rsidRDefault="006F27EB" w:rsidP="00C747F5">
      <w:pPr>
        <w:tabs>
          <w:tab w:val="left" w:pos="870"/>
        </w:tabs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E129296" wp14:editId="398E6C0B">
            <wp:extent cx="4785775" cy="134123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CBAB" w14:textId="2EAB53DB" w:rsidR="006F27EB" w:rsidRDefault="006F27EB" w:rsidP="00C747F5">
      <w:pPr>
        <w:tabs>
          <w:tab w:val="left" w:pos="870"/>
        </w:tabs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我们现在root中看一下</w:t>
      </w:r>
      <w:r w:rsidR="00F0092B">
        <w:rPr>
          <w:rFonts w:ascii="微软雅黑" w:eastAsia="微软雅黑" w:hAnsi="微软雅黑" w:hint="eastAsia"/>
          <w:sz w:val="20"/>
          <w:szCs w:val="28"/>
        </w:rPr>
        <w:t>已经存在的用户</w:t>
      </w:r>
    </w:p>
    <w:p w14:paraId="274F950A" w14:textId="52C59D55" w:rsidR="006F27EB" w:rsidRDefault="006F27EB" w:rsidP="00F0092B">
      <w:pPr>
        <w:tabs>
          <w:tab w:val="left" w:pos="1485"/>
        </w:tabs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5F51632E" wp14:editId="4AD304FF">
            <wp:extent cx="5564276" cy="18859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5893" cy="188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B500" w14:textId="7991F1CB" w:rsidR="00F0092B" w:rsidRDefault="00F0092B" w:rsidP="00F0092B">
      <w:pPr>
        <w:tabs>
          <w:tab w:val="left" w:pos="1485"/>
        </w:tabs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用户名存在</w:t>
      </w:r>
    </w:p>
    <w:p w14:paraId="2636BF2A" w14:textId="2491A676" w:rsidR="00703310" w:rsidRDefault="00F0092B" w:rsidP="00C747F5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25B41BE" wp14:editId="7BB7BC74">
            <wp:extent cx="5353050" cy="3652827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7014" cy="365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BB96" w14:textId="142BE49C" w:rsidR="00B36508" w:rsidRDefault="00B36508" w:rsidP="00B36508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邮箱存在</w:t>
      </w:r>
    </w:p>
    <w:p w14:paraId="6C61A7E3" w14:textId="092A83A0" w:rsidR="00703310" w:rsidRDefault="00C747F5" w:rsidP="00F05C41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54C63DE" wp14:editId="56EE34D8">
            <wp:extent cx="5163134" cy="3806455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95437" cy="38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315B" w14:textId="4DE78CC4" w:rsidR="00703310" w:rsidRPr="00C93B97" w:rsidRDefault="00C93B97" w:rsidP="004A2121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 w:rsidRPr="00C93B97">
        <w:rPr>
          <w:rFonts w:ascii="微软雅黑" w:eastAsia="微软雅黑" w:hAnsi="微软雅黑" w:hint="eastAsia"/>
          <w:b/>
          <w:bCs/>
          <w:color w:val="4472C4" w:themeColor="accent5"/>
          <w:sz w:val="20"/>
          <w:szCs w:val="28"/>
        </w:rPr>
        <w:t>前后不一致的密码</w:t>
      </w:r>
    </w:p>
    <w:p w14:paraId="0C9D3461" w14:textId="77777777" w:rsidR="0020498C" w:rsidRDefault="00F05C41" w:rsidP="00F05C41">
      <w:pPr>
        <w:rPr>
          <w:rFonts w:ascii="微软雅黑" w:eastAsia="微软雅黑" w:hAnsi="微软雅黑"/>
          <w:sz w:val="20"/>
          <w:szCs w:val="28"/>
        </w:rPr>
      </w:pPr>
      <w:r w:rsidRPr="00F05C41">
        <w:rPr>
          <w:rFonts w:ascii="微软雅黑" w:eastAsia="微软雅黑" w:hAnsi="微软雅黑" w:hint="eastAsia"/>
          <w:sz w:val="20"/>
          <w:szCs w:val="28"/>
        </w:rPr>
        <w:t>如果输入密码和确认密码两栏中的密码不一致，表单将进行验证并显示警告信息，同时禁止提交表单</w:t>
      </w:r>
      <w:r w:rsidR="0020498C">
        <w:rPr>
          <w:rFonts w:ascii="微软雅黑" w:eastAsia="微软雅黑" w:hAnsi="微软雅黑" w:hint="eastAsia"/>
          <w:sz w:val="20"/>
          <w:szCs w:val="28"/>
        </w:rPr>
        <w:t>：</w:t>
      </w:r>
    </w:p>
    <w:p w14:paraId="0218F630" w14:textId="36689D45" w:rsidR="007661A7" w:rsidRDefault="007661A7" w:rsidP="003009B9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12DB90E3" wp14:editId="5B0D35EF">
            <wp:extent cx="5776774" cy="3349256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3770" cy="335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0B38" w14:textId="7F493877" w:rsidR="001A111A" w:rsidRPr="00D65FE6" w:rsidRDefault="00D65FE6" w:rsidP="004A2121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 w:rsidRPr="00D65FE6">
        <w:rPr>
          <w:rFonts w:ascii="微软雅黑" w:eastAsia="微软雅黑" w:hAnsi="微软雅黑" w:hint="eastAsia"/>
          <w:b/>
          <w:bCs/>
          <w:color w:val="4472C4" w:themeColor="accent5"/>
          <w:sz w:val="20"/>
          <w:szCs w:val="28"/>
        </w:rPr>
        <w:t>密码</w:t>
      </w:r>
      <w:r w:rsidR="00C93D73">
        <w:rPr>
          <w:rFonts w:ascii="微软雅黑" w:eastAsia="微软雅黑" w:hAnsi="微软雅黑" w:hint="eastAsia"/>
          <w:b/>
          <w:bCs/>
          <w:color w:val="4472C4" w:themeColor="accent5"/>
          <w:sz w:val="20"/>
          <w:szCs w:val="28"/>
        </w:rPr>
        <w:t>长度或者格式不符合要求</w:t>
      </w:r>
    </w:p>
    <w:p w14:paraId="63B2FE81" w14:textId="0C84B41B" w:rsidR="00C93D73" w:rsidRDefault="00C93D73" w:rsidP="00C93D73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密码长度过短</w:t>
      </w:r>
    </w:p>
    <w:p w14:paraId="6382A75E" w14:textId="34D3E419" w:rsidR="001A111A" w:rsidRDefault="00C93D73" w:rsidP="00C93D73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A83F3A0" wp14:editId="64C416DE">
            <wp:extent cx="5960878" cy="3576527"/>
            <wp:effectExtent l="0" t="0" r="1905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64208" cy="35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7251" w14:textId="5A10749C" w:rsidR="00617FAC" w:rsidRDefault="00617FAC" w:rsidP="00617FAC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密码格式不正确</w:t>
      </w:r>
    </w:p>
    <w:p w14:paraId="4456687A" w14:textId="0E256F7C" w:rsidR="00617FAC" w:rsidRDefault="00A44E50" w:rsidP="00A44E50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D32B320" wp14:editId="40899598">
            <wp:extent cx="5858539" cy="3833560"/>
            <wp:effectExtent l="0" t="0" r="889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3980" cy="383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708B" w14:textId="6F549EE3" w:rsidR="001A111A" w:rsidRPr="001E0C9D" w:rsidRDefault="001E0C9D" w:rsidP="004A2121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 w:rsidRPr="001E0C9D">
        <w:rPr>
          <w:rFonts w:ascii="微软雅黑" w:eastAsia="微软雅黑" w:hAnsi="微软雅黑" w:hint="eastAsia"/>
          <w:b/>
          <w:bCs/>
          <w:color w:val="4472C4" w:themeColor="accent5"/>
          <w:sz w:val="20"/>
          <w:szCs w:val="28"/>
        </w:rPr>
        <w:t>退出登录测试</w:t>
      </w:r>
    </w:p>
    <w:p w14:paraId="377D9911" w14:textId="2E841EB9" w:rsidR="001A111A" w:rsidRDefault="00C942B3" w:rsidP="004A2121">
      <w:pPr>
        <w:rPr>
          <w:rFonts w:ascii="微软雅黑" w:eastAsia="微软雅黑" w:hAnsi="微软雅黑"/>
          <w:sz w:val="20"/>
          <w:szCs w:val="28"/>
        </w:rPr>
      </w:pPr>
      <w:r w:rsidRPr="00C942B3">
        <w:rPr>
          <w:rFonts w:ascii="微软雅黑" w:eastAsia="微软雅黑" w:hAnsi="微软雅黑" w:hint="eastAsia"/>
          <w:sz w:val="20"/>
          <w:szCs w:val="28"/>
        </w:rPr>
        <w:t>在用户登录后，他们可以在网站的</w:t>
      </w:r>
      <w:r w:rsidR="005C1A94">
        <w:rPr>
          <w:rFonts w:ascii="微软雅黑" w:eastAsia="微软雅黑" w:hAnsi="微软雅黑" w:hint="eastAsia"/>
          <w:sz w:val="20"/>
          <w:szCs w:val="28"/>
        </w:rPr>
        <w:t>用户重谢页面</w:t>
      </w:r>
      <w:r w:rsidRPr="00C942B3">
        <w:rPr>
          <w:rFonts w:ascii="微软雅黑" w:eastAsia="微软雅黑" w:hAnsi="微软雅黑" w:hint="eastAsia"/>
          <w:sz w:val="20"/>
          <w:szCs w:val="28"/>
        </w:rPr>
        <w:t>看到用户登录状态栏。经过多次验证和使用多个账号进行测试后，发现可以轻松地清除浏览记录并退出网站，然后返回到登录页面。</w:t>
      </w:r>
    </w:p>
    <w:p w14:paraId="2CAECADE" w14:textId="48EE9766" w:rsidR="001A111A" w:rsidRDefault="005C1A94" w:rsidP="00FC1282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68D9798" wp14:editId="62D03AFF">
            <wp:extent cx="6343650" cy="2943860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F116" w14:textId="09CC1F37" w:rsidR="00653D35" w:rsidRDefault="00653D35" w:rsidP="00653D35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root由于不会存储token，因此刷新之后就会自动退出，回到登录界面</w:t>
      </w:r>
    </w:p>
    <w:p w14:paraId="76D62CCF" w14:textId="67CAF18B" w:rsidR="00653D35" w:rsidRDefault="003761CB" w:rsidP="00653D35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FA14659" wp14:editId="2200E1B8">
            <wp:extent cx="6343650" cy="299593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C2D3" w14:textId="1BC0F040" w:rsidR="00FA6ED1" w:rsidRPr="001E0C9D" w:rsidRDefault="00FA6ED1" w:rsidP="00FA6ED1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  <w:t>T</w:t>
      </w:r>
      <w:r>
        <w:rPr>
          <w:rFonts w:ascii="微软雅黑" w:eastAsia="微软雅黑" w:hAnsi="微软雅黑" w:hint="eastAsia"/>
          <w:b/>
          <w:bCs/>
          <w:color w:val="4472C4" w:themeColor="accent5"/>
          <w:sz w:val="20"/>
          <w:szCs w:val="28"/>
        </w:rPr>
        <w:t>oken失效自动退出验证</w:t>
      </w:r>
    </w:p>
    <w:p w14:paraId="44FAECE4" w14:textId="3643E834" w:rsidR="00653D35" w:rsidRDefault="00275108" w:rsidP="00653D35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由于本网页的token存在时间为6</w:t>
      </w:r>
      <w:r>
        <w:rPr>
          <w:rFonts w:ascii="微软雅黑" w:eastAsia="微软雅黑" w:hAnsi="微软雅黑"/>
          <w:sz w:val="20"/>
          <w:szCs w:val="28"/>
        </w:rPr>
        <w:t>0</w:t>
      </w:r>
      <w:r>
        <w:rPr>
          <w:rFonts w:ascii="微软雅黑" w:eastAsia="微软雅黑" w:hAnsi="微软雅黑" w:hint="eastAsia"/>
          <w:sz w:val="20"/>
          <w:szCs w:val="28"/>
        </w:rPr>
        <w:t>min，超出该时间后token会自动消息，即用户的登录状态会退出，这里做了验证性实验。可以发现，超时后，用户的名称变成了默认的anonymous， 并且有连续的提示要求重新登录，并且无法拉取上一个用户的设备信息</w:t>
      </w:r>
    </w:p>
    <w:p w14:paraId="43E1A7EB" w14:textId="1D56A283" w:rsidR="00653D35" w:rsidRDefault="00FA6ED1" w:rsidP="00653D35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FA52A59" wp14:editId="1D329111">
            <wp:extent cx="6343650" cy="2943860"/>
            <wp:effectExtent l="0" t="0" r="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8CB4" w14:textId="75152934" w:rsidR="00C12721" w:rsidRDefault="002E1734" w:rsidP="00C12721">
      <w:pPr>
        <w:pStyle w:val="2"/>
        <w:rPr>
          <w:rFonts w:ascii="微软雅黑" w:eastAsia="微软雅黑" w:hAnsi="微软雅黑"/>
        </w:rPr>
      </w:pPr>
      <w:bookmarkStart w:id="8" w:name="_Hlk152100350"/>
      <w:bookmarkStart w:id="9" w:name="_Toc153746637"/>
      <w:r>
        <w:rPr>
          <w:rFonts w:ascii="微软雅黑" w:eastAsia="微软雅黑" w:hAnsi="微软雅黑" w:hint="eastAsia"/>
        </w:rPr>
        <w:t>用户</w:t>
      </w:r>
      <w:r w:rsidRPr="00C31DD6">
        <w:rPr>
          <w:rFonts w:ascii="微软雅黑" w:eastAsia="微软雅黑" w:hAnsi="微软雅黑" w:hint="eastAsia"/>
        </w:rPr>
        <w:t>界面</w:t>
      </w:r>
      <w:bookmarkEnd w:id="8"/>
      <w:r w:rsidRPr="00C31DD6">
        <w:rPr>
          <w:rFonts w:ascii="微软雅黑" w:eastAsia="微软雅黑" w:hAnsi="微软雅黑" w:hint="eastAsia"/>
        </w:rPr>
        <w:t>测试</w:t>
      </w:r>
      <w:bookmarkEnd w:id="9"/>
    </w:p>
    <w:p w14:paraId="67F71EAA" w14:textId="7805FD6F" w:rsidR="001A111A" w:rsidRPr="00A06C7F" w:rsidRDefault="003B466E" w:rsidP="00C7076B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 w:rsidRPr="00A61A93">
        <w:rPr>
          <w:rFonts w:ascii="微软雅黑" w:eastAsia="微软雅黑" w:hAnsi="微软雅黑" w:hint="eastAsia"/>
          <w:b/>
          <w:bCs/>
          <w:color w:val="4472C4" w:themeColor="accent5"/>
          <w:sz w:val="20"/>
          <w:szCs w:val="28"/>
        </w:rPr>
        <w:t>空输入</w:t>
      </w:r>
    </w:p>
    <w:p w14:paraId="7FDAC826" w14:textId="2FA5AF6C" w:rsidR="00A06C7F" w:rsidRDefault="00A06C7F" w:rsidP="00C7076B">
      <w:pPr>
        <w:rPr>
          <w:rFonts w:ascii="微软雅黑" w:eastAsia="微软雅黑" w:hAnsi="微软雅黑"/>
          <w:sz w:val="20"/>
          <w:szCs w:val="28"/>
        </w:rPr>
      </w:pPr>
      <w:r w:rsidRPr="00A06C7F">
        <w:rPr>
          <w:rFonts w:ascii="微软雅黑" w:eastAsia="微软雅黑" w:hAnsi="微软雅黑" w:hint="eastAsia"/>
          <w:sz w:val="20"/>
          <w:szCs w:val="28"/>
        </w:rPr>
        <w:t>在修改密码的表单中，如果存在空项目（即某些必填字段未填写），无法提交表单，并会显示相应的提示信息</w:t>
      </w:r>
    </w:p>
    <w:p w14:paraId="21FDB5AA" w14:textId="1212369B" w:rsidR="001A111A" w:rsidRDefault="005823F8" w:rsidP="004A2121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FC595C0" wp14:editId="44E5D37E">
            <wp:extent cx="6343650" cy="305689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B815" w14:textId="26998710" w:rsidR="000C49E9" w:rsidRPr="002E1734" w:rsidRDefault="004F19D2" w:rsidP="004A2121">
      <w:pPr>
        <w:rPr>
          <w:rFonts w:ascii="微软雅黑" w:eastAsia="微软雅黑" w:hAnsi="微软雅黑"/>
          <w:sz w:val="20"/>
          <w:szCs w:val="28"/>
        </w:rPr>
      </w:pPr>
      <w:r w:rsidRPr="002E1734">
        <w:rPr>
          <w:rFonts w:ascii="微软雅黑" w:eastAsia="微软雅黑" w:hAnsi="微软雅黑" w:hint="eastAsia"/>
          <w:sz w:val="20"/>
          <w:szCs w:val="28"/>
        </w:rPr>
        <w:t>原密码错误</w:t>
      </w:r>
    </w:p>
    <w:p w14:paraId="185E2EFB" w14:textId="4886A568" w:rsidR="004F19D2" w:rsidRPr="00442CB5" w:rsidRDefault="00C02C9D" w:rsidP="004A2121">
      <w:pPr>
        <w:rPr>
          <w:noProof/>
        </w:rPr>
      </w:pPr>
      <w:r>
        <w:rPr>
          <w:noProof/>
        </w:rPr>
        <w:drawing>
          <wp:inline distT="0" distB="0" distL="0" distR="0" wp14:anchorId="24B1CEA7" wp14:editId="1B9AC461">
            <wp:extent cx="6343650" cy="3004820"/>
            <wp:effectExtent l="0" t="0" r="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DDDD" w14:textId="0FAD2248" w:rsidR="000C49E9" w:rsidRPr="00880498" w:rsidRDefault="00F72B9B" w:rsidP="004A2121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>
        <w:rPr>
          <w:rFonts w:ascii="微软雅黑" w:eastAsia="微软雅黑" w:hAnsi="微软雅黑" w:hint="eastAsia"/>
          <w:b/>
          <w:bCs/>
          <w:color w:val="4472C4" w:themeColor="accent5"/>
          <w:sz w:val="20"/>
          <w:szCs w:val="28"/>
        </w:rPr>
        <w:t>修改的名称已经存在</w:t>
      </w:r>
    </w:p>
    <w:p w14:paraId="1605DF16" w14:textId="236DA8A7" w:rsidR="000C49E9" w:rsidRDefault="009E2965" w:rsidP="009E2965">
      <w:pPr>
        <w:rPr>
          <w:rFonts w:ascii="微软雅黑" w:eastAsia="微软雅黑" w:hAnsi="微软雅黑"/>
          <w:sz w:val="20"/>
          <w:szCs w:val="28"/>
        </w:rPr>
      </w:pPr>
      <w:r w:rsidRPr="009E2965">
        <w:rPr>
          <w:rFonts w:ascii="微软雅黑" w:eastAsia="微软雅黑" w:hAnsi="微软雅黑" w:hint="eastAsia"/>
          <w:sz w:val="20"/>
          <w:szCs w:val="28"/>
        </w:rPr>
        <w:t>使用</w:t>
      </w:r>
      <w:r w:rsidR="00623366">
        <w:rPr>
          <w:rFonts w:ascii="微软雅黑" w:eastAsia="微软雅黑" w:hAnsi="微软雅黑" w:hint="eastAsia"/>
          <w:sz w:val="20"/>
          <w:szCs w:val="28"/>
        </w:rPr>
        <w:t>存在的用户名</w:t>
      </w:r>
      <w:r w:rsidRPr="009E2965">
        <w:rPr>
          <w:rFonts w:ascii="微软雅黑" w:eastAsia="微软雅黑" w:hAnsi="微软雅黑" w:hint="eastAsia"/>
          <w:sz w:val="20"/>
          <w:szCs w:val="28"/>
        </w:rPr>
        <w:t>时网站会提示该</w:t>
      </w:r>
      <w:r w:rsidR="00816E39">
        <w:rPr>
          <w:rFonts w:ascii="微软雅黑" w:eastAsia="微软雅黑" w:hAnsi="微软雅黑" w:hint="eastAsia"/>
          <w:sz w:val="20"/>
          <w:szCs w:val="28"/>
        </w:rPr>
        <w:t>用户名</w:t>
      </w:r>
      <w:r w:rsidRPr="009E2965">
        <w:rPr>
          <w:rFonts w:ascii="微软雅黑" w:eastAsia="微软雅黑" w:hAnsi="微软雅黑" w:hint="eastAsia"/>
          <w:sz w:val="20"/>
          <w:szCs w:val="28"/>
        </w:rPr>
        <w:t>已经被</w:t>
      </w:r>
      <w:r w:rsidR="00816E39">
        <w:rPr>
          <w:rFonts w:ascii="微软雅黑" w:eastAsia="微软雅黑" w:hAnsi="微软雅黑" w:hint="eastAsia"/>
          <w:sz w:val="20"/>
          <w:szCs w:val="28"/>
        </w:rPr>
        <w:t>占用</w:t>
      </w:r>
      <w:r w:rsidRPr="009E2965">
        <w:rPr>
          <w:rFonts w:ascii="微软雅黑" w:eastAsia="微软雅黑" w:hAnsi="微软雅黑" w:hint="eastAsia"/>
          <w:sz w:val="20"/>
          <w:szCs w:val="28"/>
        </w:rPr>
        <w:t>，因此信息修改失败，并有相应的消息提示</w:t>
      </w:r>
    </w:p>
    <w:p w14:paraId="50D0E9B9" w14:textId="362FA586" w:rsidR="000C49E9" w:rsidRDefault="00737C14" w:rsidP="005A3525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50361F8" wp14:editId="300E7873">
            <wp:extent cx="5753634" cy="27432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0727" cy="275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E609" w14:textId="72BC7503" w:rsidR="00737C14" w:rsidRDefault="00737C14" w:rsidP="00737C14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并且立刻</w:t>
      </w:r>
      <w:r w:rsidR="00FE1E62">
        <w:rPr>
          <w:rFonts w:ascii="微软雅黑" w:eastAsia="微软雅黑" w:hAnsi="微软雅黑" w:hint="eastAsia"/>
          <w:sz w:val="20"/>
          <w:szCs w:val="28"/>
        </w:rPr>
        <w:t>显示</w:t>
      </w:r>
      <w:r>
        <w:rPr>
          <w:rFonts w:ascii="微软雅黑" w:eastAsia="微软雅黑" w:hAnsi="微软雅黑" w:hint="eastAsia"/>
          <w:sz w:val="20"/>
          <w:szCs w:val="28"/>
        </w:rPr>
        <w:t>回到原名称</w:t>
      </w:r>
    </w:p>
    <w:p w14:paraId="16EDA626" w14:textId="31A415C7" w:rsidR="00737C14" w:rsidRPr="00737C14" w:rsidRDefault="00C04EB2" w:rsidP="00E516D2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EE43CB8" wp14:editId="0EA984DD">
            <wp:extent cx="5848901" cy="2317898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55503" cy="232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856C" w14:textId="2EF0B1EC" w:rsidR="00135573" w:rsidRDefault="00135573" w:rsidP="00135573">
      <w:pPr>
        <w:pStyle w:val="2"/>
        <w:rPr>
          <w:rFonts w:ascii="微软雅黑" w:eastAsia="微软雅黑" w:hAnsi="微软雅黑"/>
        </w:rPr>
      </w:pPr>
      <w:bookmarkStart w:id="10" w:name="_Toc153746638"/>
      <w:r w:rsidRPr="00135573">
        <w:rPr>
          <w:rFonts w:ascii="微软雅黑" w:eastAsia="微软雅黑" w:hAnsi="微软雅黑" w:hint="eastAsia"/>
        </w:rPr>
        <w:t>设备</w:t>
      </w:r>
      <w:r w:rsidR="00E516D2">
        <w:rPr>
          <w:rFonts w:ascii="微软雅黑" w:eastAsia="微软雅黑" w:hAnsi="微软雅黑" w:hint="eastAsia"/>
        </w:rPr>
        <w:t>管理</w:t>
      </w:r>
      <w:r w:rsidRPr="00135573">
        <w:rPr>
          <w:rFonts w:ascii="微软雅黑" w:eastAsia="微软雅黑" w:hAnsi="微软雅黑" w:hint="eastAsia"/>
        </w:rPr>
        <w:t>界面测试</w:t>
      </w:r>
      <w:bookmarkEnd w:id="10"/>
    </w:p>
    <w:p w14:paraId="6C8BAE53" w14:textId="0294F4FA" w:rsidR="00C93966" w:rsidRDefault="001E554D" w:rsidP="004A2121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>
        <w:rPr>
          <w:rFonts w:ascii="微软雅黑" w:eastAsia="微软雅黑" w:hAnsi="微软雅黑" w:hint="eastAsia"/>
          <w:b/>
          <w:bCs/>
          <w:color w:val="4472C4" w:themeColor="accent5"/>
          <w:sz w:val="20"/>
          <w:szCs w:val="28"/>
        </w:rPr>
        <w:t>表格动画和交互正常</w:t>
      </w:r>
    </w:p>
    <w:p w14:paraId="2786D6EA" w14:textId="6097B9F0" w:rsidR="00385D9E" w:rsidRPr="00A667C4" w:rsidRDefault="00385D9E" w:rsidP="004A2121">
      <w:pPr>
        <w:rPr>
          <w:rFonts w:ascii="微软雅黑" w:eastAsia="微软雅黑" w:hAnsi="微软雅黑"/>
          <w:sz w:val="20"/>
          <w:szCs w:val="28"/>
        </w:rPr>
      </w:pPr>
      <w:r w:rsidRPr="00A667C4">
        <w:rPr>
          <w:rFonts w:ascii="微软雅黑" w:eastAsia="微软雅黑" w:hAnsi="微软雅黑" w:hint="eastAsia"/>
          <w:sz w:val="20"/>
          <w:szCs w:val="28"/>
        </w:rPr>
        <w:t>对于日历图，色带交互功能正常</w:t>
      </w:r>
    </w:p>
    <w:p w14:paraId="6322B95C" w14:textId="356D9F22" w:rsidR="00C93966" w:rsidRDefault="00C93966" w:rsidP="001E554D">
      <w:pPr>
        <w:jc w:val="center"/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C55B4CB" wp14:editId="58287AA2">
            <wp:extent cx="3397183" cy="3062176"/>
            <wp:effectExtent l="0" t="0" r="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03934" cy="306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A30F" w14:textId="3B011586" w:rsidR="00BD1189" w:rsidRPr="0050210F" w:rsidRDefault="00BD1189" w:rsidP="00BD1189">
      <w:pPr>
        <w:rPr>
          <w:rFonts w:ascii="微软雅黑" w:eastAsia="微软雅黑" w:hAnsi="微软雅黑"/>
          <w:sz w:val="20"/>
          <w:szCs w:val="28"/>
        </w:rPr>
      </w:pPr>
      <w:r w:rsidRPr="0050210F">
        <w:rPr>
          <w:rFonts w:ascii="微软雅黑" w:eastAsia="微软雅黑" w:hAnsi="微软雅黑" w:hint="eastAsia"/>
          <w:sz w:val="20"/>
          <w:szCs w:val="28"/>
        </w:rPr>
        <w:t>对于饼图</w:t>
      </w:r>
    </w:p>
    <w:p w14:paraId="6C54BFE4" w14:textId="12E0F2D4" w:rsidR="00C93966" w:rsidRDefault="009A6A3A" w:rsidP="009A6A3A">
      <w:pPr>
        <w:jc w:val="center"/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>
        <w:rPr>
          <w:noProof/>
        </w:rPr>
        <w:drawing>
          <wp:inline distT="0" distB="0" distL="0" distR="0" wp14:anchorId="1F3C2A41" wp14:editId="727BCFD4">
            <wp:extent cx="3705704" cy="292395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0196" cy="292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5767" w14:textId="7347C2EF" w:rsidR="009A6A3A" w:rsidRPr="00BD1189" w:rsidRDefault="009A6A3A" w:rsidP="009A6A3A">
      <w:pPr>
        <w:rPr>
          <w:rFonts w:ascii="微软雅黑" w:eastAsia="微软雅黑" w:hAnsi="微软雅黑"/>
          <w:sz w:val="20"/>
          <w:szCs w:val="28"/>
        </w:rPr>
      </w:pPr>
      <w:r w:rsidRPr="00BD1189">
        <w:rPr>
          <w:rFonts w:ascii="微软雅黑" w:eastAsia="微软雅黑" w:hAnsi="微软雅黑" w:hint="eastAsia"/>
          <w:sz w:val="20"/>
          <w:szCs w:val="28"/>
        </w:rPr>
        <w:t>此时点击在线设备之后会隐藏在线设备信息</w:t>
      </w:r>
    </w:p>
    <w:p w14:paraId="5562F9F0" w14:textId="4931E836" w:rsidR="00BD1189" w:rsidRDefault="00BD1189" w:rsidP="00BD1189">
      <w:pPr>
        <w:jc w:val="center"/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E6F47DB" wp14:editId="2810E427">
            <wp:extent cx="3841565" cy="3189768"/>
            <wp:effectExtent l="0" t="0" r="698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47939" cy="319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2A2C" w14:textId="3976161E" w:rsidR="000108CD" w:rsidRPr="004C04BA" w:rsidRDefault="000108CD" w:rsidP="000108CD">
      <w:pPr>
        <w:rPr>
          <w:rFonts w:ascii="微软雅黑" w:eastAsia="微软雅黑" w:hAnsi="微软雅黑"/>
          <w:sz w:val="20"/>
          <w:szCs w:val="28"/>
        </w:rPr>
      </w:pPr>
      <w:r w:rsidRPr="004C04BA">
        <w:rPr>
          <w:rFonts w:ascii="微软雅黑" w:eastAsia="微软雅黑" w:hAnsi="微软雅黑" w:hint="eastAsia"/>
          <w:sz w:val="20"/>
          <w:szCs w:val="28"/>
        </w:rPr>
        <w:t>动画完成后显示</w:t>
      </w:r>
      <w:r w:rsidR="00927496" w:rsidRPr="004C04BA">
        <w:rPr>
          <w:rFonts w:ascii="微软雅黑" w:eastAsia="微软雅黑" w:hAnsi="微软雅黑" w:hint="eastAsia"/>
          <w:sz w:val="20"/>
          <w:szCs w:val="28"/>
        </w:rPr>
        <w:t>最终</w:t>
      </w:r>
      <w:r w:rsidRPr="004C04BA">
        <w:rPr>
          <w:rFonts w:ascii="微软雅黑" w:eastAsia="微软雅黑" w:hAnsi="微软雅黑" w:hint="eastAsia"/>
          <w:sz w:val="20"/>
          <w:szCs w:val="28"/>
        </w:rPr>
        <w:t>效果</w:t>
      </w:r>
    </w:p>
    <w:p w14:paraId="3A3FB7A5" w14:textId="4B6106B6" w:rsidR="00927496" w:rsidRDefault="00385D9E" w:rsidP="000108CD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>
        <w:rPr>
          <w:noProof/>
        </w:rPr>
        <w:drawing>
          <wp:inline distT="0" distB="0" distL="0" distR="0" wp14:anchorId="644B4EA1" wp14:editId="384322A5">
            <wp:extent cx="6343650" cy="282765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40A9" w14:textId="75672ADF" w:rsidR="00927496" w:rsidRPr="005379DE" w:rsidRDefault="00A667C4" w:rsidP="000108CD">
      <w:pPr>
        <w:rPr>
          <w:rFonts w:ascii="微软雅黑" w:eastAsia="微软雅黑" w:hAnsi="微软雅黑"/>
          <w:sz w:val="20"/>
          <w:szCs w:val="28"/>
        </w:rPr>
      </w:pPr>
      <w:r w:rsidRPr="005379DE">
        <w:rPr>
          <w:rFonts w:ascii="微软雅黑" w:eastAsia="微软雅黑" w:hAnsi="微软雅黑" w:hint="eastAsia"/>
          <w:sz w:val="20"/>
          <w:szCs w:val="28"/>
        </w:rPr>
        <w:t>对于折线图，可以发现鼠标悬浮，可以正确展示信息</w:t>
      </w:r>
    </w:p>
    <w:p w14:paraId="3F5472D1" w14:textId="6202983A" w:rsidR="00927496" w:rsidRDefault="00830B31" w:rsidP="000108CD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40B7473" wp14:editId="67206D00">
            <wp:extent cx="6343650" cy="278257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D33F" w14:textId="1388A93C" w:rsidR="00830B31" w:rsidRPr="005A2A74" w:rsidRDefault="00830B31" w:rsidP="000108CD">
      <w:pPr>
        <w:rPr>
          <w:rFonts w:ascii="微软雅黑" w:eastAsia="微软雅黑" w:hAnsi="微软雅黑"/>
          <w:sz w:val="20"/>
          <w:szCs w:val="28"/>
        </w:rPr>
      </w:pPr>
      <w:r w:rsidRPr="005A2A74">
        <w:rPr>
          <w:rFonts w:ascii="微软雅黑" w:eastAsia="微软雅黑" w:hAnsi="微软雅黑" w:hint="eastAsia"/>
          <w:sz w:val="20"/>
          <w:szCs w:val="28"/>
        </w:rPr>
        <w:t>点击正常消息可以隐藏</w:t>
      </w:r>
      <w:proofErr w:type="gramStart"/>
      <w:r w:rsidRPr="005A2A74">
        <w:rPr>
          <w:rFonts w:ascii="微软雅黑" w:eastAsia="微软雅黑" w:hAnsi="微软雅黑" w:hint="eastAsia"/>
          <w:sz w:val="20"/>
          <w:szCs w:val="28"/>
        </w:rPr>
        <w:t>掉正常</w:t>
      </w:r>
      <w:proofErr w:type="gramEnd"/>
      <w:r w:rsidRPr="005A2A74">
        <w:rPr>
          <w:rFonts w:ascii="微软雅黑" w:eastAsia="微软雅黑" w:hAnsi="微软雅黑" w:hint="eastAsia"/>
          <w:sz w:val="20"/>
          <w:szCs w:val="28"/>
        </w:rPr>
        <w:t>消息的信息</w:t>
      </w:r>
      <w:r w:rsidR="00AB5C26">
        <w:rPr>
          <w:rFonts w:ascii="微软雅黑" w:eastAsia="微软雅黑" w:hAnsi="微软雅黑" w:hint="eastAsia"/>
          <w:sz w:val="20"/>
          <w:szCs w:val="28"/>
        </w:rPr>
        <w:t>，并且发现坐标轴的高度也发生了改变</w:t>
      </w:r>
    </w:p>
    <w:p w14:paraId="63B4C11E" w14:textId="767F41E5" w:rsidR="00705631" w:rsidRDefault="00E24B54" w:rsidP="000108CD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>
        <w:rPr>
          <w:noProof/>
        </w:rPr>
        <w:drawing>
          <wp:inline distT="0" distB="0" distL="0" distR="0" wp14:anchorId="127FDBF3" wp14:editId="2F6C7448">
            <wp:extent cx="6421678" cy="2690037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844" t="-1769" r="7710" b="1769"/>
                    <a:stretch/>
                  </pic:blipFill>
                  <pic:spPr bwMode="auto">
                    <a:xfrm>
                      <a:off x="0" y="0"/>
                      <a:ext cx="6429317" cy="2693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A91C0" w14:textId="0C470089" w:rsidR="009A3F20" w:rsidRPr="00CC5D6D" w:rsidRDefault="009A3F20" w:rsidP="000108CD">
      <w:pPr>
        <w:rPr>
          <w:rFonts w:ascii="微软雅黑" w:eastAsia="微软雅黑" w:hAnsi="微软雅黑"/>
          <w:sz w:val="20"/>
          <w:szCs w:val="28"/>
        </w:rPr>
      </w:pPr>
      <w:r w:rsidRPr="00CC5D6D">
        <w:rPr>
          <w:rFonts w:ascii="微软雅黑" w:eastAsia="微软雅黑" w:hAnsi="微软雅黑" w:hint="eastAsia"/>
          <w:sz w:val="20"/>
          <w:szCs w:val="28"/>
        </w:rPr>
        <w:t>地图显示为</w:t>
      </w:r>
    </w:p>
    <w:p w14:paraId="0AD01C30" w14:textId="2A56226D" w:rsidR="009A3F20" w:rsidRPr="00CC5D6D" w:rsidRDefault="00C54BF1" w:rsidP="000108CD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5736758" wp14:editId="403F919F">
            <wp:extent cx="6442736" cy="3189767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46836" cy="31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8E5F" w14:textId="2686574E" w:rsidR="00830B31" w:rsidRPr="00CC5D6D" w:rsidRDefault="009A3F20" w:rsidP="000108CD">
      <w:pPr>
        <w:rPr>
          <w:rFonts w:ascii="微软雅黑" w:eastAsia="微软雅黑" w:hAnsi="微软雅黑"/>
          <w:sz w:val="20"/>
          <w:szCs w:val="28"/>
        </w:rPr>
      </w:pPr>
      <w:r w:rsidRPr="00CC5D6D">
        <w:rPr>
          <w:rFonts w:ascii="微软雅黑" w:eastAsia="微软雅黑" w:hAnsi="微软雅黑" w:hint="eastAsia"/>
          <w:sz w:val="20"/>
          <w:szCs w:val="28"/>
        </w:rPr>
        <w:t>选择设备后数据统计的表格正常显示，并且地图上出现注记</w:t>
      </w:r>
    </w:p>
    <w:p w14:paraId="448F0187" w14:textId="12EB0575" w:rsidR="00C40D1B" w:rsidRDefault="001718EA" w:rsidP="000108CD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>
        <w:rPr>
          <w:noProof/>
        </w:rPr>
        <w:drawing>
          <wp:inline distT="0" distB="0" distL="0" distR="0" wp14:anchorId="5EDB4643" wp14:editId="734C61FE">
            <wp:extent cx="6343650" cy="337185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F083" w14:textId="79E504A1" w:rsidR="00D77C7C" w:rsidRDefault="00FC7104" w:rsidP="004A2121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D4872C2" wp14:editId="11273C4B">
            <wp:extent cx="6343650" cy="408051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5E5B" w14:textId="02D360C1" w:rsidR="00D77C7C" w:rsidRPr="00C32706" w:rsidRDefault="007A5AA2" w:rsidP="004A2121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 w:rsidRPr="00C32706">
        <w:rPr>
          <w:rFonts w:ascii="微软雅黑" w:eastAsia="微软雅黑" w:hAnsi="微软雅黑" w:hint="eastAsia"/>
          <w:b/>
          <w:bCs/>
          <w:color w:val="4472C4" w:themeColor="accent5"/>
          <w:sz w:val="20"/>
          <w:szCs w:val="28"/>
        </w:rPr>
        <w:t>新增设备的空提交</w:t>
      </w:r>
    </w:p>
    <w:p w14:paraId="2D90204C" w14:textId="77777777" w:rsidR="00684121" w:rsidRDefault="00684121" w:rsidP="00684121">
      <w:pPr>
        <w:jc w:val="left"/>
        <w:rPr>
          <w:rFonts w:ascii="微软雅黑" w:eastAsia="微软雅黑" w:hAnsi="微软雅黑"/>
          <w:sz w:val="20"/>
          <w:szCs w:val="28"/>
        </w:rPr>
      </w:pPr>
      <w:r w:rsidRPr="00684121">
        <w:rPr>
          <w:rFonts w:ascii="微软雅黑" w:eastAsia="微软雅黑" w:hAnsi="微软雅黑" w:hint="eastAsia"/>
          <w:sz w:val="20"/>
          <w:szCs w:val="28"/>
        </w:rPr>
        <w:t>与前述情况类似，当在新增物联网设备时，表单中存在任何一项为空时，系统将显示相应的提示信息，并且不允许提交表单</w:t>
      </w:r>
    </w:p>
    <w:p w14:paraId="37282F22" w14:textId="0EEF3BF8" w:rsidR="00D77C7C" w:rsidRDefault="0089398C" w:rsidP="00C72C53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5D7213C" wp14:editId="2CFC3E90">
            <wp:extent cx="6209414" cy="3312309"/>
            <wp:effectExtent l="0" t="0" r="127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10019" cy="331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E3E" w14:textId="282D1C19" w:rsidR="00305DCB" w:rsidRDefault="00305DCB" w:rsidP="00305DCB">
      <w:pPr>
        <w:rPr>
          <w:rFonts w:ascii="微软雅黑" w:eastAsia="微软雅黑" w:hAnsi="微软雅黑"/>
          <w:sz w:val="20"/>
          <w:szCs w:val="28"/>
        </w:rPr>
      </w:pPr>
    </w:p>
    <w:p w14:paraId="659BB52F" w14:textId="17F16C36" w:rsidR="00305DCB" w:rsidRPr="00D1489F" w:rsidRDefault="00305DCB" w:rsidP="00305DCB">
      <w:pPr>
        <w:rPr>
          <w:rFonts w:ascii="微软雅黑" w:eastAsia="微软雅黑" w:hAnsi="微软雅黑"/>
          <w:b/>
          <w:bCs/>
          <w:color w:val="4472C4" w:themeColor="accent5"/>
          <w:sz w:val="20"/>
          <w:szCs w:val="28"/>
        </w:rPr>
      </w:pPr>
      <w:r w:rsidRPr="00D1489F">
        <w:rPr>
          <w:rFonts w:ascii="微软雅黑" w:eastAsia="微软雅黑" w:hAnsi="微软雅黑" w:hint="eastAsia"/>
          <w:b/>
          <w:bCs/>
          <w:color w:val="4472C4" w:themeColor="accent5"/>
          <w:sz w:val="20"/>
          <w:szCs w:val="28"/>
        </w:rPr>
        <w:lastRenderedPageBreak/>
        <w:t>新增设备之后的图表更新</w:t>
      </w:r>
    </w:p>
    <w:p w14:paraId="2805491A" w14:textId="562CFD40" w:rsidR="00613F00" w:rsidRDefault="00613F00" w:rsidP="00305DCB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原先只有一台设备</w:t>
      </w:r>
    </w:p>
    <w:p w14:paraId="78BD97CE" w14:textId="5847070B" w:rsidR="00F020B7" w:rsidRDefault="00F020B7" w:rsidP="00305DCB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7E61EEB" wp14:editId="0CFF208B">
            <wp:extent cx="6343650" cy="2625090"/>
            <wp:effectExtent l="0" t="0" r="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3B4D" w14:textId="64E0E80E" w:rsidR="00305DCB" w:rsidRDefault="002132B9" w:rsidP="00305DCB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三张图表的显示情况分别如下：</w:t>
      </w:r>
    </w:p>
    <w:p w14:paraId="23335FCB" w14:textId="4B681243" w:rsidR="002132B9" w:rsidRDefault="008A27C1" w:rsidP="00305DCB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2917CB6" wp14:editId="312BC8B4">
            <wp:extent cx="6343650" cy="311404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7F7D" w14:textId="74933CA5" w:rsidR="002132B9" w:rsidRDefault="00AC686B" w:rsidP="00305DCB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139A8347" wp14:editId="695ECAB4">
            <wp:extent cx="6343650" cy="3121025"/>
            <wp:effectExtent l="0" t="0" r="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7D4D" w14:textId="77777777" w:rsidR="00AC686B" w:rsidRDefault="00AC686B" w:rsidP="00305DCB">
      <w:pPr>
        <w:rPr>
          <w:rFonts w:ascii="微软雅黑" w:eastAsia="微软雅黑" w:hAnsi="微软雅黑"/>
          <w:sz w:val="20"/>
          <w:szCs w:val="28"/>
        </w:rPr>
      </w:pPr>
    </w:p>
    <w:p w14:paraId="7F12DE98" w14:textId="7A3AAD06" w:rsidR="002132B9" w:rsidRDefault="00CC02C8" w:rsidP="00305DCB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5B71DB41" wp14:editId="5F632618">
            <wp:extent cx="6343650" cy="2906395"/>
            <wp:effectExtent l="0" t="0" r="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B9D7" w14:textId="6DAD8847" w:rsidR="00D07EEC" w:rsidRDefault="00D07EEC" w:rsidP="00305DCB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此时添加一台新设备</w:t>
      </w:r>
    </w:p>
    <w:p w14:paraId="35520314" w14:textId="31192D83" w:rsidR="00B75F0B" w:rsidRDefault="00B75F0B" w:rsidP="00305DCB">
      <w:pPr>
        <w:rPr>
          <w:rFonts w:ascii="微软雅黑" w:eastAsia="微软雅黑" w:hAnsi="微软雅黑"/>
          <w:sz w:val="20"/>
          <w:szCs w:val="28"/>
        </w:rPr>
      </w:pPr>
    </w:p>
    <w:p w14:paraId="2EE92DA2" w14:textId="6CF33445" w:rsidR="0070401D" w:rsidRDefault="0070401D" w:rsidP="00305DCB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9293307" wp14:editId="7D5693E6">
            <wp:extent cx="6343650" cy="31623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960B" w14:textId="52AC1687" w:rsidR="00B75F0B" w:rsidRDefault="0000247B" w:rsidP="00305DCB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可以发现三张图表已经显示为</w:t>
      </w:r>
    </w:p>
    <w:p w14:paraId="0DFC30C5" w14:textId="33162841" w:rsidR="0000247B" w:rsidRDefault="0033296C" w:rsidP="00305DCB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413023A" wp14:editId="50E69E56">
            <wp:extent cx="6343650" cy="3060065"/>
            <wp:effectExtent l="0" t="0" r="0" b="698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3A02" w14:textId="739613EE" w:rsidR="0000247B" w:rsidRDefault="00CE1D0B" w:rsidP="00305DCB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1AF2578" wp14:editId="2F73411F">
            <wp:extent cx="6343650" cy="297370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9136" w14:textId="6EC8A242" w:rsidR="00CE1D0B" w:rsidRDefault="00C606A9" w:rsidP="00305DCB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柱状图显示的消息数量增加了</w:t>
      </w:r>
    </w:p>
    <w:p w14:paraId="7F64E479" w14:textId="60FB6D8C" w:rsidR="00CE1D0B" w:rsidRPr="00C72C53" w:rsidRDefault="00CE1D0B" w:rsidP="00305DCB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8A67BC9" wp14:editId="62714BE9">
            <wp:extent cx="6343650" cy="289814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B00AB" w14:textId="05EF40B1" w:rsidR="0059412F" w:rsidRDefault="00A9264F" w:rsidP="0059412F">
      <w:pPr>
        <w:pStyle w:val="2"/>
        <w:rPr>
          <w:rFonts w:ascii="微软雅黑" w:eastAsia="微软雅黑" w:hAnsi="微软雅黑"/>
        </w:rPr>
      </w:pPr>
      <w:bookmarkStart w:id="11" w:name="_Toc153746639"/>
      <w:r w:rsidRPr="00A9264F">
        <w:rPr>
          <w:rFonts w:ascii="微软雅黑" w:eastAsia="微软雅黑" w:hAnsi="微软雅黑" w:hint="eastAsia"/>
        </w:rPr>
        <w:t>设备消息记录</w:t>
      </w:r>
      <w:r w:rsidR="00FF08DC">
        <w:rPr>
          <w:rFonts w:ascii="微软雅黑" w:eastAsia="微软雅黑" w:hAnsi="微软雅黑" w:hint="eastAsia"/>
        </w:rPr>
        <w:t>接受</w:t>
      </w:r>
      <w:bookmarkEnd w:id="11"/>
    </w:p>
    <w:p w14:paraId="00685B25" w14:textId="50057B4D" w:rsidR="005920D8" w:rsidRDefault="005920D8" w:rsidP="005920D8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使用老师提供的java程序来进行物联网基础设备的信息发送， 可以使用</w:t>
      </w:r>
      <w:proofErr w:type="spellStart"/>
      <w:r>
        <w:rPr>
          <w:rFonts w:ascii="微软雅黑" w:eastAsia="微软雅黑" w:hAnsi="微软雅黑" w:hint="eastAsia"/>
          <w:sz w:val="20"/>
          <w:szCs w:val="28"/>
        </w:rPr>
        <w:t>cmd</w:t>
      </w:r>
      <w:proofErr w:type="spellEnd"/>
      <w:r>
        <w:rPr>
          <w:rFonts w:ascii="微软雅黑" w:eastAsia="微软雅黑" w:hAnsi="微软雅黑" w:hint="eastAsia"/>
          <w:sz w:val="20"/>
          <w:szCs w:val="28"/>
        </w:rPr>
        <w:t>和下列命令完成编译：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80"/>
      </w:tblGrid>
      <w:tr w:rsidR="005920D8" w:rsidRPr="00B35733" w14:paraId="2BE6DBE3" w14:textId="77777777" w:rsidTr="000A4D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0" w:type="dxa"/>
            <w:shd w:val="clear" w:color="auto" w:fill="FFFFFF" w:themeFill="background1"/>
          </w:tcPr>
          <w:p w14:paraId="3E7D386A" w14:textId="77777777" w:rsidR="005920D8" w:rsidRPr="00EC4DB8" w:rsidRDefault="005920D8" w:rsidP="000A4DB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# 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首先要运行后端程序</w:t>
            </w:r>
          </w:p>
          <w:p w14:paraId="64EA0729" w14:textId="77777777" w:rsidR="005920D8" w:rsidRPr="00EC4DB8" w:rsidRDefault="005920D8" w:rsidP="000A4DB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proofErr w:type="spellStart"/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mvn</w:t>
            </w:r>
            <w:proofErr w:type="spellEnd"/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clean package</w:t>
            </w:r>
          </w:p>
          <w:p w14:paraId="01219128" w14:textId="77777777" w:rsidR="005920D8" w:rsidRPr="00EC4DB8" w:rsidRDefault="005920D8" w:rsidP="000A4DB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# 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同时复制一份</w:t>
            </w:r>
            <w:proofErr w:type="spellStart"/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iot</w:t>
            </w:r>
            <w:proofErr w:type="spellEnd"/>
            <w:r w:rsidRPr="00B35733">
              <w:rPr>
                <w:rFonts w:ascii="Consolas" w:hAnsi="Consolas" w:cs="宋体" w:hint="eastAsia"/>
                <w:b w:val="0"/>
                <w:bCs/>
                <w:color w:val="3B3B3B"/>
                <w:kern w:val="0"/>
                <w:sz w:val="21"/>
                <w:szCs w:val="21"/>
              </w:rPr>
              <w:t>到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target</w:t>
            </w:r>
          </w:p>
          <w:p w14:paraId="7FCA5629" w14:textId="77777777" w:rsidR="005920D8" w:rsidRPr="00EC4DB8" w:rsidRDefault="005920D8" w:rsidP="000A4DB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cd </w:t>
            </w:r>
            <w:r w:rsidRPr="00EC4DB8">
              <w:rPr>
                <w:rFonts w:ascii="Consolas" w:hAnsi="Consolas" w:cs="宋体"/>
                <w:b w:val="0"/>
                <w:bCs/>
                <w:color w:val="0000FF"/>
                <w:kern w:val="0"/>
                <w:sz w:val="21"/>
                <w:szCs w:val="21"/>
              </w:rPr>
              <w:t>target</w:t>
            </w:r>
          </w:p>
          <w:p w14:paraId="105870AA" w14:textId="77777777" w:rsidR="005920D8" w:rsidRPr="00B35733" w:rsidRDefault="005920D8" w:rsidP="000A4DB1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java </w:t>
            </w:r>
            <w:r w:rsidRPr="00EC4DB8">
              <w:rPr>
                <w:rFonts w:ascii="Consolas" w:hAnsi="Consolas" w:cs="宋体"/>
                <w:b w:val="0"/>
                <w:bCs/>
                <w:color w:val="000000"/>
                <w:kern w:val="0"/>
                <w:sz w:val="21"/>
                <w:szCs w:val="21"/>
              </w:rPr>
              <w:t>-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jar iotclient</w:t>
            </w:r>
            <w:r w:rsidRPr="00EC4DB8">
              <w:rPr>
                <w:rFonts w:ascii="Consolas" w:hAnsi="Consolas" w:cs="宋体"/>
                <w:b w:val="0"/>
                <w:bCs/>
                <w:color w:val="000000"/>
                <w:kern w:val="0"/>
                <w:sz w:val="21"/>
                <w:szCs w:val="21"/>
              </w:rPr>
              <w:t>-</w:t>
            </w:r>
            <w:r w:rsidRPr="00EC4DB8">
              <w:rPr>
                <w:rFonts w:ascii="Consolas" w:hAnsi="Consolas" w:cs="宋体"/>
                <w:b w:val="0"/>
                <w:bCs/>
                <w:color w:val="098658"/>
                <w:kern w:val="0"/>
                <w:sz w:val="21"/>
                <w:szCs w:val="21"/>
              </w:rPr>
              <w:t>1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.</w:t>
            </w:r>
            <w:r w:rsidRPr="00EC4DB8">
              <w:rPr>
                <w:rFonts w:ascii="Consolas" w:hAnsi="Consolas" w:cs="宋体"/>
                <w:b w:val="0"/>
                <w:bCs/>
                <w:color w:val="098658"/>
                <w:kern w:val="0"/>
                <w:sz w:val="21"/>
                <w:szCs w:val="21"/>
              </w:rPr>
              <w:t>0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.</w:t>
            </w:r>
            <w:r w:rsidRPr="00EC4DB8">
              <w:rPr>
                <w:rFonts w:ascii="Consolas" w:hAnsi="Consolas" w:cs="宋体"/>
                <w:b w:val="0"/>
                <w:bCs/>
                <w:color w:val="098658"/>
                <w:kern w:val="0"/>
                <w:sz w:val="21"/>
                <w:szCs w:val="21"/>
              </w:rPr>
              <w:t>0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.jar</w:t>
            </w:r>
          </w:p>
        </w:tc>
      </w:tr>
    </w:tbl>
    <w:p w14:paraId="528E5ACC" w14:textId="77777777" w:rsidR="005920D8" w:rsidRDefault="005920D8" w:rsidP="005920D8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并且注意</w:t>
      </w:r>
      <w:proofErr w:type="spellStart"/>
      <w:r>
        <w:rPr>
          <w:rFonts w:ascii="微软雅黑" w:eastAsia="微软雅黑" w:hAnsi="微软雅黑" w:hint="eastAsia"/>
          <w:sz w:val="20"/>
          <w:szCs w:val="28"/>
        </w:rPr>
        <w:t>iot</w:t>
      </w:r>
      <w:proofErr w:type="spellEnd"/>
      <w:r>
        <w:rPr>
          <w:rFonts w:ascii="微软雅黑" w:eastAsia="微软雅黑" w:hAnsi="微软雅黑" w:hint="eastAsia"/>
          <w:sz w:val="20"/>
          <w:szCs w:val="28"/>
        </w:rPr>
        <w:t>需要拖动一份到target</w:t>
      </w:r>
    </w:p>
    <w:p w14:paraId="3A3E1AF4" w14:textId="77777777" w:rsidR="005920D8" w:rsidRDefault="005920D8" w:rsidP="005920D8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F86AF00" wp14:editId="7CF471C8">
            <wp:extent cx="5098222" cy="1455546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CA1E" w14:textId="77777777" w:rsidR="005920D8" w:rsidRDefault="005920D8" w:rsidP="005920D8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运行后，</w:t>
      </w:r>
      <w:proofErr w:type="spellStart"/>
      <w:r>
        <w:rPr>
          <w:rFonts w:ascii="微软雅黑" w:eastAsia="微软雅黑" w:hAnsi="微软雅黑" w:hint="eastAsia"/>
          <w:sz w:val="20"/>
          <w:szCs w:val="28"/>
        </w:rPr>
        <w:t>cmd</w:t>
      </w:r>
      <w:proofErr w:type="spellEnd"/>
      <w:r>
        <w:rPr>
          <w:rFonts w:ascii="微软雅黑" w:eastAsia="微软雅黑" w:hAnsi="微软雅黑" w:hint="eastAsia"/>
          <w:sz w:val="20"/>
          <w:szCs w:val="28"/>
        </w:rPr>
        <w:t>的显示如下:</w:t>
      </w:r>
    </w:p>
    <w:p w14:paraId="4902EC0A" w14:textId="77777777" w:rsidR="005920D8" w:rsidRPr="00EC4DB8" w:rsidRDefault="005920D8" w:rsidP="005920D8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8BDFD3E" wp14:editId="3BA90977">
            <wp:extent cx="6343650" cy="331724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2150" w14:textId="77777777" w:rsidR="005920D8" w:rsidRDefault="005920D8" w:rsidP="005920D8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此时后端也相应得做出了反应</w:t>
      </w:r>
    </w:p>
    <w:p w14:paraId="21D8C033" w14:textId="77777777" w:rsidR="005920D8" w:rsidRPr="00EC4DB8" w:rsidRDefault="005920D8" w:rsidP="005920D8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5EDD012E" wp14:editId="5F833194">
            <wp:extent cx="6343650" cy="115125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4600" w14:textId="34D93C4A" w:rsidR="005920D8" w:rsidRPr="005920D8" w:rsidRDefault="005920D8" w:rsidP="00E51374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可以发现后端的接收和前端的发送能够形成很好的对应关系，说明测试无误</w:t>
      </w:r>
    </w:p>
    <w:p w14:paraId="79C21A71" w14:textId="70AA2E04" w:rsidR="00D0763B" w:rsidRPr="00CD7A0B" w:rsidRDefault="00C06F93" w:rsidP="00D0763B">
      <w:pPr>
        <w:pStyle w:val="1"/>
        <w:spacing w:line="480" w:lineRule="auto"/>
        <w:rPr>
          <w:rFonts w:ascii="微软雅黑" w:eastAsia="微软雅黑" w:hAnsi="微软雅黑"/>
        </w:rPr>
      </w:pPr>
      <w:bookmarkStart w:id="12" w:name="_Toc153746640"/>
      <w:r>
        <w:rPr>
          <w:rFonts w:ascii="微软雅黑" w:eastAsia="微软雅黑" w:hAnsi="微软雅黑" w:hint="eastAsia"/>
        </w:rPr>
        <w:t>非</w:t>
      </w:r>
      <w:r w:rsidR="00D0763B" w:rsidRPr="00996824">
        <w:rPr>
          <w:rFonts w:ascii="微软雅黑" w:eastAsia="微软雅黑" w:hAnsi="微软雅黑" w:hint="eastAsia"/>
        </w:rPr>
        <w:t>功能性测试</w:t>
      </w:r>
      <w:bookmarkEnd w:id="12"/>
      <w:r w:rsidR="00D0763B">
        <w:rPr>
          <w:rFonts w:ascii="微软雅黑" w:eastAsia="微软雅黑" w:hAnsi="微软雅黑" w:hint="eastAsia"/>
        </w:rPr>
        <w:t xml:space="preserve"> </w:t>
      </w:r>
      <w:r w:rsidR="00D0763B">
        <w:rPr>
          <w:rFonts w:ascii="微软雅黑" w:eastAsia="微软雅黑" w:hAnsi="微软雅黑"/>
        </w:rPr>
        <w:t xml:space="preserve"> </w:t>
      </w:r>
    </w:p>
    <w:p w14:paraId="4D9643C6" w14:textId="77B8A8B4" w:rsidR="007C5586" w:rsidRDefault="00BC60C4" w:rsidP="007C5586">
      <w:pPr>
        <w:pStyle w:val="2"/>
        <w:rPr>
          <w:rFonts w:ascii="微软雅黑" w:eastAsia="微软雅黑" w:hAnsi="微软雅黑"/>
        </w:rPr>
      </w:pPr>
      <w:bookmarkStart w:id="13" w:name="_Toc153746641"/>
      <w:r w:rsidRPr="00BC60C4">
        <w:rPr>
          <w:rFonts w:ascii="微软雅黑" w:eastAsia="微软雅黑" w:hAnsi="微软雅黑" w:hint="eastAsia"/>
        </w:rPr>
        <w:t>SQL注入攻击测试</w:t>
      </w:r>
      <w:bookmarkEnd w:id="13"/>
    </w:p>
    <w:p w14:paraId="481F2E07" w14:textId="78D740D9" w:rsidR="0086542C" w:rsidRDefault="0086542C" w:rsidP="0057703A">
      <w:pPr>
        <w:rPr>
          <w:rFonts w:ascii="微软雅黑" w:eastAsia="微软雅黑" w:hAnsi="微软雅黑"/>
          <w:sz w:val="20"/>
          <w:szCs w:val="28"/>
        </w:rPr>
      </w:pPr>
      <w:r w:rsidRPr="0086542C">
        <w:rPr>
          <w:rFonts w:ascii="微软雅黑" w:eastAsia="微软雅黑" w:hAnsi="微软雅黑" w:hint="eastAsia"/>
          <w:sz w:val="20"/>
          <w:szCs w:val="28"/>
        </w:rPr>
        <w:t>SQL注入攻击是一种常见的攻击方式，通过在表单中提交一些拼接后的非法SQL语句，攻击者试图达到网络攻击</w:t>
      </w:r>
      <w:r w:rsidRPr="0086542C">
        <w:rPr>
          <w:rFonts w:ascii="微软雅黑" w:eastAsia="微软雅黑" w:hAnsi="微软雅黑" w:hint="eastAsia"/>
          <w:sz w:val="20"/>
          <w:szCs w:val="28"/>
        </w:rPr>
        <w:lastRenderedPageBreak/>
        <w:t xml:space="preserve">的目的。在本次测试中，以登陆界面的表单为例，我们输入了用户名后，在密码一栏输入了 </w:t>
      </w:r>
      <w:r w:rsidRPr="00637689">
        <w:rPr>
          <w:rFonts w:ascii="微软雅黑" w:eastAsia="微软雅黑" w:hAnsi="微软雅黑"/>
          <w:b/>
          <w:bCs/>
          <w:color w:val="FFC000" w:themeColor="accent4"/>
          <w:sz w:val="20"/>
          <w:szCs w:val="28"/>
        </w:rPr>
        <w:t>“</w:t>
      </w:r>
      <w:r w:rsidRPr="00637689">
        <w:rPr>
          <w:rFonts w:ascii="微软雅黑" w:eastAsia="微软雅黑" w:hAnsi="微软雅黑" w:hint="eastAsia"/>
          <w:b/>
          <w:bCs/>
          <w:color w:val="FFC000" w:themeColor="accent4"/>
          <w:sz w:val="20"/>
          <w:szCs w:val="28"/>
        </w:rPr>
        <w:t>or 1</w:t>
      </w:r>
      <w:r w:rsidRPr="00637689">
        <w:rPr>
          <w:rFonts w:ascii="微软雅黑" w:eastAsia="微软雅黑" w:hAnsi="微软雅黑"/>
          <w:b/>
          <w:bCs/>
          <w:color w:val="FFC000" w:themeColor="accent4"/>
          <w:sz w:val="20"/>
          <w:szCs w:val="28"/>
        </w:rPr>
        <w:t>=1-</w:t>
      </w:r>
      <w:r w:rsidRPr="0086542C">
        <w:rPr>
          <w:rFonts w:ascii="微软雅黑" w:eastAsia="微软雅黑" w:hAnsi="微软雅黑" w:hint="eastAsia"/>
          <w:sz w:val="20"/>
          <w:szCs w:val="28"/>
        </w:rPr>
        <w:t>以验证系统是否容易受到SQL语句攻击。</w:t>
      </w:r>
    </w:p>
    <w:p w14:paraId="448A1584" w14:textId="3F807783" w:rsidR="00E0286E" w:rsidRDefault="00E0286E" w:rsidP="0057703A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可以发现他首先不满足密码的格式要求</w:t>
      </w:r>
    </w:p>
    <w:p w14:paraId="749DE5B7" w14:textId="1E789945" w:rsidR="0086542C" w:rsidRDefault="00E0286E" w:rsidP="00E0286E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DA97AEC" wp14:editId="3264AE0C">
            <wp:extent cx="5454502" cy="3393912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59654" cy="339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B32D" w14:textId="5A6F69A9" w:rsidR="004655F3" w:rsidRDefault="004655F3" w:rsidP="004655F3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修改代码，取消格式要求之后</w:t>
      </w:r>
      <w:r w:rsidR="00181FE2">
        <w:rPr>
          <w:rFonts w:ascii="微软雅黑" w:eastAsia="微软雅黑" w:hAnsi="微软雅黑" w:hint="eastAsia"/>
          <w:sz w:val="20"/>
          <w:szCs w:val="28"/>
        </w:rPr>
        <w:t>仍然失败，说明M</w:t>
      </w:r>
      <w:r w:rsidR="00181FE2">
        <w:rPr>
          <w:rFonts w:ascii="微软雅黑" w:eastAsia="微软雅黑" w:hAnsi="微软雅黑"/>
          <w:sz w:val="20"/>
          <w:szCs w:val="28"/>
        </w:rPr>
        <w:t>D5</w:t>
      </w:r>
      <w:r w:rsidR="00181FE2">
        <w:rPr>
          <w:rFonts w:ascii="微软雅黑" w:eastAsia="微软雅黑" w:hAnsi="微软雅黑" w:hint="eastAsia"/>
          <w:sz w:val="20"/>
          <w:szCs w:val="28"/>
        </w:rPr>
        <w:t>这样的加密方式使得S</w:t>
      </w:r>
      <w:r w:rsidR="00181FE2">
        <w:rPr>
          <w:rFonts w:ascii="微软雅黑" w:eastAsia="微软雅黑" w:hAnsi="微软雅黑"/>
          <w:sz w:val="20"/>
          <w:szCs w:val="28"/>
        </w:rPr>
        <w:t>QL</w:t>
      </w:r>
      <w:r w:rsidR="00181FE2">
        <w:rPr>
          <w:rFonts w:ascii="微软雅黑" w:eastAsia="微软雅黑" w:hAnsi="微软雅黑" w:hint="eastAsia"/>
          <w:sz w:val="20"/>
          <w:szCs w:val="28"/>
        </w:rPr>
        <w:t>注入攻击失效</w:t>
      </w:r>
    </w:p>
    <w:p w14:paraId="33372D6E" w14:textId="7E93EAF8" w:rsidR="005247C4" w:rsidRDefault="00181FE2" w:rsidP="00181FE2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BAA31B2" wp14:editId="6351F3D3">
            <wp:extent cx="5720316" cy="3611987"/>
            <wp:effectExtent l="0" t="0" r="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1618" cy="361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A84E" w14:textId="5702D3C6" w:rsidR="0057703A" w:rsidRDefault="0057703A" w:rsidP="0057703A">
      <w:pPr>
        <w:pStyle w:val="2"/>
        <w:rPr>
          <w:rFonts w:ascii="微软雅黑" w:eastAsia="微软雅黑" w:hAnsi="微软雅黑"/>
        </w:rPr>
      </w:pPr>
      <w:bookmarkStart w:id="14" w:name="_Toc153746642"/>
      <w:r w:rsidRPr="0057703A">
        <w:rPr>
          <w:rFonts w:ascii="微软雅黑" w:eastAsia="微软雅黑" w:hAnsi="微软雅黑" w:hint="eastAsia"/>
        </w:rPr>
        <w:lastRenderedPageBreak/>
        <w:t>移动端适配测试</w:t>
      </w:r>
      <w:bookmarkEnd w:id="14"/>
    </w:p>
    <w:p w14:paraId="3883C71E" w14:textId="45AF3D73" w:rsidR="00F75659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我在网站的Q</w:t>
      </w:r>
      <w:r>
        <w:rPr>
          <w:rFonts w:ascii="微软雅黑" w:eastAsia="微软雅黑" w:hAnsi="微软雅黑"/>
          <w:sz w:val="20"/>
          <w:szCs w:val="28"/>
        </w:rPr>
        <w:t>A</w:t>
      </w:r>
      <w:r>
        <w:rPr>
          <w:rFonts w:ascii="微软雅黑" w:eastAsia="微软雅黑" w:hAnsi="微软雅黑" w:hint="eastAsia"/>
          <w:sz w:val="20"/>
          <w:szCs w:val="28"/>
        </w:rPr>
        <w:t>栏中还嵌套了一个手机端页面，可以浏览手机端的显示效果</w:t>
      </w:r>
    </w:p>
    <w:p w14:paraId="03604123" w14:textId="76B133B3" w:rsidR="004553DD" w:rsidRDefault="00C51BBA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719616D" wp14:editId="4051240A">
            <wp:extent cx="6343650" cy="2943860"/>
            <wp:effectExtent l="0" t="0" r="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8907" w14:textId="017019A1" w:rsidR="007A6DC0" w:rsidRPr="004553DD" w:rsidRDefault="007A6DC0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移动端的主页效果</w:t>
      </w:r>
    </w:p>
    <w:p w14:paraId="327A9C8C" w14:textId="77777777" w:rsidR="00F75659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AD225FE" wp14:editId="5B084827">
            <wp:extent cx="6343650" cy="295465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67C0" w14:textId="77777777" w:rsidR="00F75659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打开导航栏</w:t>
      </w:r>
    </w:p>
    <w:p w14:paraId="039CEFC5" w14:textId="77777777" w:rsidR="00F75659" w:rsidRPr="00AA33CC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7C4F9ED" wp14:editId="0AB4D94F">
            <wp:extent cx="6343650" cy="3043555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02D4" w14:textId="77777777" w:rsidR="00F75659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登录页面</w:t>
      </w:r>
    </w:p>
    <w:p w14:paraId="40244393" w14:textId="77777777" w:rsidR="00F75659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570167DE" wp14:editId="6BFA8404">
            <wp:extent cx="6343650" cy="297116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3FF5" w14:textId="77777777" w:rsidR="00F75659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登录成功之后，用户页面显示如下</w:t>
      </w:r>
    </w:p>
    <w:p w14:paraId="443F86E0" w14:textId="77777777" w:rsidR="00F75659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4A77B87" wp14:editId="283A9714">
            <wp:extent cx="6343650" cy="3422015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164A" w14:textId="77777777" w:rsidR="00F75659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设备页面</w:t>
      </w:r>
    </w:p>
    <w:p w14:paraId="543209B2" w14:textId="77777777" w:rsidR="00F75659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AC2941C" wp14:editId="45B8D8B4">
            <wp:extent cx="6343650" cy="3008630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D253" w14:textId="77777777" w:rsidR="00F75659" w:rsidRPr="003C699C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并且较长的表格已经被自动折叠了</w:t>
      </w:r>
    </w:p>
    <w:p w14:paraId="1A5379C5" w14:textId="77777777" w:rsidR="00F75659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F5E45C2" wp14:editId="3EA7118C">
            <wp:extent cx="6343650" cy="34550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3636" w14:textId="77777777" w:rsidR="00F75659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并且地图显示也正常</w:t>
      </w:r>
    </w:p>
    <w:p w14:paraId="51F37F92" w14:textId="77777777" w:rsidR="00F75659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A58FB2E" wp14:editId="32A8ECF4">
            <wp:extent cx="6343650" cy="3291205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E899" w14:textId="77777777" w:rsidR="00F75659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拖拽后可以显示全部内容</w:t>
      </w:r>
    </w:p>
    <w:p w14:paraId="7DF4DFEA" w14:textId="77777777" w:rsidR="00F75659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15970CEF" wp14:editId="5ED7DA74">
            <wp:extent cx="6248400" cy="287776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51927" cy="287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05E6" w14:textId="77777777" w:rsidR="00F75659" w:rsidRDefault="00F75659" w:rsidP="00F75659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可以发现移动</w:t>
      </w:r>
      <w:proofErr w:type="gramStart"/>
      <w:r>
        <w:rPr>
          <w:rFonts w:ascii="微软雅黑" w:eastAsia="微软雅黑" w:hAnsi="微软雅黑" w:hint="eastAsia"/>
          <w:sz w:val="20"/>
          <w:szCs w:val="28"/>
        </w:rPr>
        <w:t>端显示</w:t>
      </w:r>
      <w:proofErr w:type="gramEnd"/>
      <w:r>
        <w:rPr>
          <w:rFonts w:ascii="微软雅黑" w:eastAsia="微软雅黑" w:hAnsi="微软雅黑" w:hint="eastAsia"/>
          <w:sz w:val="20"/>
          <w:szCs w:val="28"/>
        </w:rPr>
        <w:t>正常，其余不再一一展示</w:t>
      </w:r>
    </w:p>
    <w:p w14:paraId="7A2DA76E" w14:textId="2A9ED6C8" w:rsidR="00CC6E4F" w:rsidRDefault="00654598" w:rsidP="004A2121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测试正常</w:t>
      </w:r>
    </w:p>
    <w:p w14:paraId="4F106825" w14:textId="5842D717" w:rsidR="00CE1165" w:rsidRDefault="008F611A" w:rsidP="00CE1165">
      <w:pPr>
        <w:pStyle w:val="2"/>
        <w:rPr>
          <w:rFonts w:ascii="微软雅黑" w:eastAsia="微软雅黑" w:hAnsi="微软雅黑"/>
        </w:rPr>
      </w:pPr>
      <w:bookmarkStart w:id="15" w:name="_Toc153746643"/>
      <w:r>
        <w:rPr>
          <w:rFonts w:ascii="微软雅黑" w:eastAsia="微软雅黑" w:hAnsi="微软雅黑" w:hint="eastAsia"/>
        </w:rPr>
        <w:t>docker</w:t>
      </w:r>
      <w:r w:rsidR="00CE1165">
        <w:rPr>
          <w:rFonts w:ascii="微软雅黑" w:eastAsia="微软雅黑" w:hAnsi="微软雅黑" w:hint="eastAsia"/>
        </w:rPr>
        <w:t>部署</w:t>
      </w:r>
      <w:r w:rsidR="00CE1165" w:rsidRPr="0057703A">
        <w:rPr>
          <w:rFonts w:ascii="微软雅黑" w:eastAsia="微软雅黑" w:hAnsi="微软雅黑" w:hint="eastAsia"/>
        </w:rPr>
        <w:t>测试</w:t>
      </w:r>
      <w:bookmarkEnd w:id="15"/>
    </w:p>
    <w:p w14:paraId="2AA278D2" w14:textId="09E63D20" w:rsidR="00CE1165" w:rsidRDefault="009E0162" w:rsidP="004A2121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使用docker</w:t>
      </w:r>
      <w:r>
        <w:rPr>
          <w:rFonts w:ascii="微软雅黑" w:eastAsia="微软雅黑" w:hAnsi="微软雅黑"/>
          <w:sz w:val="20"/>
          <w:szCs w:val="28"/>
        </w:rPr>
        <w:t xml:space="preserve"> </w:t>
      </w:r>
      <w:r>
        <w:rPr>
          <w:rFonts w:ascii="微软雅黑" w:eastAsia="微软雅黑" w:hAnsi="微软雅黑" w:hint="eastAsia"/>
          <w:sz w:val="20"/>
          <w:szCs w:val="28"/>
        </w:rPr>
        <w:t>load加载本地image文件后使用</w:t>
      </w:r>
      <w:r w:rsidR="00C1388A" w:rsidRPr="00C1388A">
        <w:rPr>
          <w:rFonts w:ascii="微软雅黑" w:eastAsia="微软雅黑" w:hAnsi="微软雅黑"/>
          <w:sz w:val="20"/>
          <w:szCs w:val="28"/>
        </w:rPr>
        <w:t>docker-compose up -d</w:t>
      </w:r>
      <w:r>
        <w:rPr>
          <w:rFonts w:ascii="微软雅黑" w:eastAsia="微软雅黑" w:hAnsi="微软雅黑" w:hint="eastAsia"/>
          <w:sz w:val="20"/>
          <w:szCs w:val="28"/>
        </w:rPr>
        <w:t>命令生成容器</w:t>
      </w:r>
    </w:p>
    <w:p w14:paraId="40BE0092" w14:textId="3B09E44E" w:rsidR="009E0162" w:rsidRDefault="00D31EA9" w:rsidP="004A2121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可以发现容器运行正常</w:t>
      </w:r>
    </w:p>
    <w:p w14:paraId="3B060ADB" w14:textId="32E109CC" w:rsidR="009E0162" w:rsidRDefault="009E0162" w:rsidP="004A2121">
      <w:pPr>
        <w:rPr>
          <w:rFonts w:ascii="微软雅黑" w:eastAsia="微软雅黑" w:hAnsi="微软雅黑" w:hint="eastAsia"/>
          <w:sz w:val="20"/>
          <w:szCs w:val="28"/>
        </w:rPr>
      </w:pPr>
      <w:r>
        <w:rPr>
          <w:noProof/>
        </w:rPr>
        <w:drawing>
          <wp:inline distT="0" distB="0" distL="0" distR="0" wp14:anchorId="7E41B3A4" wp14:editId="4E6E7446">
            <wp:extent cx="6343650" cy="2525395"/>
            <wp:effectExtent l="0" t="0" r="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0E23" w14:textId="5C366393" w:rsidR="00CE1165" w:rsidRDefault="009B4E81" w:rsidP="004A2121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并且可以使用</w:t>
      </w:r>
      <w:hyperlink r:id="rId64" w:history="1">
        <w:r w:rsidR="00DB024D" w:rsidRPr="000D73F0">
          <w:rPr>
            <w:rStyle w:val="af4"/>
            <w:rFonts w:ascii="微软雅黑" w:eastAsia="微软雅黑" w:hAnsi="微软雅黑"/>
            <w:sz w:val="20"/>
            <w:szCs w:val="28"/>
          </w:rPr>
          <w:t>http://localhost:3002/</w:t>
        </w:r>
      </w:hyperlink>
      <w:proofErr w:type="gramStart"/>
      <w:r w:rsidR="00DB024D">
        <w:rPr>
          <w:rFonts w:ascii="微软雅黑" w:eastAsia="微软雅黑" w:hAnsi="微软雅黑" w:hint="eastAsia"/>
          <w:sz w:val="20"/>
          <w:szCs w:val="28"/>
        </w:rPr>
        <w:t>正常访问</w:t>
      </w:r>
      <w:proofErr w:type="gramEnd"/>
      <w:r w:rsidR="00DB024D">
        <w:rPr>
          <w:rFonts w:ascii="微软雅黑" w:eastAsia="微软雅黑" w:hAnsi="微软雅黑" w:hint="eastAsia"/>
          <w:sz w:val="20"/>
          <w:szCs w:val="28"/>
        </w:rPr>
        <w:t>网页</w:t>
      </w:r>
    </w:p>
    <w:p w14:paraId="600586C7" w14:textId="487330D4" w:rsidR="00CE1165" w:rsidRDefault="004D30B8" w:rsidP="004A2121">
      <w:pPr>
        <w:rPr>
          <w:rFonts w:ascii="微软雅黑" w:eastAsia="微软雅黑" w:hAnsi="微软雅黑" w:hint="eastAsia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6251899" wp14:editId="1DD3FFB7">
            <wp:extent cx="6343650" cy="348170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B544" w14:textId="452E78FD" w:rsidR="009852A0" w:rsidRDefault="009852A0" w:rsidP="009852A0">
      <w:pPr>
        <w:pStyle w:val="2"/>
        <w:rPr>
          <w:rFonts w:ascii="微软雅黑" w:eastAsia="微软雅黑" w:hAnsi="微软雅黑"/>
        </w:rPr>
      </w:pPr>
      <w:bookmarkStart w:id="16" w:name="_Toc153746644"/>
      <w:r>
        <w:rPr>
          <w:rFonts w:ascii="微软雅黑" w:eastAsia="微软雅黑" w:hAnsi="微软雅黑" w:hint="eastAsia"/>
        </w:rPr>
        <w:t>服务器部署</w:t>
      </w:r>
      <w:r w:rsidRPr="0057703A">
        <w:rPr>
          <w:rFonts w:ascii="微软雅黑" w:eastAsia="微软雅黑" w:hAnsi="微软雅黑" w:hint="eastAsia"/>
        </w:rPr>
        <w:t>测试</w:t>
      </w:r>
      <w:bookmarkEnd w:id="16"/>
    </w:p>
    <w:p w14:paraId="4EECA710" w14:textId="3C317A1A" w:rsidR="009852A0" w:rsidRDefault="009E2FAE" w:rsidP="004A2121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使用地址</w:t>
      </w:r>
      <w:hyperlink r:id="rId66" w:history="1">
        <w:r w:rsidRPr="000D73F0">
          <w:rPr>
            <w:rStyle w:val="af4"/>
            <w:rFonts w:ascii="微软雅黑" w:eastAsia="微软雅黑" w:hAnsi="微软雅黑"/>
            <w:sz w:val="20"/>
            <w:szCs w:val="28"/>
          </w:rPr>
          <w:t>http://150.158.11.134:3002/</w:t>
        </w:r>
      </w:hyperlink>
      <w:r>
        <w:rPr>
          <w:rFonts w:ascii="微软雅黑" w:eastAsia="微软雅黑" w:hAnsi="微软雅黑" w:hint="eastAsia"/>
          <w:sz w:val="20"/>
          <w:szCs w:val="28"/>
        </w:rPr>
        <w:t>可以</w:t>
      </w:r>
      <w:proofErr w:type="gramStart"/>
      <w:r>
        <w:rPr>
          <w:rFonts w:ascii="微软雅黑" w:eastAsia="微软雅黑" w:hAnsi="微软雅黑" w:hint="eastAsia"/>
          <w:sz w:val="20"/>
          <w:szCs w:val="28"/>
        </w:rPr>
        <w:t>正确访问</w:t>
      </w:r>
      <w:proofErr w:type="gramEnd"/>
      <w:r>
        <w:rPr>
          <w:rFonts w:ascii="微软雅黑" w:eastAsia="微软雅黑" w:hAnsi="微软雅黑" w:hint="eastAsia"/>
          <w:sz w:val="20"/>
          <w:szCs w:val="28"/>
        </w:rPr>
        <w:t>网页</w:t>
      </w:r>
    </w:p>
    <w:p w14:paraId="7A29C597" w14:textId="1E3DCD57" w:rsidR="009852A0" w:rsidRDefault="00F1585C" w:rsidP="004A2121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3FB5267" wp14:editId="7CD91AAE">
            <wp:extent cx="6343650" cy="306324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075E" w14:textId="1C8E795F" w:rsidR="009852A0" w:rsidRDefault="00FC6457" w:rsidP="004A2121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所有实现的功能都调用正常，不再一一赘述</w:t>
      </w:r>
    </w:p>
    <w:p w14:paraId="20D30236" w14:textId="605D54B0" w:rsidR="00FC6457" w:rsidRDefault="00FC6457" w:rsidP="004A2121">
      <w:pPr>
        <w:rPr>
          <w:rFonts w:ascii="微软雅黑" w:eastAsia="微软雅黑" w:hAnsi="微软雅黑" w:hint="eastAsia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786DDB1" wp14:editId="4F18027A">
            <wp:extent cx="6343650" cy="25736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6711" w14:textId="7701EC6B" w:rsidR="005578F0" w:rsidRDefault="005578F0" w:rsidP="004A2121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并且本地</w:t>
      </w:r>
      <w:proofErr w:type="gramStart"/>
      <w:r>
        <w:rPr>
          <w:rFonts w:ascii="微软雅黑" w:eastAsia="微软雅黑" w:hAnsi="微软雅黑" w:hint="eastAsia"/>
          <w:sz w:val="20"/>
          <w:szCs w:val="28"/>
        </w:rPr>
        <w:t>和网端程序</w:t>
      </w:r>
      <w:proofErr w:type="gramEnd"/>
      <w:r>
        <w:rPr>
          <w:rFonts w:ascii="微软雅黑" w:eastAsia="微软雅黑" w:hAnsi="微软雅黑" w:hint="eastAsia"/>
          <w:sz w:val="20"/>
          <w:szCs w:val="28"/>
        </w:rPr>
        <w:t>能够同时运行互不干扰</w:t>
      </w:r>
    </w:p>
    <w:p w14:paraId="1FD7B4D1" w14:textId="43014D17" w:rsidR="005578F0" w:rsidRPr="00CC6E4F" w:rsidRDefault="005578F0" w:rsidP="004A2121">
      <w:pPr>
        <w:rPr>
          <w:rFonts w:ascii="微软雅黑" w:eastAsia="微软雅黑" w:hAnsi="微软雅黑" w:hint="eastAsia"/>
          <w:sz w:val="20"/>
          <w:szCs w:val="28"/>
        </w:rPr>
      </w:pPr>
      <w:r>
        <w:rPr>
          <w:noProof/>
        </w:rPr>
        <w:drawing>
          <wp:inline distT="0" distB="0" distL="0" distR="0" wp14:anchorId="23F74F63" wp14:editId="45317F49">
            <wp:extent cx="6343650" cy="278193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78F0" w:rsidRPr="00CC6E4F" w:rsidSect="00B5445D">
      <w:footerReference w:type="default" r:id="rId70"/>
      <w:pgSz w:w="11906" w:h="16838" w:code="9"/>
      <w:pgMar w:top="1202" w:right="958" w:bottom="1202" w:left="95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903770" w14:textId="77777777" w:rsidR="00D5731F" w:rsidRDefault="00D5731F">
      <w:r>
        <w:separator/>
      </w:r>
    </w:p>
  </w:endnote>
  <w:endnote w:type="continuationSeparator" w:id="0">
    <w:p w14:paraId="76287A5F" w14:textId="77777777" w:rsidR="00D5731F" w:rsidRDefault="00D573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1" w:csb1="00000000"/>
  </w:font>
  <w:font w:name="方正姚体">
    <w:altName w:val="微软雅黑"/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altName w:val="Microsoft Ya 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0887596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143BB287" w14:textId="1C01C002" w:rsidR="00CA12BB" w:rsidRDefault="00CA12BB">
            <w:pPr>
              <w:pStyle w:val="ac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2FD7B95" w14:textId="6B3CBD6B" w:rsidR="00C31495" w:rsidRDefault="00C31495" w:rsidP="00B5445D">
    <w:pPr>
      <w:pStyle w:val="ac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9B6BA2" w14:textId="77777777" w:rsidR="00D5731F" w:rsidRDefault="00D5731F">
      <w:r>
        <w:separator/>
      </w:r>
    </w:p>
  </w:footnote>
  <w:footnote w:type="continuationSeparator" w:id="0">
    <w:p w14:paraId="33482A91" w14:textId="77777777" w:rsidR="00D5731F" w:rsidRDefault="00D573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77C79"/>
    <w:multiLevelType w:val="multilevel"/>
    <w:tmpl w:val="EB5E1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CB56AA"/>
    <w:multiLevelType w:val="multilevel"/>
    <w:tmpl w:val="702EF96C"/>
    <w:styleLink w:val="a"/>
    <w:lvl w:ilvl="0">
      <w:start w:val="1"/>
      <w:numFmt w:val="decimal"/>
      <w:lvlText w:val="%1."/>
      <w:lvlJc w:val="left"/>
      <w:pPr>
        <w:tabs>
          <w:tab w:val="num" w:pos="794"/>
        </w:tabs>
        <w:ind w:left="794" w:hanging="454"/>
      </w:pPr>
      <w:rPr>
        <w:rFonts w:ascii="Courier New" w:eastAsia="宋体" w:hAnsi="Courier New" w:hint="default"/>
        <w:kern w:val="2"/>
        <w:sz w:val="18"/>
        <w:szCs w:val="18"/>
      </w:rPr>
    </w:lvl>
    <w:lvl w:ilvl="1">
      <w:start w:val="1"/>
      <w:numFmt w:val="decimal"/>
      <w:lvlText w:val="%1.%2."/>
      <w:lvlJc w:val="left"/>
      <w:pPr>
        <w:tabs>
          <w:tab w:val="num" w:pos="1361"/>
        </w:tabs>
        <w:ind w:left="1361" w:hanging="681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  <w:rPr>
        <w:rFonts w:hint="eastAsia"/>
      </w:rPr>
    </w:lvl>
  </w:abstractNum>
  <w:abstractNum w:abstractNumId="2" w15:restartNumberingAfterBreak="0">
    <w:nsid w:val="197B3AA9"/>
    <w:multiLevelType w:val="hybridMultilevel"/>
    <w:tmpl w:val="48381258"/>
    <w:lvl w:ilvl="0" w:tplc="F3FC8AE8">
      <w:start w:val="5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" w15:restartNumberingAfterBreak="0">
    <w:nsid w:val="1C1E8560"/>
    <w:multiLevelType w:val="hybridMultilevel"/>
    <w:tmpl w:val="8FECEACD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262E6D7C"/>
    <w:multiLevelType w:val="multilevel"/>
    <w:tmpl w:val="0CB86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D6B7E36"/>
    <w:multiLevelType w:val="hybridMultilevel"/>
    <w:tmpl w:val="5A37DD5A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41523BC4"/>
    <w:multiLevelType w:val="hybridMultilevel"/>
    <w:tmpl w:val="31167DBA"/>
    <w:lvl w:ilvl="0" w:tplc="9B9426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31B3538"/>
    <w:multiLevelType w:val="hybridMultilevel"/>
    <w:tmpl w:val="D59C6CB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83C6EDA"/>
    <w:multiLevelType w:val="multilevel"/>
    <w:tmpl w:val="E224057C"/>
    <w:styleLink w:val="a0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454"/>
      </w:pPr>
      <w:rPr>
        <w:rFonts w:ascii="Courier New" w:eastAsia="宋体" w:hAnsi="Courier New" w:hint="eastAsia"/>
        <w:kern w:val="2"/>
        <w:sz w:val="18"/>
      </w:rPr>
    </w:lvl>
    <w:lvl w:ilvl="1">
      <w:start w:val="1"/>
      <w:numFmt w:val="lowerLetter"/>
      <w:lvlText w:val="%2)"/>
      <w:lvlJc w:val="left"/>
      <w:pPr>
        <w:tabs>
          <w:tab w:val="num" w:pos="1560"/>
        </w:tabs>
        <w:ind w:left="156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  <w:rPr>
        <w:rFonts w:hint="eastAsia"/>
      </w:rPr>
    </w:lvl>
  </w:abstractNum>
  <w:abstractNum w:abstractNumId="9" w15:restartNumberingAfterBreak="0">
    <w:nsid w:val="49AD23F2"/>
    <w:multiLevelType w:val="hybridMultilevel"/>
    <w:tmpl w:val="E0525C4A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663A987"/>
    <w:multiLevelType w:val="singleLevel"/>
    <w:tmpl w:val="5663A987"/>
    <w:lvl w:ilvl="0">
      <w:start w:val="1"/>
      <w:numFmt w:val="decimal"/>
      <w:suff w:val="nothing"/>
      <w:lvlText w:val="%1."/>
      <w:lvlJc w:val="left"/>
    </w:lvl>
  </w:abstractNum>
  <w:abstractNum w:abstractNumId="11" w15:restartNumberingAfterBreak="0">
    <w:nsid w:val="618B57A4"/>
    <w:multiLevelType w:val="multilevel"/>
    <w:tmpl w:val="AC720642"/>
    <w:styleLink w:val="a1"/>
    <w:lvl w:ilvl="0">
      <w:start w:val="1"/>
      <w:numFmt w:val="bullet"/>
      <w:lvlText w:val=""/>
      <w:lvlJc w:val="left"/>
      <w:pPr>
        <w:tabs>
          <w:tab w:val="num" w:pos="794"/>
        </w:tabs>
        <w:ind w:left="794" w:hanging="454"/>
      </w:pPr>
      <w:rPr>
        <w:rFonts w:ascii="Symbol" w:hAnsi="Symbol" w:hint="default"/>
        <w:color w:val="auto"/>
        <w:kern w:val="2"/>
        <w:sz w:val="18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7005529E"/>
    <w:multiLevelType w:val="hybridMultilevel"/>
    <w:tmpl w:val="A30A5B7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3" w15:restartNumberingAfterBreak="0">
    <w:nsid w:val="76CD6903"/>
    <w:multiLevelType w:val="multilevel"/>
    <w:tmpl w:val="3A5429B2"/>
    <w:lvl w:ilvl="0">
      <w:start w:val="1"/>
      <w:numFmt w:val="decimal"/>
      <w:pStyle w:val="1"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1364"/>
        </w:tabs>
        <w:ind w:left="851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2716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49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6282"/>
        </w:tabs>
        <w:ind w:left="5102" w:hanging="1700"/>
      </w:pPr>
      <w:rPr>
        <w:rFonts w:hint="eastAsia"/>
      </w:rPr>
    </w:lvl>
  </w:abstractNum>
  <w:abstractNum w:abstractNumId="14" w15:restartNumberingAfterBreak="0">
    <w:nsid w:val="77E02BB1"/>
    <w:multiLevelType w:val="hybridMultilevel"/>
    <w:tmpl w:val="B8E813F2"/>
    <w:lvl w:ilvl="0" w:tplc="04090001">
      <w:start w:val="1"/>
      <w:numFmt w:val="bullet"/>
      <w:lvlText w:val=""/>
      <w:lvlJc w:val="left"/>
      <w:pPr>
        <w:ind w:left="127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0" w:hanging="420"/>
      </w:pPr>
      <w:rPr>
        <w:rFonts w:ascii="Wingdings" w:hAnsi="Wingdings" w:hint="default"/>
      </w:rPr>
    </w:lvl>
  </w:abstractNum>
  <w:abstractNum w:abstractNumId="15" w15:restartNumberingAfterBreak="0">
    <w:nsid w:val="7E7E6E47"/>
    <w:multiLevelType w:val="hybridMultilevel"/>
    <w:tmpl w:val="1B6C762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8"/>
  </w:num>
  <w:num w:numId="4">
    <w:abstractNumId w:val="13"/>
  </w:num>
  <w:num w:numId="5">
    <w:abstractNumId w:val="9"/>
  </w:num>
  <w:num w:numId="6">
    <w:abstractNumId w:val="2"/>
  </w:num>
  <w:num w:numId="7">
    <w:abstractNumId w:val="12"/>
  </w:num>
  <w:num w:numId="8">
    <w:abstractNumId w:val="15"/>
  </w:num>
  <w:num w:numId="9">
    <w:abstractNumId w:val="14"/>
  </w:num>
  <w:num w:numId="10">
    <w:abstractNumId w:val="5"/>
  </w:num>
  <w:num w:numId="11">
    <w:abstractNumId w:val="3"/>
  </w:num>
  <w:num w:numId="12">
    <w:abstractNumId w:val="10"/>
  </w:num>
  <w:num w:numId="13">
    <w:abstractNumId w:val="4"/>
  </w:num>
  <w:num w:numId="14">
    <w:abstractNumId w:val="0"/>
  </w:num>
  <w:num w:numId="15">
    <w:abstractNumId w:val="7"/>
  </w:num>
  <w:num w:numId="16">
    <w:abstractNumId w:val="6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7985"/>
    <w:rsid w:val="000023B1"/>
    <w:rsid w:val="0000247B"/>
    <w:rsid w:val="00004FFF"/>
    <w:rsid w:val="000057FB"/>
    <w:rsid w:val="0000640F"/>
    <w:rsid w:val="000108CD"/>
    <w:rsid w:val="00012399"/>
    <w:rsid w:val="00013C97"/>
    <w:rsid w:val="00022824"/>
    <w:rsid w:val="00022F3C"/>
    <w:rsid w:val="000300CE"/>
    <w:rsid w:val="00033451"/>
    <w:rsid w:val="00034BD1"/>
    <w:rsid w:val="00035E3F"/>
    <w:rsid w:val="00036639"/>
    <w:rsid w:val="00042EAB"/>
    <w:rsid w:val="0004495C"/>
    <w:rsid w:val="00045D7C"/>
    <w:rsid w:val="000555A3"/>
    <w:rsid w:val="000606A7"/>
    <w:rsid w:val="00063B83"/>
    <w:rsid w:val="000718CE"/>
    <w:rsid w:val="00077FE9"/>
    <w:rsid w:val="00083B69"/>
    <w:rsid w:val="0009040E"/>
    <w:rsid w:val="0009064E"/>
    <w:rsid w:val="0009184D"/>
    <w:rsid w:val="00091FB6"/>
    <w:rsid w:val="00093364"/>
    <w:rsid w:val="00094E78"/>
    <w:rsid w:val="0009746A"/>
    <w:rsid w:val="000B11EA"/>
    <w:rsid w:val="000B3D37"/>
    <w:rsid w:val="000C1A0A"/>
    <w:rsid w:val="000C49E9"/>
    <w:rsid w:val="000D1EC9"/>
    <w:rsid w:val="000D3B29"/>
    <w:rsid w:val="000F71F0"/>
    <w:rsid w:val="00101C8B"/>
    <w:rsid w:val="001035BB"/>
    <w:rsid w:val="00104879"/>
    <w:rsid w:val="00111403"/>
    <w:rsid w:val="00114AAB"/>
    <w:rsid w:val="00117832"/>
    <w:rsid w:val="001249DF"/>
    <w:rsid w:val="00132356"/>
    <w:rsid w:val="0013295C"/>
    <w:rsid w:val="00135573"/>
    <w:rsid w:val="00140D28"/>
    <w:rsid w:val="00143F75"/>
    <w:rsid w:val="001477A6"/>
    <w:rsid w:val="001478A6"/>
    <w:rsid w:val="001612A9"/>
    <w:rsid w:val="00165864"/>
    <w:rsid w:val="001718EA"/>
    <w:rsid w:val="001725FD"/>
    <w:rsid w:val="0017673A"/>
    <w:rsid w:val="001779B9"/>
    <w:rsid w:val="00181FE2"/>
    <w:rsid w:val="00184E9E"/>
    <w:rsid w:val="001979F5"/>
    <w:rsid w:val="00197F2C"/>
    <w:rsid w:val="001A02A9"/>
    <w:rsid w:val="001A111A"/>
    <w:rsid w:val="001A14E8"/>
    <w:rsid w:val="001A3040"/>
    <w:rsid w:val="001B1BDD"/>
    <w:rsid w:val="001B39BB"/>
    <w:rsid w:val="001C4765"/>
    <w:rsid w:val="001C5FE3"/>
    <w:rsid w:val="001D1850"/>
    <w:rsid w:val="001D19BB"/>
    <w:rsid w:val="001D3526"/>
    <w:rsid w:val="001D621A"/>
    <w:rsid w:val="001E0C9D"/>
    <w:rsid w:val="001E1BE2"/>
    <w:rsid w:val="001E554D"/>
    <w:rsid w:val="001E620C"/>
    <w:rsid w:val="001F1F99"/>
    <w:rsid w:val="001F51A3"/>
    <w:rsid w:val="0020482F"/>
    <w:rsid w:val="0020498C"/>
    <w:rsid w:val="00210E3D"/>
    <w:rsid w:val="002129D9"/>
    <w:rsid w:val="002132B9"/>
    <w:rsid w:val="00220C4E"/>
    <w:rsid w:val="00223DC7"/>
    <w:rsid w:val="00231ADF"/>
    <w:rsid w:val="00232442"/>
    <w:rsid w:val="00233E50"/>
    <w:rsid w:val="002356F5"/>
    <w:rsid w:val="00235F56"/>
    <w:rsid w:val="00241D70"/>
    <w:rsid w:val="0024216D"/>
    <w:rsid w:val="002429F8"/>
    <w:rsid w:val="00252F02"/>
    <w:rsid w:val="00253038"/>
    <w:rsid w:val="0025428C"/>
    <w:rsid w:val="0026503F"/>
    <w:rsid w:val="00266B7C"/>
    <w:rsid w:val="00275108"/>
    <w:rsid w:val="00275538"/>
    <w:rsid w:val="00277C89"/>
    <w:rsid w:val="00286CE6"/>
    <w:rsid w:val="00294DD1"/>
    <w:rsid w:val="002971C1"/>
    <w:rsid w:val="002A0A39"/>
    <w:rsid w:val="002A5C54"/>
    <w:rsid w:val="002A6BB9"/>
    <w:rsid w:val="002A742E"/>
    <w:rsid w:val="002B1B14"/>
    <w:rsid w:val="002B70EC"/>
    <w:rsid w:val="002B747B"/>
    <w:rsid w:val="002C14E4"/>
    <w:rsid w:val="002C6D31"/>
    <w:rsid w:val="002D0F2C"/>
    <w:rsid w:val="002D26BA"/>
    <w:rsid w:val="002E049D"/>
    <w:rsid w:val="002E1734"/>
    <w:rsid w:val="002E6651"/>
    <w:rsid w:val="002F1275"/>
    <w:rsid w:val="002F34EF"/>
    <w:rsid w:val="002F5A2E"/>
    <w:rsid w:val="003009B9"/>
    <w:rsid w:val="00300A5D"/>
    <w:rsid w:val="003019E6"/>
    <w:rsid w:val="00305DCB"/>
    <w:rsid w:val="003114A9"/>
    <w:rsid w:val="00317B4C"/>
    <w:rsid w:val="003202F8"/>
    <w:rsid w:val="00325B0E"/>
    <w:rsid w:val="003311AF"/>
    <w:rsid w:val="0033296C"/>
    <w:rsid w:val="00333975"/>
    <w:rsid w:val="003418CF"/>
    <w:rsid w:val="00342BF6"/>
    <w:rsid w:val="0037135C"/>
    <w:rsid w:val="00371AB8"/>
    <w:rsid w:val="003761CB"/>
    <w:rsid w:val="00380157"/>
    <w:rsid w:val="00381857"/>
    <w:rsid w:val="0038236A"/>
    <w:rsid w:val="00385D9E"/>
    <w:rsid w:val="003863C3"/>
    <w:rsid w:val="00393248"/>
    <w:rsid w:val="00396FBA"/>
    <w:rsid w:val="003A19FE"/>
    <w:rsid w:val="003A2FCC"/>
    <w:rsid w:val="003A4913"/>
    <w:rsid w:val="003A4E7B"/>
    <w:rsid w:val="003A57AE"/>
    <w:rsid w:val="003A5A70"/>
    <w:rsid w:val="003B11A9"/>
    <w:rsid w:val="003B1E81"/>
    <w:rsid w:val="003B31FB"/>
    <w:rsid w:val="003B40DE"/>
    <w:rsid w:val="003B466E"/>
    <w:rsid w:val="003B502C"/>
    <w:rsid w:val="003B71D7"/>
    <w:rsid w:val="003C6358"/>
    <w:rsid w:val="003C6BD1"/>
    <w:rsid w:val="003E0E88"/>
    <w:rsid w:val="003E6C28"/>
    <w:rsid w:val="003F769D"/>
    <w:rsid w:val="004051CD"/>
    <w:rsid w:val="00405E71"/>
    <w:rsid w:val="0041040D"/>
    <w:rsid w:val="00411ABA"/>
    <w:rsid w:val="00412E7B"/>
    <w:rsid w:val="00423A87"/>
    <w:rsid w:val="004318F1"/>
    <w:rsid w:val="00432F35"/>
    <w:rsid w:val="004358BB"/>
    <w:rsid w:val="00440087"/>
    <w:rsid w:val="004418F5"/>
    <w:rsid w:val="00441D72"/>
    <w:rsid w:val="004423BC"/>
    <w:rsid w:val="00442CB5"/>
    <w:rsid w:val="00452C27"/>
    <w:rsid w:val="00452E96"/>
    <w:rsid w:val="00453722"/>
    <w:rsid w:val="00453DD7"/>
    <w:rsid w:val="004553DD"/>
    <w:rsid w:val="00464BD2"/>
    <w:rsid w:val="004655F3"/>
    <w:rsid w:val="00465AAE"/>
    <w:rsid w:val="00467CA1"/>
    <w:rsid w:val="00471F1E"/>
    <w:rsid w:val="00472093"/>
    <w:rsid w:val="00475A50"/>
    <w:rsid w:val="004773A8"/>
    <w:rsid w:val="0048283D"/>
    <w:rsid w:val="00485D5C"/>
    <w:rsid w:val="00487393"/>
    <w:rsid w:val="00497D5E"/>
    <w:rsid w:val="004A2121"/>
    <w:rsid w:val="004A3099"/>
    <w:rsid w:val="004B054F"/>
    <w:rsid w:val="004B13F4"/>
    <w:rsid w:val="004B33A8"/>
    <w:rsid w:val="004C04BA"/>
    <w:rsid w:val="004C26CD"/>
    <w:rsid w:val="004C2D4C"/>
    <w:rsid w:val="004C5FD6"/>
    <w:rsid w:val="004C77E0"/>
    <w:rsid w:val="004D1AD6"/>
    <w:rsid w:val="004D30B8"/>
    <w:rsid w:val="004D3328"/>
    <w:rsid w:val="004D4374"/>
    <w:rsid w:val="004D5E37"/>
    <w:rsid w:val="004D7070"/>
    <w:rsid w:val="004E2F16"/>
    <w:rsid w:val="004E587A"/>
    <w:rsid w:val="004E7631"/>
    <w:rsid w:val="004F19D2"/>
    <w:rsid w:val="004F42B1"/>
    <w:rsid w:val="0050073A"/>
    <w:rsid w:val="0050210F"/>
    <w:rsid w:val="00507B67"/>
    <w:rsid w:val="00516738"/>
    <w:rsid w:val="00520F74"/>
    <w:rsid w:val="005247C4"/>
    <w:rsid w:val="00533454"/>
    <w:rsid w:val="005379DE"/>
    <w:rsid w:val="005512C6"/>
    <w:rsid w:val="00556702"/>
    <w:rsid w:val="005578F0"/>
    <w:rsid w:val="0056064F"/>
    <w:rsid w:val="00563190"/>
    <w:rsid w:val="00564B1E"/>
    <w:rsid w:val="00565DD8"/>
    <w:rsid w:val="00566785"/>
    <w:rsid w:val="00571B3E"/>
    <w:rsid w:val="005727F4"/>
    <w:rsid w:val="005743D6"/>
    <w:rsid w:val="0057703A"/>
    <w:rsid w:val="005770CE"/>
    <w:rsid w:val="005823F8"/>
    <w:rsid w:val="00582A97"/>
    <w:rsid w:val="00587B37"/>
    <w:rsid w:val="005920D8"/>
    <w:rsid w:val="0059412F"/>
    <w:rsid w:val="005945A3"/>
    <w:rsid w:val="00595A3C"/>
    <w:rsid w:val="00596A04"/>
    <w:rsid w:val="005A2A74"/>
    <w:rsid w:val="005A3525"/>
    <w:rsid w:val="005A7C33"/>
    <w:rsid w:val="005B2C60"/>
    <w:rsid w:val="005B42E3"/>
    <w:rsid w:val="005C1A94"/>
    <w:rsid w:val="005C5E0D"/>
    <w:rsid w:val="005D1BF3"/>
    <w:rsid w:val="005D45E5"/>
    <w:rsid w:val="005E1C0B"/>
    <w:rsid w:val="005E42A0"/>
    <w:rsid w:val="005E43E2"/>
    <w:rsid w:val="005E7E4C"/>
    <w:rsid w:val="005F3195"/>
    <w:rsid w:val="00604C47"/>
    <w:rsid w:val="006063BA"/>
    <w:rsid w:val="0061006F"/>
    <w:rsid w:val="0061292E"/>
    <w:rsid w:val="00613F00"/>
    <w:rsid w:val="00614EB6"/>
    <w:rsid w:val="00617267"/>
    <w:rsid w:val="00617FAC"/>
    <w:rsid w:val="00620805"/>
    <w:rsid w:val="00622B9E"/>
    <w:rsid w:val="00623366"/>
    <w:rsid w:val="00625432"/>
    <w:rsid w:val="00627C9F"/>
    <w:rsid w:val="00632176"/>
    <w:rsid w:val="00632A99"/>
    <w:rsid w:val="00637689"/>
    <w:rsid w:val="006431D9"/>
    <w:rsid w:val="006448C7"/>
    <w:rsid w:val="00647402"/>
    <w:rsid w:val="006527F4"/>
    <w:rsid w:val="00652986"/>
    <w:rsid w:val="00653D35"/>
    <w:rsid w:val="00654598"/>
    <w:rsid w:val="00654C8D"/>
    <w:rsid w:val="00657D0C"/>
    <w:rsid w:val="00657D1F"/>
    <w:rsid w:val="00661180"/>
    <w:rsid w:val="00662F41"/>
    <w:rsid w:val="00676FFB"/>
    <w:rsid w:val="00677081"/>
    <w:rsid w:val="00683223"/>
    <w:rsid w:val="00684121"/>
    <w:rsid w:val="00687EDD"/>
    <w:rsid w:val="0069391D"/>
    <w:rsid w:val="00696022"/>
    <w:rsid w:val="006A194B"/>
    <w:rsid w:val="006A35B1"/>
    <w:rsid w:val="006A3812"/>
    <w:rsid w:val="006A6044"/>
    <w:rsid w:val="006B1B53"/>
    <w:rsid w:val="006B1D1F"/>
    <w:rsid w:val="006B331D"/>
    <w:rsid w:val="006C1DEA"/>
    <w:rsid w:val="006C34CB"/>
    <w:rsid w:val="006C439E"/>
    <w:rsid w:val="006C4D4F"/>
    <w:rsid w:val="006D3DA3"/>
    <w:rsid w:val="006D5E1A"/>
    <w:rsid w:val="006E4CED"/>
    <w:rsid w:val="006E4DE5"/>
    <w:rsid w:val="006F0A39"/>
    <w:rsid w:val="006F1285"/>
    <w:rsid w:val="006F262F"/>
    <w:rsid w:val="006F27EB"/>
    <w:rsid w:val="006F6E28"/>
    <w:rsid w:val="006F7312"/>
    <w:rsid w:val="007018F5"/>
    <w:rsid w:val="007022E5"/>
    <w:rsid w:val="007026D9"/>
    <w:rsid w:val="00703310"/>
    <w:rsid w:val="0070401D"/>
    <w:rsid w:val="00705631"/>
    <w:rsid w:val="00706BE2"/>
    <w:rsid w:val="0071436B"/>
    <w:rsid w:val="007153A9"/>
    <w:rsid w:val="00716253"/>
    <w:rsid w:val="007221A6"/>
    <w:rsid w:val="00723909"/>
    <w:rsid w:val="007246C3"/>
    <w:rsid w:val="007253FC"/>
    <w:rsid w:val="0072554F"/>
    <w:rsid w:val="00727262"/>
    <w:rsid w:val="00733218"/>
    <w:rsid w:val="00733C2A"/>
    <w:rsid w:val="00736211"/>
    <w:rsid w:val="0073677F"/>
    <w:rsid w:val="00737C14"/>
    <w:rsid w:val="007406A4"/>
    <w:rsid w:val="00742EA9"/>
    <w:rsid w:val="00760228"/>
    <w:rsid w:val="007630D5"/>
    <w:rsid w:val="0076333E"/>
    <w:rsid w:val="007661A7"/>
    <w:rsid w:val="0076683A"/>
    <w:rsid w:val="00767960"/>
    <w:rsid w:val="00767C7B"/>
    <w:rsid w:val="00774790"/>
    <w:rsid w:val="00785811"/>
    <w:rsid w:val="007865C9"/>
    <w:rsid w:val="0079412B"/>
    <w:rsid w:val="00795F1F"/>
    <w:rsid w:val="0079729E"/>
    <w:rsid w:val="007A5AA2"/>
    <w:rsid w:val="007A6DC0"/>
    <w:rsid w:val="007C44B7"/>
    <w:rsid w:val="007C5586"/>
    <w:rsid w:val="007C7067"/>
    <w:rsid w:val="007C7EA3"/>
    <w:rsid w:val="007D1AAF"/>
    <w:rsid w:val="007D204E"/>
    <w:rsid w:val="007D2CCD"/>
    <w:rsid w:val="007D5E9E"/>
    <w:rsid w:val="007E1403"/>
    <w:rsid w:val="007E38A9"/>
    <w:rsid w:val="007F0C6C"/>
    <w:rsid w:val="007F7CCD"/>
    <w:rsid w:val="00800057"/>
    <w:rsid w:val="00800C0C"/>
    <w:rsid w:val="00801764"/>
    <w:rsid w:val="0080331F"/>
    <w:rsid w:val="00805719"/>
    <w:rsid w:val="00805C6C"/>
    <w:rsid w:val="008154B9"/>
    <w:rsid w:val="00816877"/>
    <w:rsid w:val="00816E39"/>
    <w:rsid w:val="00821038"/>
    <w:rsid w:val="008247BA"/>
    <w:rsid w:val="00824D1B"/>
    <w:rsid w:val="00830B31"/>
    <w:rsid w:val="00832D4E"/>
    <w:rsid w:val="00833ABF"/>
    <w:rsid w:val="00834753"/>
    <w:rsid w:val="00846F8B"/>
    <w:rsid w:val="008504D4"/>
    <w:rsid w:val="00850FE4"/>
    <w:rsid w:val="00851649"/>
    <w:rsid w:val="00852AF1"/>
    <w:rsid w:val="00853E9B"/>
    <w:rsid w:val="00854E47"/>
    <w:rsid w:val="00855EAF"/>
    <w:rsid w:val="00860186"/>
    <w:rsid w:val="0086295B"/>
    <w:rsid w:val="0086542C"/>
    <w:rsid w:val="008668A0"/>
    <w:rsid w:val="00880498"/>
    <w:rsid w:val="00883922"/>
    <w:rsid w:val="00884A0E"/>
    <w:rsid w:val="008852A3"/>
    <w:rsid w:val="00891958"/>
    <w:rsid w:val="0089398C"/>
    <w:rsid w:val="008972AC"/>
    <w:rsid w:val="008A04F2"/>
    <w:rsid w:val="008A23C3"/>
    <w:rsid w:val="008A27C1"/>
    <w:rsid w:val="008A29FC"/>
    <w:rsid w:val="008A6009"/>
    <w:rsid w:val="008B0D8C"/>
    <w:rsid w:val="008B1482"/>
    <w:rsid w:val="008B64DC"/>
    <w:rsid w:val="008B7E75"/>
    <w:rsid w:val="008C3924"/>
    <w:rsid w:val="008C47D6"/>
    <w:rsid w:val="008D15EA"/>
    <w:rsid w:val="008D6806"/>
    <w:rsid w:val="008D79F5"/>
    <w:rsid w:val="008E4222"/>
    <w:rsid w:val="008F25C4"/>
    <w:rsid w:val="008F611A"/>
    <w:rsid w:val="00900F20"/>
    <w:rsid w:val="009015F4"/>
    <w:rsid w:val="00902BFD"/>
    <w:rsid w:val="00910199"/>
    <w:rsid w:val="00910641"/>
    <w:rsid w:val="00911D8B"/>
    <w:rsid w:val="00925441"/>
    <w:rsid w:val="00927496"/>
    <w:rsid w:val="009275CC"/>
    <w:rsid w:val="00931267"/>
    <w:rsid w:val="009318FD"/>
    <w:rsid w:val="009408D5"/>
    <w:rsid w:val="00941D23"/>
    <w:rsid w:val="00962811"/>
    <w:rsid w:val="00963186"/>
    <w:rsid w:val="009727FE"/>
    <w:rsid w:val="00980E7D"/>
    <w:rsid w:val="00980ECA"/>
    <w:rsid w:val="009852A0"/>
    <w:rsid w:val="0099591B"/>
    <w:rsid w:val="00996824"/>
    <w:rsid w:val="009A0695"/>
    <w:rsid w:val="009A3F20"/>
    <w:rsid w:val="009A4152"/>
    <w:rsid w:val="009A4809"/>
    <w:rsid w:val="009A6A3A"/>
    <w:rsid w:val="009B1387"/>
    <w:rsid w:val="009B4E81"/>
    <w:rsid w:val="009C05D8"/>
    <w:rsid w:val="009C484E"/>
    <w:rsid w:val="009C4A9C"/>
    <w:rsid w:val="009C6E9F"/>
    <w:rsid w:val="009C7985"/>
    <w:rsid w:val="009D44A9"/>
    <w:rsid w:val="009E0162"/>
    <w:rsid w:val="009E09AD"/>
    <w:rsid w:val="009E2965"/>
    <w:rsid w:val="009E2FAE"/>
    <w:rsid w:val="009E67EA"/>
    <w:rsid w:val="009E6F4F"/>
    <w:rsid w:val="009F0B34"/>
    <w:rsid w:val="009F5DB8"/>
    <w:rsid w:val="00A00CF5"/>
    <w:rsid w:val="00A054E3"/>
    <w:rsid w:val="00A06C7F"/>
    <w:rsid w:val="00A32B07"/>
    <w:rsid w:val="00A34837"/>
    <w:rsid w:val="00A42F46"/>
    <w:rsid w:val="00A44E50"/>
    <w:rsid w:val="00A51C1D"/>
    <w:rsid w:val="00A52B9B"/>
    <w:rsid w:val="00A5663D"/>
    <w:rsid w:val="00A5705C"/>
    <w:rsid w:val="00A6057F"/>
    <w:rsid w:val="00A61A93"/>
    <w:rsid w:val="00A6289F"/>
    <w:rsid w:val="00A63AA1"/>
    <w:rsid w:val="00A65C21"/>
    <w:rsid w:val="00A660D0"/>
    <w:rsid w:val="00A667C4"/>
    <w:rsid w:val="00A804C1"/>
    <w:rsid w:val="00A83468"/>
    <w:rsid w:val="00A856E8"/>
    <w:rsid w:val="00A860AB"/>
    <w:rsid w:val="00A900E3"/>
    <w:rsid w:val="00A905FF"/>
    <w:rsid w:val="00A917A0"/>
    <w:rsid w:val="00A92076"/>
    <w:rsid w:val="00A9264F"/>
    <w:rsid w:val="00A9693D"/>
    <w:rsid w:val="00AA4BAD"/>
    <w:rsid w:val="00AA552D"/>
    <w:rsid w:val="00AB5C26"/>
    <w:rsid w:val="00AC686B"/>
    <w:rsid w:val="00AC75BE"/>
    <w:rsid w:val="00AD005E"/>
    <w:rsid w:val="00AD68F2"/>
    <w:rsid w:val="00AD6E53"/>
    <w:rsid w:val="00AE29BC"/>
    <w:rsid w:val="00AF634A"/>
    <w:rsid w:val="00B00895"/>
    <w:rsid w:val="00B048EA"/>
    <w:rsid w:val="00B22475"/>
    <w:rsid w:val="00B22B97"/>
    <w:rsid w:val="00B232B4"/>
    <w:rsid w:val="00B249D0"/>
    <w:rsid w:val="00B26D0A"/>
    <w:rsid w:val="00B272B0"/>
    <w:rsid w:val="00B32A37"/>
    <w:rsid w:val="00B3320A"/>
    <w:rsid w:val="00B36508"/>
    <w:rsid w:val="00B428BD"/>
    <w:rsid w:val="00B5445D"/>
    <w:rsid w:val="00B6215C"/>
    <w:rsid w:val="00B636B3"/>
    <w:rsid w:val="00B65421"/>
    <w:rsid w:val="00B75F0B"/>
    <w:rsid w:val="00B766B1"/>
    <w:rsid w:val="00B80EF5"/>
    <w:rsid w:val="00B82056"/>
    <w:rsid w:val="00B9220A"/>
    <w:rsid w:val="00B97A08"/>
    <w:rsid w:val="00BA1F6B"/>
    <w:rsid w:val="00BA7100"/>
    <w:rsid w:val="00BA7CF7"/>
    <w:rsid w:val="00BB18F7"/>
    <w:rsid w:val="00BB50F0"/>
    <w:rsid w:val="00BB621A"/>
    <w:rsid w:val="00BC60C4"/>
    <w:rsid w:val="00BD1189"/>
    <w:rsid w:val="00BD17B8"/>
    <w:rsid w:val="00BD3602"/>
    <w:rsid w:val="00BE7182"/>
    <w:rsid w:val="00BE7307"/>
    <w:rsid w:val="00BF3F5F"/>
    <w:rsid w:val="00C011DD"/>
    <w:rsid w:val="00C02C9D"/>
    <w:rsid w:val="00C04EB2"/>
    <w:rsid w:val="00C06F93"/>
    <w:rsid w:val="00C10E16"/>
    <w:rsid w:val="00C12721"/>
    <w:rsid w:val="00C1388A"/>
    <w:rsid w:val="00C202EC"/>
    <w:rsid w:val="00C2268D"/>
    <w:rsid w:val="00C266B6"/>
    <w:rsid w:val="00C31495"/>
    <w:rsid w:val="00C31BAD"/>
    <w:rsid w:val="00C31DD6"/>
    <w:rsid w:val="00C32706"/>
    <w:rsid w:val="00C36EF5"/>
    <w:rsid w:val="00C40D1B"/>
    <w:rsid w:val="00C43BA1"/>
    <w:rsid w:val="00C45DBD"/>
    <w:rsid w:val="00C51BBA"/>
    <w:rsid w:val="00C54122"/>
    <w:rsid w:val="00C54BF1"/>
    <w:rsid w:val="00C606A9"/>
    <w:rsid w:val="00C7076B"/>
    <w:rsid w:val="00C707FD"/>
    <w:rsid w:val="00C72C53"/>
    <w:rsid w:val="00C747F5"/>
    <w:rsid w:val="00C74CE0"/>
    <w:rsid w:val="00C75DFF"/>
    <w:rsid w:val="00C93966"/>
    <w:rsid w:val="00C93B97"/>
    <w:rsid w:val="00C93D73"/>
    <w:rsid w:val="00C942B3"/>
    <w:rsid w:val="00C953A4"/>
    <w:rsid w:val="00CA12BB"/>
    <w:rsid w:val="00CA1ACE"/>
    <w:rsid w:val="00CA36D7"/>
    <w:rsid w:val="00CA570E"/>
    <w:rsid w:val="00CB2C9F"/>
    <w:rsid w:val="00CB79B7"/>
    <w:rsid w:val="00CC02C8"/>
    <w:rsid w:val="00CC0919"/>
    <w:rsid w:val="00CC4D2C"/>
    <w:rsid w:val="00CC5D6D"/>
    <w:rsid w:val="00CC6E4F"/>
    <w:rsid w:val="00CD1391"/>
    <w:rsid w:val="00CD4937"/>
    <w:rsid w:val="00CD5F96"/>
    <w:rsid w:val="00CD7A0B"/>
    <w:rsid w:val="00CD7B32"/>
    <w:rsid w:val="00CE1165"/>
    <w:rsid w:val="00CE1D0B"/>
    <w:rsid w:val="00CF2571"/>
    <w:rsid w:val="00CF6FE3"/>
    <w:rsid w:val="00D03411"/>
    <w:rsid w:val="00D0763B"/>
    <w:rsid w:val="00D07EEC"/>
    <w:rsid w:val="00D130B3"/>
    <w:rsid w:val="00D13DDE"/>
    <w:rsid w:val="00D1489F"/>
    <w:rsid w:val="00D2005B"/>
    <w:rsid w:val="00D23E11"/>
    <w:rsid w:val="00D30287"/>
    <w:rsid w:val="00D31EA9"/>
    <w:rsid w:val="00D33D39"/>
    <w:rsid w:val="00D36757"/>
    <w:rsid w:val="00D411EB"/>
    <w:rsid w:val="00D43160"/>
    <w:rsid w:val="00D47C86"/>
    <w:rsid w:val="00D50204"/>
    <w:rsid w:val="00D5523C"/>
    <w:rsid w:val="00D56881"/>
    <w:rsid w:val="00D5731F"/>
    <w:rsid w:val="00D61379"/>
    <w:rsid w:val="00D6184F"/>
    <w:rsid w:val="00D655E4"/>
    <w:rsid w:val="00D65FE6"/>
    <w:rsid w:val="00D666C2"/>
    <w:rsid w:val="00D732BF"/>
    <w:rsid w:val="00D755BF"/>
    <w:rsid w:val="00D77C7C"/>
    <w:rsid w:val="00D824E9"/>
    <w:rsid w:val="00D91A64"/>
    <w:rsid w:val="00D94235"/>
    <w:rsid w:val="00D96B4A"/>
    <w:rsid w:val="00DA4657"/>
    <w:rsid w:val="00DA60BE"/>
    <w:rsid w:val="00DB024D"/>
    <w:rsid w:val="00DB49CF"/>
    <w:rsid w:val="00DB567B"/>
    <w:rsid w:val="00DB7047"/>
    <w:rsid w:val="00DC5A91"/>
    <w:rsid w:val="00DD1BC0"/>
    <w:rsid w:val="00DD22AF"/>
    <w:rsid w:val="00DD5E2B"/>
    <w:rsid w:val="00DE310F"/>
    <w:rsid w:val="00DE4234"/>
    <w:rsid w:val="00DE5F65"/>
    <w:rsid w:val="00DF1E58"/>
    <w:rsid w:val="00DF713C"/>
    <w:rsid w:val="00E00A94"/>
    <w:rsid w:val="00E01D69"/>
    <w:rsid w:val="00E0286E"/>
    <w:rsid w:val="00E03663"/>
    <w:rsid w:val="00E12401"/>
    <w:rsid w:val="00E23CC4"/>
    <w:rsid w:val="00E24B54"/>
    <w:rsid w:val="00E32BA2"/>
    <w:rsid w:val="00E51374"/>
    <w:rsid w:val="00E516D2"/>
    <w:rsid w:val="00E52E23"/>
    <w:rsid w:val="00E604D6"/>
    <w:rsid w:val="00E64AB9"/>
    <w:rsid w:val="00E72FD9"/>
    <w:rsid w:val="00E73782"/>
    <w:rsid w:val="00E82B72"/>
    <w:rsid w:val="00E82C9C"/>
    <w:rsid w:val="00E905AF"/>
    <w:rsid w:val="00E91235"/>
    <w:rsid w:val="00E92108"/>
    <w:rsid w:val="00E93357"/>
    <w:rsid w:val="00E94C8E"/>
    <w:rsid w:val="00EA621E"/>
    <w:rsid w:val="00EA7461"/>
    <w:rsid w:val="00EB0642"/>
    <w:rsid w:val="00EB0709"/>
    <w:rsid w:val="00EB3800"/>
    <w:rsid w:val="00EB5C00"/>
    <w:rsid w:val="00EC3C27"/>
    <w:rsid w:val="00ED125F"/>
    <w:rsid w:val="00EE1648"/>
    <w:rsid w:val="00EE7635"/>
    <w:rsid w:val="00EF1B79"/>
    <w:rsid w:val="00EF2BAF"/>
    <w:rsid w:val="00EF35E0"/>
    <w:rsid w:val="00F004B0"/>
    <w:rsid w:val="00F0092B"/>
    <w:rsid w:val="00F020B7"/>
    <w:rsid w:val="00F0429D"/>
    <w:rsid w:val="00F05C41"/>
    <w:rsid w:val="00F11FDD"/>
    <w:rsid w:val="00F1440F"/>
    <w:rsid w:val="00F1585C"/>
    <w:rsid w:val="00F25EA9"/>
    <w:rsid w:val="00F2600A"/>
    <w:rsid w:val="00F304EF"/>
    <w:rsid w:val="00F31970"/>
    <w:rsid w:val="00F3455F"/>
    <w:rsid w:val="00F3633F"/>
    <w:rsid w:val="00F42DB1"/>
    <w:rsid w:val="00F45022"/>
    <w:rsid w:val="00F5063C"/>
    <w:rsid w:val="00F50B47"/>
    <w:rsid w:val="00F56469"/>
    <w:rsid w:val="00F6084A"/>
    <w:rsid w:val="00F61D4E"/>
    <w:rsid w:val="00F6583F"/>
    <w:rsid w:val="00F72B9B"/>
    <w:rsid w:val="00F75659"/>
    <w:rsid w:val="00F778FB"/>
    <w:rsid w:val="00F77B39"/>
    <w:rsid w:val="00F806D9"/>
    <w:rsid w:val="00F868E0"/>
    <w:rsid w:val="00F875F6"/>
    <w:rsid w:val="00F90CC0"/>
    <w:rsid w:val="00F946F9"/>
    <w:rsid w:val="00F9663D"/>
    <w:rsid w:val="00F96737"/>
    <w:rsid w:val="00F979C6"/>
    <w:rsid w:val="00FA0D9C"/>
    <w:rsid w:val="00FA37EA"/>
    <w:rsid w:val="00FA532D"/>
    <w:rsid w:val="00FA6ED1"/>
    <w:rsid w:val="00FA6F8F"/>
    <w:rsid w:val="00FA7AC1"/>
    <w:rsid w:val="00FC0A50"/>
    <w:rsid w:val="00FC1282"/>
    <w:rsid w:val="00FC1D23"/>
    <w:rsid w:val="00FC4245"/>
    <w:rsid w:val="00FC6253"/>
    <w:rsid w:val="00FC6457"/>
    <w:rsid w:val="00FC7104"/>
    <w:rsid w:val="00FD2BD4"/>
    <w:rsid w:val="00FE1E62"/>
    <w:rsid w:val="00FE2A6C"/>
    <w:rsid w:val="00FF08DC"/>
    <w:rsid w:val="00FF1248"/>
    <w:rsid w:val="00FF1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A83375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Smart Link" w:semiHidden="1" w:uiPriority="99" w:unhideWhenUsed="1"/>
  </w:latentStyles>
  <w:style w:type="paragraph" w:default="1" w:styleId="a2">
    <w:name w:val="Normal"/>
    <w:qFormat/>
    <w:rsid w:val="00464BD2"/>
    <w:pPr>
      <w:widowControl w:val="0"/>
      <w:jc w:val="both"/>
    </w:pPr>
    <w:rPr>
      <w:kern w:val="2"/>
      <w:sz w:val="18"/>
      <w:szCs w:val="24"/>
    </w:rPr>
  </w:style>
  <w:style w:type="paragraph" w:styleId="1">
    <w:name w:val="heading 1"/>
    <w:basedOn w:val="a2"/>
    <w:next w:val="a2"/>
    <w:qFormat/>
    <w:rsid w:val="00E82C9C"/>
    <w:pPr>
      <w:keepNext/>
      <w:keepLines/>
      <w:numPr>
        <w:numId w:val="4"/>
      </w:numPr>
      <w:spacing w:before="120" w:after="120"/>
      <w:jc w:val="left"/>
      <w:outlineLvl w:val="0"/>
    </w:pPr>
    <w:rPr>
      <w:rFonts w:ascii="Arial Black" w:eastAsia="黑体" w:hAnsi="Arial Black"/>
      <w:b/>
      <w:bCs/>
      <w:kern w:val="44"/>
      <w:sz w:val="30"/>
      <w:szCs w:val="44"/>
    </w:rPr>
  </w:style>
  <w:style w:type="paragraph" w:styleId="2">
    <w:name w:val="heading 2"/>
    <w:basedOn w:val="a2"/>
    <w:next w:val="a2"/>
    <w:link w:val="20"/>
    <w:qFormat/>
    <w:rsid w:val="0061292E"/>
    <w:pPr>
      <w:keepNext/>
      <w:keepLines/>
      <w:numPr>
        <w:ilvl w:val="1"/>
        <w:numId w:val="4"/>
      </w:numPr>
      <w:tabs>
        <w:tab w:val="left" w:pos="640"/>
      </w:tabs>
      <w:spacing w:before="120" w:after="120"/>
      <w:ind w:left="0" w:firstLine="0"/>
      <w:jc w:val="left"/>
      <w:outlineLvl w:val="1"/>
    </w:pPr>
    <w:rPr>
      <w:rFonts w:ascii="Arial Black" w:eastAsia="仿宋_GB2312" w:hAnsi="Arial Black"/>
      <w:b/>
      <w:bCs/>
      <w:sz w:val="30"/>
      <w:szCs w:val="32"/>
    </w:rPr>
  </w:style>
  <w:style w:type="paragraph" w:styleId="3">
    <w:name w:val="heading 3"/>
    <w:basedOn w:val="a2"/>
    <w:next w:val="a2"/>
    <w:qFormat/>
    <w:rsid w:val="0061292E"/>
    <w:pPr>
      <w:keepNext/>
      <w:keepLines/>
      <w:numPr>
        <w:ilvl w:val="2"/>
        <w:numId w:val="4"/>
      </w:numPr>
      <w:tabs>
        <w:tab w:val="left" w:pos="720"/>
        <w:tab w:val="left" w:pos="900"/>
      </w:tabs>
      <w:spacing w:before="60" w:after="60"/>
      <w:ind w:left="0" w:firstLine="0"/>
      <w:jc w:val="left"/>
      <w:outlineLvl w:val="2"/>
    </w:pPr>
    <w:rPr>
      <w:rFonts w:eastAsia="方正姚体"/>
      <w:b/>
      <w:bCs/>
      <w:sz w:val="28"/>
      <w:szCs w:val="32"/>
    </w:rPr>
  </w:style>
  <w:style w:type="paragraph" w:styleId="4">
    <w:name w:val="heading 4"/>
    <w:basedOn w:val="a2"/>
    <w:next w:val="a2"/>
    <w:qFormat/>
    <w:rsid w:val="0061292E"/>
    <w:pPr>
      <w:keepNext/>
      <w:keepLines/>
      <w:numPr>
        <w:ilvl w:val="3"/>
        <w:numId w:val="4"/>
      </w:numPr>
      <w:tabs>
        <w:tab w:val="left" w:pos="1280"/>
      </w:tabs>
      <w:spacing w:before="60" w:after="60"/>
      <w:ind w:left="0" w:firstLine="0"/>
      <w:jc w:val="left"/>
      <w:outlineLvl w:val="3"/>
    </w:pPr>
    <w:rPr>
      <w:rFonts w:eastAsia="黑体"/>
      <w:b/>
      <w:bCs/>
      <w:sz w:val="24"/>
      <w:szCs w:val="28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Title"/>
    <w:basedOn w:val="a2"/>
    <w:qFormat/>
    <w:rsid w:val="00D43160"/>
    <w:pPr>
      <w:spacing w:before="240" w:after="60"/>
      <w:jc w:val="center"/>
      <w:outlineLvl w:val="0"/>
    </w:pPr>
    <w:rPr>
      <w:rFonts w:ascii="Arial Black" w:eastAsia="仿宋_GB2312" w:hAnsi="Arial Black" w:cs="Arial"/>
      <w:b/>
      <w:bCs/>
      <w:sz w:val="36"/>
      <w:szCs w:val="32"/>
    </w:rPr>
  </w:style>
  <w:style w:type="paragraph" w:customStyle="1" w:styleId="21">
    <w:name w:val="正文首行 2 字符"/>
    <w:basedOn w:val="a2"/>
    <w:rsid w:val="0071436B"/>
    <w:pPr>
      <w:ind w:firstLine="360"/>
    </w:pPr>
    <w:rPr>
      <w:rFonts w:cs="宋体"/>
      <w:szCs w:val="20"/>
    </w:rPr>
  </w:style>
  <w:style w:type="paragraph" w:customStyle="1" w:styleId="a7">
    <w:name w:val="作者"/>
    <w:basedOn w:val="a2"/>
    <w:next w:val="a2"/>
    <w:rsid w:val="00CD5F96"/>
    <w:pPr>
      <w:jc w:val="center"/>
    </w:pPr>
    <w:rPr>
      <w:rFonts w:eastAsia="方正姚体"/>
      <w:b/>
      <w:sz w:val="28"/>
    </w:rPr>
  </w:style>
  <w:style w:type="paragraph" w:customStyle="1" w:styleId="code">
    <w:name w:val="code"/>
    <w:basedOn w:val="a2"/>
    <w:link w:val="codeChar"/>
    <w:rsid w:val="009A4809"/>
    <w:pPr>
      <w:shd w:val="clear" w:color="auto" w:fill="F3F3F3"/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</w:tabs>
      <w:ind w:left="360"/>
    </w:pPr>
    <w:rPr>
      <w:rFonts w:ascii="Courier New" w:hAnsi="Courier New" w:cs="宋体"/>
    </w:rPr>
  </w:style>
  <w:style w:type="character" w:customStyle="1" w:styleId="codekeyword">
    <w:name w:val="code.keyword"/>
    <w:rsid w:val="002E049D"/>
    <w:rPr>
      <w:b/>
    </w:rPr>
  </w:style>
  <w:style w:type="character" w:customStyle="1" w:styleId="codeChar">
    <w:name w:val="code Char"/>
    <w:link w:val="code"/>
    <w:rsid w:val="009A4809"/>
    <w:rPr>
      <w:rFonts w:ascii="Courier New" w:eastAsia="宋体" w:hAnsi="Courier New" w:cs="宋体"/>
      <w:kern w:val="2"/>
      <w:sz w:val="18"/>
      <w:szCs w:val="24"/>
      <w:lang w:val="en-US" w:eastAsia="zh-CN" w:bidi="ar-SA"/>
    </w:rPr>
  </w:style>
  <w:style w:type="character" w:customStyle="1" w:styleId="codecomment">
    <w:name w:val="code.comment"/>
    <w:rsid w:val="000606A7"/>
    <w:rPr>
      <w:i/>
      <w:color w:val="008000"/>
    </w:rPr>
  </w:style>
  <w:style w:type="table" w:styleId="a8">
    <w:name w:val="Table Grid"/>
    <w:aliases w:val="表格"/>
    <w:basedOn w:val="a4"/>
    <w:rsid w:val="00D36757"/>
    <w:pPr>
      <w:widowControl w:val="0"/>
      <w:jc w:val="both"/>
    </w:p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  <w:tl2br w:val="nil"/>
          <w:tr2bl w:val="nil"/>
        </w:tcBorders>
        <w:shd w:val="clear" w:color="auto" w:fill="C9DBED"/>
      </w:tcPr>
    </w:tblStylePr>
    <w:tblStylePr w:type="firstCol">
      <w:rPr>
        <w:b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il"/>
          <w:insideV w:val="nil"/>
          <w:tl2br w:val="nil"/>
          <w:tr2bl w:val="nil"/>
        </w:tcBorders>
        <w:shd w:val="clear" w:color="auto" w:fill="F3F3F3"/>
      </w:tcPr>
    </w:tblStylePr>
  </w:style>
  <w:style w:type="paragraph" w:customStyle="1" w:styleId="a9">
    <w:name w:val="参考文献"/>
    <w:basedOn w:val="1"/>
    <w:next w:val="21"/>
    <w:rsid w:val="00412E7B"/>
    <w:pPr>
      <w:numPr>
        <w:numId w:val="0"/>
      </w:numPr>
    </w:pPr>
  </w:style>
  <w:style w:type="character" w:customStyle="1" w:styleId="aa">
    <w:name w:val="参考文献引用"/>
    <w:rsid w:val="002E049D"/>
    <w:rPr>
      <w:vertAlign w:val="superscript"/>
    </w:rPr>
  </w:style>
  <w:style w:type="numbering" w:customStyle="1" w:styleId="a">
    <w:name w:val="缩进编号列表"/>
    <w:basedOn w:val="a5"/>
    <w:rsid w:val="00452C27"/>
    <w:pPr>
      <w:numPr>
        <w:numId w:val="1"/>
      </w:numPr>
    </w:pPr>
  </w:style>
  <w:style w:type="numbering" w:customStyle="1" w:styleId="a1">
    <w:name w:val="缩进项目符号"/>
    <w:basedOn w:val="a5"/>
    <w:rsid w:val="00033451"/>
    <w:pPr>
      <w:numPr>
        <w:numId w:val="2"/>
      </w:numPr>
    </w:pPr>
  </w:style>
  <w:style w:type="numbering" w:customStyle="1" w:styleId="a0">
    <w:name w:val="参考文献列表"/>
    <w:basedOn w:val="a5"/>
    <w:rsid w:val="00800C0C"/>
    <w:pPr>
      <w:numPr>
        <w:numId w:val="3"/>
      </w:numPr>
    </w:pPr>
  </w:style>
  <w:style w:type="paragraph" w:styleId="ab">
    <w:name w:val="header"/>
    <w:basedOn w:val="a2"/>
    <w:rsid w:val="00B5445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paragraph" w:styleId="ac">
    <w:name w:val="footer"/>
    <w:basedOn w:val="a2"/>
    <w:link w:val="ad"/>
    <w:uiPriority w:val="99"/>
    <w:rsid w:val="00B5445D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styleId="ae">
    <w:name w:val="page number"/>
    <w:basedOn w:val="a3"/>
    <w:rsid w:val="00B5445D"/>
  </w:style>
  <w:style w:type="paragraph" w:styleId="af">
    <w:name w:val="Document Map"/>
    <w:basedOn w:val="a2"/>
    <w:semiHidden/>
    <w:rsid w:val="00CD5F96"/>
    <w:pPr>
      <w:shd w:val="clear" w:color="auto" w:fill="000080"/>
    </w:pPr>
  </w:style>
  <w:style w:type="character" w:styleId="af0">
    <w:name w:val="Strong"/>
    <w:uiPriority w:val="22"/>
    <w:qFormat/>
    <w:rsid w:val="00677081"/>
    <w:rPr>
      <w:b/>
      <w:bCs/>
    </w:rPr>
  </w:style>
  <w:style w:type="paragraph" w:customStyle="1" w:styleId="af1">
    <w:name w:val="文档结构要点"/>
    <w:basedOn w:val="a2"/>
    <w:next w:val="a2"/>
    <w:rsid w:val="004318F1"/>
    <w:pPr>
      <w:outlineLvl w:val="8"/>
    </w:pPr>
    <w:rPr>
      <w:rFonts w:ascii="Arial" w:eastAsia="方正姚体" w:hAnsi="Arial"/>
      <w:b/>
      <w:sz w:val="21"/>
    </w:rPr>
  </w:style>
  <w:style w:type="character" w:customStyle="1" w:styleId="af2">
    <w:name w:val="上标"/>
    <w:rsid w:val="0004495C"/>
    <w:rPr>
      <w:vertAlign w:val="superscript"/>
    </w:rPr>
  </w:style>
  <w:style w:type="character" w:customStyle="1" w:styleId="af3">
    <w:name w:val="下标"/>
    <w:rsid w:val="0004495C"/>
    <w:rPr>
      <w:vertAlign w:val="subscript"/>
    </w:rPr>
  </w:style>
  <w:style w:type="character" w:styleId="af4">
    <w:name w:val="Hyperlink"/>
    <w:uiPriority w:val="99"/>
    <w:rsid w:val="000F71F0"/>
    <w:rPr>
      <w:color w:val="0000FF"/>
      <w:u w:val="single"/>
    </w:rPr>
  </w:style>
  <w:style w:type="paragraph" w:styleId="af5">
    <w:name w:val="List Paragraph"/>
    <w:basedOn w:val="a2"/>
    <w:uiPriority w:val="34"/>
    <w:qFormat/>
    <w:rsid w:val="00EE7635"/>
    <w:pPr>
      <w:ind w:firstLineChars="200" w:firstLine="420"/>
    </w:pPr>
  </w:style>
  <w:style w:type="character" w:customStyle="1" w:styleId="ad">
    <w:name w:val="页脚 字符"/>
    <w:basedOn w:val="a3"/>
    <w:link w:val="ac"/>
    <w:uiPriority w:val="99"/>
    <w:rsid w:val="00CA12BB"/>
    <w:rPr>
      <w:kern w:val="2"/>
      <w:sz w:val="18"/>
      <w:szCs w:val="18"/>
    </w:rPr>
  </w:style>
  <w:style w:type="paragraph" w:customStyle="1" w:styleId="Default">
    <w:name w:val="Default"/>
    <w:rsid w:val="004E7631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TOC">
    <w:name w:val="TOC Heading"/>
    <w:basedOn w:val="1"/>
    <w:next w:val="a2"/>
    <w:uiPriority w:val="39"/>
    <w:unhideWhenUsed/>
    <w:qFormat/>
    <w:rsid w:val="000B3D37"/>
    <w:pPr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2"/>
    <w:next w:val="a2"/>
    <w:autoRedefine/>
    <w:uiPriority w:val="39"/>
    <w:unhideWhenUsed/>
    <w:rsid w:val="000B3D37"/>
    <w:rPr>
      <w:rFonts w:asciiTheme="minorHAnsi" w:hAnsiTheme="minorHAnsi" w:cstheme="minorBidi"/>
      <w:sz w:val="24"/>
      <w:szCs w:val="22"/>
    </w:rPr>
  </w:style>
  <w:style w:type="paragraph" w:styleId="TOC2">
    <w:name w:val="toc 2"/>
    <w:basedOn w:val="a2"/>
    <w:next w:val="a2"/>
    <w:autoRedefine/>
    <w:uiPriority w:val="39"/>
    <w:unhideWhenUsed/>
    <w:rsid w:val="000B3D37"/>
    <w:pPr>
      <w:ind w:leftChars="200" w:left="420"/>
    </w:pPr>
    <w:rPr>
      <w:rFonts w:asciiTheme="minorHAnsi" w:hAnsiTheme="minorHAnsi" w:cstheme="minorBidi"/>
      <w:sz w:val="24"/>
      <w:szCs w:val="22"/>
    </w:rPr>
  </w:style>
  <w:style w:type="paragraph" w:styleId="TOC3">
    <w:name w:val="toc 3"/>
    <w:basedOn w:val="a2"/>
    <w:next w:val="a2"/>
    <w:autoRedefine/>
    <w:uiPriority w:val="39"/>
    <w:unhideWhenUsed/>
    <w:rsid w:val="000B3D37"/>
    <w:pPr>
      <w:tabs>
        <w:tab w:val="right" w:leader="dot" w:pos="8607"/>
      </w:tabs>
      <w:ind w:leftChars="400" w:left="960"/>
    </w:pPr>
    <w:rPr>
      <w:rFonts w:asciiTheme="minorHAnsi" w:hAnsiTheme="minorHAnsi" w:cstheme="minorBidi"/>
      <w:sz w:val="24"/>
      <w:szCs w:val="22"/>
    </w:rPr>
  </w:style>
  <w:style w:type="character" w:customStyle="1" w:styleId="md-plain">
    <w:name w:val="md-plain"/>
    <w:basedOn w:val="a3"/>
    <w:rsid w:val="006A3812"/>
  </w:style>
  <w:style w:type="paragraph" w:customStyle="1" w:styleId="md-end-block">
    <w:name w:val="md-end-block"/>
    <w:basedOn w:val="a2"/>
    <w:rsid w:val="006A381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10">
    <w:name w:val="Plain Table 1"/>
    <w:basedOn w:val="a4"/>
    <w:uiPriority w:val="41"/>
    <w:rsid w:val="00B8205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2">
    <w:name w:val="Plain Table 2"/>
    <w:basedOn w:val="a4"/>
    <w:uiPriority w:val="42"/>
    <w:rsid w:val="00B8205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-1">
    <w:name w:val="Grid Table 1 Light Accent 1"/>
    <w:basedOn w:val="a4"/>
    <w:uiPriority w:val="46"/>
    <w:rsid w:val="002F34EF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6">
    <w:name w:val="Normal (Web)"/>
    <w:basedOn w:val="a2"/>
    <w:uiPriority w:val="99"/>
    <w:unhideWhenUsed/>
    <w:rsid w:val="008B7E7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6-1">
    <w:name w:val="Grid Table 6 Colorful Accent 1"/>
    <w:basedOn w:val="a4"/>
    <w:uiPriority w:val="51"/>
    <w:rsid w:val="00855EAF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af7">
    <w:name w:val="Unresolved Mention"/>
    <w:basedOn w:val="a3"/>
    <w:rsid w:val="00D96B4A"/>
    <w:rPr>
      <w:color w:val="605E5C"/>
      <w:shd w:val="clear" w:color="auto" w:fill="E1DFDD"/>
    </w:rPr>
  </w:style>
  <w:style w:type="table" w:styleId="1-2">
    <w:name w:val="Grid Table 1 Light Accent 2"/>
    <w:basedOn w:val="a4"/>
    <w:uiPriority w:val="46"/>
    <w:rsid w:val="00652986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20">
    <w:name w:val="标题 2 字符"/>
    <w:basedOn w:val="a3"/>
    <w:link w:val="2"/>
    <w:rsid w:val="00632A99"/>
    <w:rPr>
      <w:rFonts w:ascii="Arial Black" w:eastAsia="仿宋_GB2312" w:hAnsi="Arial Black"/>
      <w:b/>
      <w:bCs/>
      <w:kern w:val="2"/>
      <w:sz w:val="30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005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5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://150.158.11.134:3002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://localhost:3002/" TargetMode="External"/><Relationship Id="rId69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dministrator\Application%20Data\Microsoft\Templates\&#31508;&#35760;&#27169;&#26495;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CCA801-AC8F-4374-B4B2-EE2616D4AC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笔记模板</Template>
  <TotalTime>551</TotalTime>
  <Pages>32</Pages>
  <Words>684</Words>
  <Characters>3899</Characters>
  <Application>Microsoft Office Word</Application>
  <DocSecurity>0</DocSecurity>
  <Lines>32</Lines>
  <Paragraphs>9</Paragraphs>
  <ScaleCrop>false</ScaleCrop>
  <Company>CIMS</Company>
  <LinksUpToDate>false</LinksUpToDate>
  <CharactersWithSpaces>4574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WangYuan</dc:creator>
  <cp:keywords/>
  <cp:lastModifiedBy>炜 周</cp:lastModifiedBy>
  <cp:revision>487</cp:revision>
  <cp:lastPrinted>1899-12-31T16:00:00Z</cp:lastPrinted>
  <dcterms:created xsi:type="dcterms:W3CDTF">2017-03-03T00:02:00Z</dcterms:created>
  <dcterms:modified xsi:type="dcterms:W3CDTF">2023-12-17T15:03:00Z</dcterms:modified>
</cp:coreProperties>
</file>