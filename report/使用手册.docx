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08B8D87" w14:textId="01E5CD5E" w:rsidR="00D824E9" w:rsidRDefault="00B428BD" w:rsidP="00D824E9">
      <w:pPr>
        <w:spacing w:line="360" w:lineRule="auto"/>
        <w:jc w:val="center"/>
        <w:rPr>
          <w:sz w:val="24"/>
        </w:rPr>
      </w:pPr>
      <w:r>
        <w:rPr>
          <w:rFonts w:hint="eastAsia"/>
          <w:noProof/>
        </w:rPr>
        <w:drawing>
          <wp:inline distT="0" distB="0" distL="0" distR="0" wp14:anchorId="71D8C214" wp14:editId="1529DBE6">
            <wp:extent cx="2576195" cy="707390"/>
            <wp:effectExtent l="0" t="0" r="0" b="381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6195" cy="707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C1524E" w14:textId="77777777" w:rsidR="00D824E9" w:rsidRDefault="00D824E9" w:rsidP="00D824E9">
      <w:pPr>
        <w:spacing w:line="360" w:lineRule="auto"/>
        <w:rPr>
          <w:sz w:val="28"/>
          <w:szCs w:val="28"/>
        </w:rPr>
      </w:pPr>
    </w:p>
    <w:p w14:paraId="477F4125" w14:textId="77777777" w:rsidR="00D824E9" w:rsidRDefault="00D824E9" w:rsidP="00D824E9">
      <w:pPr>
        <w:spacing w:line="360" w:lineRule="auto"/>
        <w:jc w:val="center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本科实验报告</w:t>
      </w:r>
    </w:p>
    <w:p w14:paraId="77F2F4DD" w14:textId="77777777" w:rsidR="00D824E9" w:rsidRDefault="00D824E9" w:rsidP="00D824E9">
      <w:pPr>
        <w:spacing w:line="360" w:lineRule="auto"/>
        <w:ind w:firstLineChars="1150" w:firstLine="2070"/>
        <w:rPr>
          <w:bCs/>
          <w:szCs w:val="21"/>
        </w:rPr>
      </w:pPr>
    </w:p>
    <w:p w14:paraId="3EA8CCFA" w14:textId="77777777" w:rsidR="00D824E9" w:rsidRDefault="00D824E9" w:rsidP="00D824E9">
      <w:pPr>
        <w:spacing w:line="360" w:lineRule="auto"/>
        <w:ind w:firstLineChars="1150" w:firstLine="2760"/>
        <w:rPr>
          <w:sz w:val="24"/>
        </w:rPr>
      </w:pPr>
    </w:p>
    <w:p w14:paraId="6CCC750D" w14:textId="77777777" w:rsidR="00D824E9" w:rsidRDefault="00D824E9" w:rsidP="00D824E9">
      <w:pPr>
        <w:spacing w:line="360" w:lineRule="auto"/>
        <w:ind w:firstLineChars="1150" w:firstLine="2760"/>
        <w:rPr>
          <w:sz w:val="24"/>
        </w:rPr>
      </w:pPr>
    </w:p>
    <w:tbl>
      <w:tblPr>
        <w:tblW w:w="0" w:type="auto"/>
        <w:jc w:val="center"/>
        <w:tblLook w:val="0000" w:firstRow="0" w:lastRow="0" w:firstColumn="0" w:lastColumn="0" w:noHBand="0" w:noVBand="0"/>
      </w:tblPr>
      <w:tblGrid>
        <w:gridCol w:w="1908"/>
        <w:gridCol w:w="5220"/>
      </w:tblGrid>
      <w:tr w:rsidR="00D824E9" w14:paraId="17C3396E" w14:textId="77777777">
        <w:trPr>
          <w:trHeight w:val="762"/>
          <w:jc w:val="center"/>
        </w:trPr>
        <w:tc>
          <w:tcPr>
            <w:tcW w:w="1908" w:type="dxa"/>
            <w:vAlign w:val="bottom"/>
          </w:tcPr>
          <w:p w14:paraId="7AB35294" w14:textId="77777777" w:rsidR="00D824E9" w:rsidRDefault="00D824E9" w:rsidP="007D204E">
            <w:pPr>
              <w:spacing w:line="360" w:lineRule="auto"/>
              <w:jc w:val="right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课程名称：</w:t>
            </w:r>
          </w:p>
        </w:tc>
        <w:tc>
          <w:tcPr>
            <w:tcW w:w="5220" w:type="dxa"/>
            <w:tcBorders>
              <w:bottom w:val="single" w:sz="4" w:space="0" w:color="auto"/>
            </w:tcBorders>
          </w:tcPr>
          <w:p w14:paraId="4C73F678" w14:textId="790CE2A0" w:rsidR="00D824E9" w:rsidRDefault="0009746A" w:rsidP="0009746A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09746A">
              <w:rPr>
                <w:rFonts w:hint="eastAsia"/>
                <w:sz w:val="28"/>
                <w:szCs w:val="28"/>
              </w:rPr>
              <w:t>B/S</w:t>
            </w:r>
            <w:r w:rsidRPr="0009746A">
              <w:rPr>
                <w:rFonts w:hint="eastAsia"/>
                <w:sz w:val="28"/>
                <w:szCs w:val="28"/>
              </w:rPr>
              <w:t>体系软件设计</w:t>
            </w:r>
          </w:p>
        </w:tc>
      </w:tr>
      <w:tr w:rsidR="00D824E9" w14:paraId="6D8204FD" w14:textId="77777777">
        <w:trPr>
          <w:trHeight w:val="776"/>
          <w:jc w:val="center"/>
        </w:trPr>
        <w:tc>
          <w:tcPr>
            <w:tcW w:w="1908" w:type="dxa"/>
            <w:vAlign w:val="bottom"/>
          </w:tcPr>
          <w:p w14:paraId="377EF0A7" w14:textId="77777777" w:rsidR="00D824E9" w:rsidRDefault="00D824E9" w:rsidP="007D204E">
            <w:pPr>
              <w:spacing w:line="360" w:lineRule="auto"/>
              <w:jc w:val="right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姓</w:t>
            </w:r>
            <w:r>
              <w:rPr>
                <w:rFonts w:hint="eastAsia"/>
                <w:sz w:val="28"/>
                <w:szCs w:val="28"/>
              </w:rPr>
              <w:t xml:space="preserve">    </w:t>
            </w:r>
            <w:r>
              <w:rPr>
                <w:rFonts w:hint="eastAsia"/>
                <w:sz w:val="28"/>
                <w:szCs w:val="28"/>
              </w:rPr>
              <w:t>名：</w:t>
            </w:r>
          </w:p>
        </w:tc>
        <w:tc>
          <w:tcPr>
            <w:tcW w:w="5220" w:type="dxa"/>
            <w:tcBorders>
              <w:top w:val="single" w:sz="4" w:space="0" w:color="auto"/>
              <w:bottom w:val="single" w:sz="4" w:space="0" w:color="auto"/>
            </w:tcBorders>
          </w:tcPr>
          <w:p w14:paraId="1BE2F948" w14:textId="1672DE8C" w:rsidR="00D824E9" w:rsidRDefault="0009746A" w:rsidP="0009746A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周炜</w:t>
            </w:r>
          </w:p>
        </w:tc>
      </w:tr>
      <w:tr w:rsidR="00D824E9" w14:paraId="3AD72A50" w14:textId="77777777">
        <w:trPr>
          <w:trHeight w:val="772"/>
          <w:jc w:val="center"/>
        </w:trPr>
        <w:tc>
          <w:tcPr>
            <w:tcW w:w="1908" w:type="dxa"/>
            <w:vAlign w:val="bottom"/>
          </w:tcPr>
          <w:p w14:paraId="300642D7" w14:textId="77777777" w:rsidR="00D824E9" w:rsidRDefault="00D824E9" w:rsidP="007D204E">
            <w:pPr>
              <w:spacing w:line="360" w:lineRule="auto"/>
              <w:jc w:val="right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学</w:t>
            </w:r>
            <w:r>
              <w:rPr>
                <w:rFonts w:hint="eastAsia"/>
                <w:sz w:val="28"/>
                <w:szCs w:val="28"/>
              </w:rPr>
              <w:t xml:space="preserve">    </w:t>
            </w:r>
            <w:r>
              <w:rPr>
                <w:rFonts w:hint="eastAsia"/>
                <w:sz w:val="28"/>
                <w:szCs w:val="28"/>
              </w:rPr>
              <w:t>院：</w:t>
            </w:r>
          </w:p>
        </w:tc>
        <w:tc>
          <w:tcPr>
            <w:tcW w:w="5220" w:type="dxa"/>
            <w:tcBorders>
              <w:top w:val="single" w:sz="4" w:space="0" w:color="auto"/>
              <w:bottom w:val="single" w:sz="4" w:space="0" w:color="auto"/>
            </w:tcBorders>
          </w:tcPr>
          <w:p w14:paraId="7B3EFF5A" w14:textId="3F203A6D" w:rsidR="00D824E9" w:rsidRDefault="0009746A" w:rsidP="0009746A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09746A">
              <w:rPr>
                <w:rFonts w:hint="eastAsia"/>
                <w:sz w:val="28"/>
                <w:szCs w:val="28"/>
              </w:rPr>
              <w:t>计算机科学与技术学院</w:t>
            </w:r>
          </w:p>
        </w:tc>
      </w:tr>
      <w:tr w:rsidR="00D824E9" w14:paraId="46DAEB35" w14:textId="77777777">
        <w:trPr>
          <w:trHeight w:val="768"/>
          <w:jc w:val="center"/>
        </w:trPr>
        <w:tc>
          <w:tcPr>
            <w:tcW w:w="1908" w:type="dxa"/>
            <w:vAlign w:val="bottom"/>
          </w:tcPr>
          <w:p w14:paraId="6B7F1A66" w14:textId="77777777" w:rsidR="00D824E9" w:rsidRDefault="00D824E9" w:rsidP="007D204E">
            <w:pPr>
              <w:spacing w:line="360" w:lineRule="auto"/>
              <w:jc w:val="right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系：</w:t>
            </w:r>
          </w:p>
        </w:tc>
        <w:tc>
          <w:tcPr>
            <w:tcW w:w="5220" w:type="dxa"/>
            <w:tcBorders>
              <w:top w:val="single" w:sz="4" w:space="0" w:color="auto"/>
              <w:bottom w:val="single" w:sz="4" w:space="0" w:color="auto"/>
            </w:tcBorders>
          </w:tcPr>
          <w:p w14:paraId="0624A502" w14:textId="7DDE3CD0" w:rsidR="00D824E9" w:rsidRDefault="0009746A" w:rsidP="0009746A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09746A">
              <w:rPr>
                <w:rFonts w:hint="eastAsia"/>
                <w:sz w:val="28"/>
                <w:szCs w:val="28"/>
              </w:rPr>
              <w:t>计算机科学与技术系</w:t>
            </w:r>
          </w:p>
        </w:tc>
      </w:tr>
      <w:tr w:rsidR="00D824E9" w14:paraId="7AE78164" w14:textId="77777777">
        <w:trPr>
          <w:trHeight w:val="764"/>
          <w:jc w:val="center"/>
        </w:trPr>
        <w:tc>
          <w:tcPr>
            <w:tcW w:w="1908" w:type="dxa"/>
            <w:vAlign w:val="bottom"/>
          </w:tcPr>
          <w:p w14:paraId="577E33E8" w14:textId="77777777" w:rsidR="00D824E9" w:rsidRDefault="00D824E9" w:rsidP="007D204E">
            <w:pPr>
              <w:spacing w:line="360" w:lineRule="auto"/>
              <w:jc w:val="right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专</w:t>
            </w:r>
            <w:r>
              <w:rPr>
                <w:rFonts w:hint="eastAsia"/>
                <w:sz w:val="28"/>
                <w:szCs w:val="28"/>
              </w:rPr>
              <w:t xml:space="preserve">    </w:t>
            </w:r>
            <w:r>
              <w:rPr>
                <w:rFonts w:hint="eastAsia"/>
                <w:sz w:val="28"/>
                <w:szCs w:val="28"/>
              </w:rPr>
              <w:t>业：</w:t>
            </w:r>
          </w:p>
        </w:tc>
        <w:tc>
          <w:tcPr>
            <w:tcW w:w="5220" w:type="dxa"/>
            <w:tcBorders>
              <w:top w:val="single" w:sz="4" w:space="0" w:color="auto"/>
              <w:bottom w:val="single" w:sz="4" w:space="0" w:color="auto"/>
            </w:tcBorders>
          </w:tcPr>
          <w:p w14:paraId="1F9A3B74" w14:textId="65FD71EE" w:rsidR="00D824E9" w:rsidRDefault="0009746A" w:rsidP="0009746A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计算机科学与技术</w:t>
            </w:r>
          </w:p>
        </w:tc>
      </w:tr>
      <w:tr w:rsidR="00D824E9" w14:paraId="44B9A9D6" w14:textId="77777777">
        <w:trPr>
          <w:trHeight w:val="774"/>
          <w:jc w:val="center"/>
        </w:trPr>
        <w:tc>
          <w:tcPr>
            <w:tcW w:w="1908" w:type="dxa"/>
            <w:vAlign w:val="bottom"/>
          </w:tcPr>
          <w:p w14:paraId="1E5BD8A2" w14:textId="77777777" w:rsidR="00D824E9" w:rsidRDefault="00D824E9" w:rsidP="007D204E">
            <w:pPr>
              <w:spacing w:line="360" w:lineRule="auto"/>
              <w:jc w:val="right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学</w:t>
            </w:r>
            <w:r>
              <w:rPr>
                <w:rFonts w:hint="eastAsia"/>
                <w:sz w:val="28"/>
                <w:szCs w:val="28"/>
              </w:rPr>
              <w:t xml:space="preserve">    </w:t>
            </w:r>
            <w:r>
              <w:rPr>
                <w:rFonts w:hint="eastAsia"/>
                <w:sz w:val="28"/>
                <w:szCs w:val="28"/>
              </w:rPr>
              <w:t>号：</w:t>
            </w:r>
          </w:p>
        </w:tc>
        <w:tc>
          <w:tcPr>
            <w:tcW w:w="5220" w:type="dxa"/>
            <w:tcBorders>
              <w:top w:val="single" w:sz="4" w:space="0" w:color="auto"/>
              <w:bottom w:val="single" w:sz="4" w:space="0" w:color="auto"/>
            </w:tcBorders>
          </w:tcPr>
          <w:p w14:paraId="449289B4" w14:textId="388E8C0E" w:rsidR="00D824E9" w:rsidRDefault="0009746A" w:rsidP="0009746A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3</w:t>
            </w:r>
            <w:r>
              <w:rPr>
                <w:sz w:val="28"/>
                <w:szCs w:val="28"/>
              </w:rPr>
              <w:t>210103790</w:t>
            </w:r>
          </w:p>
        </w:tc>
      </w:tr>
      <w:tr w:rsidR="00D824E9" w14:paraId="7069EC66" w14:textId="77777777">
        <w:trPr>
          <w:trHeight w:val="757"/>
          <w:jc w:val="center"/>
        </w:trPr>
        <w:tc>
          <w:tcPr>
            <w:tcW w:w="1908" w:type="dxa"/>
            <w:vAlign w:val="bottom"/>
          </w:tcPr>
          <w:p w14:paraId="21B562B7" w14:textId="77777777" w:rsidR="00D824E9" w:rsidRDefault="00D824E9" w:rsidP="007D204E">
            <w:pPr>
              <w:spacing w:line="360" w:lineRule="auto"/>
              <w:jc w:val="right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指导教师：</w:t>
            </w:r>
          </w:p>
        </w:tc>
        <w:tc>
          <w:tcPr>
            <w:tcW w:w="5220" w:type="dxa"/>
            <w:tcBorders>
              <w:top w:val="single" w:sz="4" w:space="0" w:color="auto"/>
              <w:bottom w:val="single" w:sz="4" w:space="0" w:color="auto"/>
            </w:tcBorders>
          </w:tcPr>
          <w:p w14:paraId="4698D681" w14:textId="0C26458F" w:rsidR="00D824E9" w:rsidRDefault="0009746A" w:rsidP="0009746A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09746A">
              <w:rPr>
                <w:rFonts w:hint="eastAsia"/>
                <w:sz w:val="28"/>
                <w:szCs w:val="28"/>
              </w:rPr>
              <w:t>胡晓军</w:t>
            </w:r>
          </w:p>
        </w:tc>
      </w:tr>
    </w:tbl>
    <w:p w14:paraId="2A9F0795" w14:textId="77777777" w:rsidR="00D824E9" w:rsidRDefault="00D824E9" w:rsidP="00D824E9">
      <w:pPr>
        <w:spacing w:line="360" w:lineRule="auto"/>
        <w:rPr>
          <w:sz w:val="24"/>
        </w:rPr>
      </w:pPr>
    </w:p>
    <w:p w14:paraId="31F2A2CA" w14:textId="77777777" w:rsidR="00D824E9" w:rsidRDefault="00D824E9" w:rsidP="00D824E9">
      <w:pPr>
        <w:spacing w:line="360" w:lineRule="auto"/>
        <w:rPr>
          <w:sz w:val="24"/>
        </w:rPr>
      </w:pPr>
    </w:p>
    <w:p w14:paraId="445BFA0C" w14:textId="2E6DB2F4" w:rsidR="00D824E9" w:rsidRDefault="0009746A" w:rsidP="00D824E9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2</w:t>
      </w:r>
      <w:r>
        <w:rPr>
          <w:rFonts w:hint="eastAsia"/>
          <w:sz w:val="28"/>
          <w:szCs w:val="28"/>
        </w:rPr>
        <w:t>0</w:t>
      </w:r>
      <w:r>
        <w:rPr>
          <w:sz w:val="28"/>
          <w:szCs w:val="28"/>
        </w:rPr>
        <w:t>23</w:t>
      </w:r>
      <w:r w:rsidR="00D824E9">
        <w:rPr>
          <w:rFonts w:hint="eastAsia"/>
          <w:sz w:val="28"/>
          <w:szCs w:val="28"/>
        </w:rPr>
        <w:t>年</w:t>
      </w:r>
      <w:r w:rsidR="00D824E9">
        <w:rPr>
          <w:rFonts w:hint="eastAsia"/>
          <w:sz w:val="28"/>
          <w:szCs w:val="28"/>
        </w:rPr>
        <w:t xml:space="preserve">   </w:t>
      </w:r>
      <w:r>
        <w:rPr>
          <w:sz w:val="28"/>
          <w:szCs w:val="28"/>
        </w:rPr>
        <w:t>10</w:t>
      </w:r>
      <w:r w:rsidR="00D824E9">
        <w:rPr>
          <w:rFonts w:hint="eastAsia"/>
          <w:sz w:val="28"/>
          <w:szCs w:val="28"/>
        </w:rPr>
        <w:t>月</w:t>
      </w:r>
      <w:r w:rsidR="00D824E9">
        <w:rPr>
          <w:rFonts w:hint="eastAsia"/>
          <w:sz w:val="28"/>
          <w:szCs w:val="28"/>
        </w:rPr>
        <w:t xml:space="preserve">   </w:t>
      </w:r>
      <w:r>
        <w:rPr>
          <w:sz w:val="28"/>
          <w:szCs w:val="28"/>
        </w:rPr>
        <w:t>10</w:t>
      </w:r>
      <w:r w:rsidR="00D824E9">
        <w:rPr>
          <w:rFonts w:hint="eastAsia"/>
          <w:sz w:val="28"/>
          <w:szCs w:val="28"/>
        </w:rPr>
        <w:t>日</w:t>
      </w:r>
    </w:p>
    <w:p w14:paraId="17946FF6" w14:textId="77777777" w:rsidR="00D824E9" w:rsidRDefault="00D824E9" w:rsidP="00D824E9"/>
    <w:p w14:paraId="3497DC6D" w14:textId="77777777" w:rsidR="003B1E81" w:rsidRDefault="003B1E81" w:rsidP="00101C8B">
      <w:pPr>
        <w:pStyle w:val="20"/>
        <w:ind w:left="340" w:firstLine="0"/>
      </w:pPr>
    </w:p>
    <w:p w14:paraId="40F013F2" w14:textId="77777777" w:rsidR="003B1E81" w:rsidRDefault="003B1E81" w:rsidP="003B1E81">
      <w:pPr>
        <w:spacing w:line="360" w:lineRule="auto"/>
        <w:jc w:val="center"/>
        <w:rPr>
          <w:b/>
          <w:bCs/>
          <w:sz w:val="30"/>
          <w:szCs w:val="30"/>
        </w:rPr>
      </w:pPr>
      <w:r>
        <w:br w:type="page"/>
      </w:r>
      <w:r>
        <w:rPr>
          <w:rFonts w:hint="eastAsia"/>
          <w:b/>
          <w:bCs/>
          <w:sz w:val="30"/>
          <w:szCs w:val="30"/>
        </w:rPr>
        <w:lastRenderedPageBreak/>
        <w:t>浙江大学实验报告</w:t>
      </w:r>
    </w:p>
    <w:p w14:paraId="5539F64A" w14:textId="77777777" w:rsidR="003B1E81" w:rsidRDefault="003B1E81" w:rsidP="003B1E81">
      <w:pPr>
        <w:spacing w:line="360" w:lineRule="auto"/>
        <w:jc w:val="center"/>
        <w:rPr>
          <w:b/>
          <w:bCs/>
          <w:sz w:val="30"/>
          <w:szCs w:val="30"/>
        </w:rPr>
      </w:pPr>
    </w:p>
    <w:p w14:paraId="2BAA6ABF" w14:textId="7B212C15" w:rsidR="003B1E81" w:rsidRDefault="003B1E81" w:rsidP="003B1E81">
      <w:pPr>
        <w:spacing w:line="480" w:lineRule="auto"/>
        <w:rPr>
          <w:sz w:val="24"/>
        </w:rPr>
      </w:pPr>
      <w:r>
        <w:rPr>
          <w:rFonts w:hint="eastAsia"/>
          <w:sz w:val="24"/>
        </w:rPr>
        <w:t>课程名称：</w:t>
      </w:r>
      <w:r>
        <w:rPr>
          <w:rFonts w:hint="eastAsia"/>
          <w:sz w:val="24"/>
          <w:u w:val="single"/>
        </w:rPr>
        <w:t xml:space="preserve">         </w:t>
      </w:r>
      <w:r w:rsidR="00C266B6" w:rsidRPr="00C266B6">
        <w:rPr>
          <w:rFonts w:hint="eastAsia"/>
          <w:sz w:val="24"/>
          <w:u w:val="single"/>
        </w:rPr>
        <w:t>B/S</w:t>
      </w:r>
      <w:r w:rsidR="00C266B6" w:rsidRPr="00C266B6">
        <w:rPr>
          <w:rFonts w:hint="eastAsia"/>
          <w:sz w:val="24"/>
          <w:u w:val="single"/>
        </w:rPr>
        <w:t>体系软件设计</w:t>
      </w:r>
      <w:r>
        <w:rPr>
          <w:rFonts w:hint="eastAsia"/>
          <w:sz w:val="24"/>
          <w:u w:val="single"/>
        </w:rPr>
        <w:t xml:space="preserve">        </w:t>
      </w:r>
      <w:r>
        <w:rPr>
          <w:rFonts w:hint="eastAsia"/>
          <w:sz w:val="24"/>
        </w:rPr>
        <w:t>实验类型：</w:t>
      </w:r>
      <w:r>
        <w:rPr>
          <w:rFonts w:hint="eastAsia"/>
          <w:sz w:val="24"/>
          <w:u w:val="single"/>
        </w:rPr>
        <w:t xml:space="preserve">   </w:t>
      </w:r>
      <w:r>
        <w:rPr>
          <w:sz w:val="24"/>
          <w:u w:val="single"/>
        </w:rPr>
        <w:t xml:space="preserve"> </w:t>
      </w:r>
      <w:r w:rsidR="00C266B6">
        <w:rPr>
          <w:rFonts w:hint="eastAsia"/>
          <w:sz w:val="24"/>
          <w:u w:val="single"/>
        </w:rPr>
        <w:t>课程大作业</w:t>
      </w:r>
      <w:r>
        <w:rPr>
          <w:rFonts w:hint="eastAsia"/>
          <w:sz w:val="24"/>
          <w:u w:val="single"/>
        </w:rPr>
        <w:t xml:space="preserve">    </w:t>
      </w:r>
      <w:r>
        <w:rPr>
          <w:rFonts w:hint="eastAsia"/>
          <w:sz w:val="24"/>
        </w:rPr>
        <w:t xml:space="preserve"> </w:t>
      </w:r>
    </w:p>
    <w:p w14:paraId="43CDF083" w14:textId="53E430A0" w:rsidR="003B1E81" w:rsidRDefault="003B1E81" w:rsidP="003B1E81">
      <w:pPr>
        <w:spacing w:line="480" w:lineRule="auto"/>
        <w:rPr>
          <w:sz w:val="24"/>
          <w:u w:val="single"/>
        </w:rPr>
      </w:pPr>
      <w:r>
        <w:rPr>
          <w:rFonts w:hint="eastAsia"/>
          <w:sz w:val="24"/>
        </w:rPr>
        <w:t>实验项目名称：</w:t>
      </w:r>
      <w:r>
        <w:rPr>
          <w:rFonts w:hint="eastAsia"/>
          <w:sz w:val="24"/>
          <w:u w:val="single"/>
        </w:rPr>
        <w:t xml:space="preserve">              </w:t>
      </w:r>
      <w:r>
        <w:rPr>
          <w:sz w:val="24"/>
          <w:u w:val="single"/>
        </w:rPr>
        <w:t xml:space="preserve">    </w:t>
      </w:r>
      <w:r w:rsidR="00CA12BB" w:rsidRPr="00CA12BB">
        <w:rPr>
          <w:rFonts w:hint="eastAsia"/>
          <w:sz w:val="24"/>
          <w:u w:val="single"/>
        </w:rPr>
        <w:t>物联网设备管理平台</w:t>
      </w:r>
      <w:r w:rsidR="00CA12BB">
        <w:rPr>
          <w:rFonts w:hint="eastAsia"/>
          <w:sz w:val="24"/>
          <w:u w:val="single"/>
        </w:rPr>
        <w:t xml:space="preserve"> </w:t>
      </w:r>
      <w:r>
        <w:rPr>
          <w:rFonts w:hint="eastAsia"/>
          <w:sz w:val="24"/>
          <w:u w:val="single"/>
        </w:rPr>
        <w:t xml:space="preserve">                   </w:t>
      </w:r>
    </w:p>
    <w:p w14:paraId="4E90A43C" w14:textId="1BC1FEE9" w:rsidR="003B1E81" w:rsidRDefault="003B1E81" w:rsidP="003B1E81">
      <w:pPr>
        <w:spacing w:line="480" w:lineRule="auto"/>
        <w:rPr>
          <w:sz w:val="24"/>
        </w:rPr>
      </w:pPr>
      <w:r>
        <w:rPr>
          <w:rFonts w:hint="eastAsia"/>
          <w:sz w:val="24"/>
        </w:rPr>
        <w:t>学生姓名：</w:t>
      </w:r>
      <w:r>
        <w:rPr>
          <w:rFonts w:hint="eastAsia"/>
          <w:sz w:val="24"/>
          <w:u w:val="single"/>
        </w:rPr>
        <w:t xml:space="preserve">   </w:t>
      </w:r>
      <w:r w:rsidR="00C266B6">
        <w:rPr>
          <w:rFonts w:hint="eastAsia"/>
          <w:sz w:val="24"/>
          <w:u w:val="single"/>
        </w:rPr>
        <w:t>周炜</w:t>
      </w:r>
      <w:r>
        <w:rPr>
          <w:rFonts w:hint="eastAsia"/>
          <w:sz w:val="24"/>
          <w:u w:val="single"/>
        </w:rPr>
        <w:t xml:space="preserve">  </w:t>
      </w:r>
      <w:r>
        <w:rPr>
          <w:rFonts w:hint="eastAsia"/>
          <w:sz w:val="24"/>
        </w:rPr>
        <w:t xml:space="preserve"> </w:t>
      </w:r>
      <w:r>
        <w:rPr>
          <w:rFonts w:hint="eastAsia"/>
          <w:sz w:val="24"/>
        </w:rPr>
        <w:t>专业：</w:t>
      </w:r>
      <w:r>
        <w:rPr>
          <w:rFonts w:hint="eastAsia"/>
          <w:sz w:val="24"/>
          <w:u w:val="single"/>
        </w:rPr>
        <w:t xml:space="preserve">  </w:t>
      </w:r>
      <w:r w:rsidR="00117832">
        <w:rPr>
          <w:sz w:val="24"/>
          <w:u w:val="single"/>
        </w:rPr>
        <w:t>3210103790</w:t>
      </w:r>
      <w:r>
        <w:rPr>
          <w:rFonts w:hint="eastAsia"/>
          <w:sz w:val="24"/>
          <w:u w:val="single"/>
        </w:rPr>
        <w:t xml:space="preserve">    </w:t>
      </w:r>
      <w:r>
        <w:rPr>
          <w:rFonts w:hint="eastAsia"/>
          <w:sz w:val="24"/>
        </w:rPr>
        <w:t>学号：</w:t>
      </w:r>
      <w:r>
        <w:rPr>
          <w:rFonts w:hint="eastAsia"/>
          <w:sz w:val="24"/>
          <w:u w:val="single"/>
        </w:rPr>
        <w:t xml:space="preserve">    </w:t>
      </w:r>
      <w:r w:rsidR="00EF2BAF">
        <w:rPr>
          <w:sz w:val="24"/>
          <w:u w:val="single"/>
        </w:rPr>
        <w:t>3210103790</w:t>
      </w:r>
      <w:r>
        <w:rPr>
          <w:rFonts w:hint="eastAsia"/>
          <w:sz w:val="24"/>
          <w:u w:val="single"/>
        </w:rPr>
        <w:t xml:space="preserve">      </w:t>
      </w:r>
    </w:p>
    <w:p w14:paraId="1DF9790D" w14:textId="3269EB14" w:rsidR="003B1E81" w:rsidRDefault="003B1E81" w:rsidP="003B1E81">
      <w:pPr>
        <w:spacing w:line="480" w:lineRule="auto"/>
        <w:rPr>
          <w:sz w:val="24"/>
        </w:rPr>
      </w:pPr>
      <w:r>
        <w:rPr>
          <w:rFonts w:hint="eastAsia"/>
          <w:sz w:val="24"/>
        </w:rPr>
        <w:t>同组学生姓名：</w:t>
      </w:r>
      <w:r>
        <w:rPr>
          <w:rFonts w:hint="eastAsia"/>
          <w:sz w:val="24"/>
          <w:u w:val="single"/>
        </w:rPr>
        <w:t xml:space="preserve">      </w:t>
      </w:r>
      <w:r>
        <w:rPr>
          <w:sz w:val="24"/>
          <w:u w:val="single"/>
        </w:rPr>
        <w:t xml:space="preserve">  </w:t>
      </w:r>
      <w:r>
        <w:rPr>
          <w:rFonts w:hint="eastAsia"/>
          <w:sz w:val="24"/>
          <w:u w:val="single"/>
        </w:rPr>
        <w:t xml:space="preserve">                      </w:t>
      </w:r>
      <w:r>
        <w:rPr>
          <w:rFonts w:hint="eastAsia"/>
          <w:sz w:val="24"/>
        </w:rPr>
        <w:t>指导老师：</w:t>
      </w:r>
      <w:r>
        <w:rPr>
          <w:rFonts w:hint="eastAsia"/>
          <w:sz w:val="24"/>
          <w:u w:val="single"/>
        </w:rPr>
        <w:t xml:space="preserve">   </w:t>
      </w:r>
      <w:r w:rsidR="00AD68F2">
        <w:rPr>
          <w:sz w:val="24"/>
          <w:u w:val="single"/>
        </w:rPr>
        <w:t xml:space="preserve"> </w:t>
      </w:r>
      <w:r w:rsidR="00AD68F2" w:rsidRPr="00AD68F2">
        <w:rPr>
          <w:rFonts w:hint="eastAsia"/>
          <w:sz w:val="24"/>
          <w:u w:val="single"/>
        </w:rPr>
        <w:t>胡晓军</w:t>
      </w:r>
      <w:r>
        <w:rPr>
          <w:rFonts w:hint="eastAsia"/>
          <w:sz w:val="24"/>
          <w:u w:val="single"/>
        </w:rPr>
        <w:t xml:space="preserve">     </w:t>
      </w:r>
    </w:p>
    <w:p w14:paraId="06A5A6BE" w14:textId="77777777" w:rsidR="003B1E81" w:rsidRDefault="003B1E81" w:rsidP="003B1E81">
      <w:pPr>
        <w:spacing w:line="480" w:lineRule="auto"/>
        <w:rPr>
          <w:sz w:val="24"/>
          <w:u w:val="single"/>
        </w:rPr>
      </w:pPr>
      <w:r>
        <w:rPr>
          <w:rFonts w:hint="eastAsia"/>
          <w:sz w:val="24"/>
        </w:rPr>
        <w:t>实验地点：</w:t>
      </w:r>
      <w:r>
        <w:rPr>
          <w:rFonts w:hint="eastAsia"/>
          <w:sz w:val="24"/>
        </w:rPr>
        <w:t xml:space="preserve"> </w:t>
      </w:r>
      <w:r>
        <w:rPr>
          <w:rFonts w:hint="eastAsia"/>
          <w:sz w:val="24"/>
          <w:u w:val="single"/>
        </w:rPr>
        <w:t xml:space="preserve">        </w:t>
      </w:r>
      <w:r>
        <w:rPr>
          <w:sz w:val="24"/>
          <w:u w:val="single"/>
        </w:rPr>
        <w:t xml:space="preserve">    </w:t>
      </w:r>
      <w:r>
        <w:rPr>
          <w:rFonts w:hint="eastAsia"/>
          <w:sz w:val="24"/>
          <w:u w:val="single"/>
        </w:rPr>
        <w:t xml:space="preserve">                </w:t>
      </w:r>
      <w:r>
        <w:rPr>
          <w:rFonts w:hint="eastAsia"/>
          <w:sz w:val="24"/>
        </w:rPr>
        <w:t>实验日期：</w:t>
      </w:r>
      <w:r>
        <w:rPr>
          <w:rFonts w:hint="eastAsia"/>
          <w:sz w:val="24"/>
          <w:u w:val="single"/>
        </w:rPr>
        <w:t xml:space="preserve"> </w:t>
      </w:r>
      <w:r>
        <w:rPr>
          <w:sz w:val="24"/>
          <w:u w:val="single"/>
        </w:rPr>
        <w:t xml:space="preserve">  </w:t>
      </w:r>
      <w:r>
        <w:rPr>
          <w:rFonts w:hint="eastAsia"/>
          <w:sz w:val="24"/>
          <w:u w:val="single"/>
        </w:rPr>
        <w:t xml:space="preserve"> </w:t>
      </w:r>
      <w:r>
        <w:rPr>
          <w:rFonts w:hint="eastAsia"/>
          <w:sz w:val="24"/>
        </w:rPr>
        <w:t>年</w:t>
      </w:r>
      <w:r>
        <w:rPr>
          <w:rFonts w:hint="eastAsia"/>
          <w:sz w:val="24"/>
        </w:rPr>
        <w:t xml:space="preserve"> </w:t>
      </w:r>
      <w:r>
        <w:rPr>
          <w:rFonts w:hint="eastAsia"/>
          <w:sz w:val="24"/>
          <w:u w:val="single"/>
        </w:rPr>
        <w:t xml:space="preserve"> </w:t>
      </w:r>
      <w:r>
        <w:rPr>
          <w:sz w:val="24"/>
          <w:u w:val="single"/>
        </w:rPr>
        <w:t xml:space="preserve">  </w:t>
      </w:r>
      <w:r>
        <w:rPr>
          <w:rFonts w:hint="eastAsia"/>
          <w:sz w:val="24"/>
          <w:u w:val="single"/>
        </w:rPr>
        <w:t xml:space="preserve"> </w:t>
      </w:r>
      <w:r>
        <w:rPr>
          <w:rFonts w:hint="eastAsia"/>
          <w:sz w:val="24"/>
        </w:rPr>
        <w:t>月</w:t>
      </w:r>
      <w:r>
        <w:rPr>
          <w:rFonts w:hint="eastAsia"/>
          <w:sz w:val="24"/>
          <w:u w:val="single"/>
        </w:rPr>
        <w:t xml:space="preserve"> </w:t>
      </w:r>
      <w:r>
        <w:rPr>
          <w:sz w:val="24"/>
          <w:u w:val="single"/>
        </w:rPr>
        <w:t xml:space="preserve">  </w:t>
      </w:r>
      <w:r>
        <w:rPr>
          <w:rFonts w:hint="eastAsia"/>
          <w:sz w:val="24"/>
          <w:u w:val="single"/>
        </w:rPr>
        <w:t xml:space="preserve">  </w:t>
      </w:r>
      <w:r>
        <w:rPr>
          <w:rFonts w:hint="eastAsia"/>
          <w:sz w:val="24"/>
        </w:rPr>
        <w:t>日</w:t>
      </w:r>
    </w:p>
    <w:p w14:paraId="1BFA7149" w14:textId="4FB74216" w:rsidR="00D824E9" w:rsidRDefault="00D824E9" w:rsidP="00101C8B">
      <w:pPr>
        <w:pStyle w:val="20"/>
        <w:ind w:left="340" w:firstLine="0"/>
      </w:pPr>
    </w:p>
    <w:p w14:paraId="446F1C3C" w14:textId="77777777" w:rsidR="004D7070" w:rsidRDefault="004D7070" w:rsidP="00101C8B">
      <w:pPr>
        <w:pStyle w:val="20"/>
        <w:ind w:left="340" w:firstLine="0"/>
      </w:pPr>
    </w:p>
    <w:sdt>
      <w:sdtPr>
        <w:rPr>
          <w:rFonts w:asciiTheme="minorHAnsi" w:eastAsia="宋体" w:hAnsiTheme="minorHAnsi" w:cstheme="minorBidi"/>
          <w:color w:val="auto"/>
          <w:kern w:val="2"/>
          <w:sz w:val="24"/>
          <w:szCs w:val="22"/>
          <w:lang w:val="zh-CN"/>
        </w:rPr>
        <w:id w:val="-1177652890"/>
        <w:docPartObj>
          <w:docPartGallery w:val="Table of Contents"/>
          <w:docPartUnique/>
        </w:docPartObj>
      </w:sdtPr>
      <w:sdtEndPr>
        <w:rPr>
          <w:rFonts w:ascii="宋体" w:hAnsi="宋体" w:cs="Times New Roman"/>
          <w:b/>
          <w:bCs/>
          <w:sz w:val="11"/>
          <w:szCs w:val="18"/>
        </w:rPr>
      </w:sdtEndPr>
      <w:sdtContent>
        <w:p w14:paraId="25F308C7" w14:textId="77777777" w:rsidR="000B3D37" w:rsidRPr="00595A3C" w:rsidRDefault="000B3D37" w:rsidP="000B3D37">
          <w:pPr>
            <w:pStyle w:val="TOC"/>
            <w:spacing w:line="360" w:lineRule="auto"/>
            <w:jc w:val="center"/>
            <w:rPr>
              <w:rFonts w:ascii="微软雅黑" w:eastAsia="微软雅黑" w:hAnsi="微软雅黑"/>
              <w:sz w:val="22"/>
              <w:szCs w:val="22"/>
            </w:rPr>
          </w:pPr>
          <w:r w:rsidRPr="00595A3C">
            <w:rPr>
              <w:rFonts w:ascii="微软雅黑" w:eastAsia="微软雅黑" w:hAnsi="微软雅黑"/>
              <w:sz w:val="22"/>
              <w:szCs w:val="22"/>
              <w:lang w:val="zh-CN"/>
            </w:rPr>
            <w:t>目录</w:t>
          </w:r>
        </w:p>
        <w:p w14:paraId="5074B28A" w14:textId="1F80E6C0" w:rsidR="001F7BDA" w:rsidRPr="001F7BDA" w:rsidRDefault="000B3D37">
          <w:pPr>
            <w:pStyle w:val="TOC1"/>
            <w:tabs>
              <w:tab w:val="left" w:pos="420"/>
              <w:tab w:val="right" w:leader="dot" w:pos="9980"/>
            </w:tabs>
            <w:rPr>
              <w:rFonts w:eastAsiaTheme="minorEastAsia"/>
              <w:noProof/>
              <w:sz w:val="15"/>
              <w:szCs w:val="16"/>
            </w:rPr>
          </w:pPr>
          <w:r w:rsidRPr="00807891">
            <w:rPr>
              <w:rFonts w:ascii="微软雅黑" w:eastAsia="微软雅黑" w:hAnsi="微软雅黑"/>
              <w:sz w:val="2"/>
              <w:szCs w:val="2"/>
            </w:rPr>
            <w:fldChar w:fldCharType="begin"/>
          </w:r>
          <w:r w:rsidRPr="00807891">
            <w:rPr>
              <w:rFonts w:ascii="微软雅黑" w:eastAsia="微软雅黑" w:hAnsi="微软雅黑"/>
              <w:sz w:val="2"/>
              <w:szCs w:val="2"/>
            </w:rPr>
            <w:instrText xml:space="preserve"> TOC \o "1-3" \h \z \u </w:instrText>
          </w:r>
          <w:r w:rsidRPr="00807891">
            <w:rPr>
              <w:rFonts w:ascii="微软雅黑" w:eastAsia="微软雅黑" w:hAnsi="微软雅黑"/>
              <w:sz w:val="2"/>
              <w:szCs w:val="2"/>
            </w:rPr>
            <w:fldChar w:fldCharType="separate"/>
          </w:r>
          <w:hyperlink w:anchor="_Toc153532645" w:history="1">
            <w:r w:rsidR="001F7BDA" w:rsidRPr="001F7BDA">
              <w:rPr>
                <w:rStyle w:val="af4"/>
                <w:rFonts w:ascii="微软雅黑" w:eastAsia="微软雅黑" w:hAnsi="微软雅黑"/>
                <w:noProof/>
                <w:sz w:val="18"/>
                <w:szCs w:val="16"/>
              </w:rPr>
              <w:t>1</w:t>
            </w:r>
            <w:r w:rsidR="001F7BDA" w:rsidRPr="001F7BDA">
              <w:rPr>
                <w:rFonts w:eastAsiaTheme="minorEastAsia"/>
                <w:noProof/>
                <w:sz w:val="15"/>
                <w:szCs w:val="16"/>
              </w:rPr>
              <w:tab/>
            </w:r>
            <w:r w:rsidR="001F7BDA" w:rsidRPr="001F7BDA">
              <w:rPr>
                <w:rStyle w:val="af4"/>
                <w:rFonts w:ascii="微软雅黑" w:eastAsia="微软雅黑" w:hAnsi="微软雅黑"/>
                <w:noProof/>
                <w:sz w:val="18"/>
                <w:szCs w:val="16"/>
              </w:rPr>
              <w:t>项目简介</w:t>
            </w:r>
            <w:r w:rsidR="001F7BDA" w:rsidRPr="001F7BDA">
              <w:rPr>
                <w:noProof/>
                <w:webHidden/>
                <w:sz w:val="18"/>
                <w:szCs w:val="16"/>
              </w:rPr>
              <w:tab/>
            </w:r>
            <w:r w:rsidR="001F7BDA" w:rsidRPr="001F7BDA">
              <w:rPr>
                <w:noProof/>
                <w:webHidden/>
                <w:sz w:val="18"/>
                <w:szCs w:val="16"/>
              </w:rPr>
              <w:fldChar w:fldCharType="begin"/>
            </w:r>
            <w:r w:rsidR="001F7BDA" w:rsidRPr="001F7BDA">
              <w:rPr>
                <w:noProof/>
                <w:webHidden/>
                <w:sz w:val="18"/>
                <w:szCs w:val="16"/>
              </w:rPr>
              <w:instrText xml:space="preserve"> PAGEREF _Toc153532645 \h </w:instrText>
            </w:r>
            <w:r w:rsidR="001F7BDA" w:rsidRPr="001F7BDA">
              <w:rPr>
                <w:noProof/>
                <w:webHidden/>
                <w:sz w:val="18"/>
                <w:szCs w:val="16"/>
              </w:rPr>
            </w:r>
            <w:r w:rsidR="001F7BDA" w:rsidRPr="001F7BDA">
              <w:rPr>
                <w:noProof/>
                <w:webHidden/>
                <w:sz w:val="18"/>
                <w:szCs w:val="16"/>
              </w:rPr>
              <w:fldChar w:fldCharType="separate"/>
            </w:r>
            <w:r w:rsidR="001F7BDA" w:rsidRPr="001F7BDA">
              <w:rPr>
                <w:noProof/>
                <w:webHidden/>
                <w:sz w:val="18"/>
                <w:szCs w:val="16"/>
              </w:rPr>
              <w:t>3</w:t>
            </w:r>
            <w:r w:rsidR="001F7BDA" w:rsidRPr="001F7BDA">
              <w:rPr>
                <w:noProof/>
                <w:webHidden/>
                <w:sz w:val="18"/>
                <w:szCs w:val="16"/>
              </w:rPr>
              <w:fldChar w:fldCharType="end"/>
            </w:r>
          </w:hyperlink>
        </w:p>
        <w:p w14:paraId="27F241C9" w14:textId="0A3BD4D5" w:rsidR="001F7BDA" w:rsidRPr="001F7BDA" w:rsidRDefault="001F7BDA">
          <w:pPr>
            <w:pStyle w:val="TOC1"/>
            <w:tabs>
              <w:tab w:val="left" w:pos="420"/>
              <w:tab w:val="right" w:leader="dot" w:pos="9980"/>
            </w:tabs>
            <w:rPr>
              <w:rFonts w:eastAsiaTheme="minorEastAsia"/>
              <w:noProof/>
              <w:sz w:val="15"/>
              <w:szCs w:val="16"/>
            </w:rPr>
          </w:pPr>
          <w:hyperlink w:anchor="_Toc153532646" w:history="1">
            <w:r w:rsidRPr="001F7BDA">
              <w:rPr>
                <w:rStyle w:val="af4"/>
                <w:rFonts w:ascii="微软雅黑" w:eastAsia="微软雅黑" w:hAnsi="微软雅黑"/>
                <w:noProof/>
                <w:sz w:val="18"/>
                <w:szCs w:val="16"/>
              </w:rPr>
              <w:t>2</w:t>
            </w:r>
            <w:r w:rsidRPr="001F7BDA">
              <w:rPr>
                <w:rFonts w:eastAsiaTheme="minorEastAsia"/>
                <w:noProof/>
                <w:sz w:val="15"/>
                <w:szCs w:val="16"/>
              </w:rPr>
              <w:tab/>
            </w:r>
            <w:r w:rsidRPr="001F7BDA">
              <w:rPr>
                <w:rStyle w:val="af4"/>
                <w:rFonts w:ascii="微软雅黑" w:eastAsia="微软雅黑" w:hAnsi="微软雅黑"/>
                <w:noProof/>
                <w:sz w:val="18"/>
                <w:szCs w:val="16"/>
              </w:rPr>
              <w:t>功能介绍</w:t>
            </w:r>
            <w:r w:rsidRPr="001F7BDA">
              <w:rPr>
                <w:noProof/>
                <w:webHidden/>
                <w:sz w:val="18"/>
                <w:szCs w:val="16"/>
              </w:rPr>
              <w:tab/>
            </w:r>
            <w:r w:rsidRPr="001F7BDA">
              <w:rPr>
                <w:noProof/>
                <w:webHidden/>
                <w:sz w:val="18"/>
                <w:szCs w:val="16"/>
              </w:rPr>
              <w:fldChar w:fldCharType="begin"/>
            </w:r>
            <w:r w:rsidRPr="001F7BDA">
              <w:rPr>
                <w:noProof/>
                <w:webHidden/>
                <w:sz w:val="18"/>
                <w:szCs w:val="16"/>
              </w:rPr>
              <w:instrText xml:space="preserve"> PAGEREF _Toc153532646 \h </w:instrText>
            </w:r>
            <w:r w:rsidRPr="001F7BDA">
              <w:rPr>
                <w:noProof/>
                <w:webHidden/>
                <w:sz w:val="18"/>
                <w:szCs w:val="16"/>
              </w:rPr>
            </w:r>
            <w:r w:rsidRPr="001F7BDA">
              <w:rPr>
                <w:noProof/>
                <w:webHidden/>
                <w:sz w:val="18"/>
                <w:szCs w:val="16"/>
              </w:rPr>
              <w:fldChar w:fldCharType="separate"/>
            </w:r>
            <w:r w:rsidRPr="001F7BDA">
              <w:rPr>
                <w:noProof/>
                <w:webHidden/>
                <w:sz w:val="18"/>
                <w:szCs w:val="16"/>
              </w:rPr>
              <w:t>4</w:t>
            </w:r>
            <w:r w:rsidRPr="001F7BDA">
              <w:rPr>
                <w:noProof/>
                <w:webHidden/>
                <w:sz w:val="18"/>
                <w:szCs w:val="16"/>
              </w:rPr>
              <w:fldChar w:fldCharType="end"/>
            </w:r>
          </w:hyperlink>
        </w:p>
        <w:p w14:paraId="13D273D8" w14:textId="23A470C2" w:rsidR="001F7BDA" w:rsidRPr="001F7BDA" w:rsidRDefault="001F7BDA">
          <w:pPr>
            <w:pStyle w:val="TOC2"/>
            <w:tabs>
              <w:tab w:val="left" w:pos="1050"/>
              <w:tab w:val="right" w:leader="dot" w:pos="9980"/>
            </w:tabs>
            <w:ind w:left="360"/>
            <w:rPr>
              <w:rFonts w:eastAsiaTheme="minorEastAsia"/>
              <w:noProof/>
              <w:sz w:val="15"/>
              <w:szCs w:val="16"/>
            </w:rPr>
          </w:pPr>
          <w:hyperlink w:anchor="_Toc153532647" w:history="1">
            <w:r w:rsidRPr="001F7BDA">
              <w:rPr>
                <w:rStyle w:val="af4"/>
                <w:rFonts w:ascii="微软雅黑" w:eastAsia="微软雅黑" w:hAnsi="微软雅黑"/>
                <w:noProof/>
                <w:sz w:val="18"/>
                <w:szCs w:val="16"/>
              </w:rPr>
              <w:t>2.1</w:t>
            </w:r>
            <w:r w:rsidRPr="001F7BDA">
              <w:rPr>
                <w:rFonts w:eastAsiaTheme="minorEastAsia"/>
                <w:noProof/>
                <w:sz w:val="15"/>
                <w:szCs w:val="16"/>
              </w:rPr>
              <w:tab/>
            </w:r>
            <w:r w:rsidRPr="001F7BDA">
              <w:rPr>
                <w:rStyle w:val="af4"/>
                <w:rFonts w:ascii="微软雅黑" w:eastAsia="微软雅黑" w:hAnsi="微软雅黑"/>
                <w:noProof/>
                <w:sz w:val="18"/>
                <w:szCs w:val="16"/>
              </w:rPr>
              <w:t>功能模块设置</w:t>
            </w:r>
            <w:r w:rsidRPr="001F7BDA">
              <w:rPr>
                <w:noProof/>
                <w:webHidden/>
                <w:sz w:val="18"/>
                <w:szCs w:val="16"/>
              </w:rPr>
              <w:tab/>
            </w:r>
            <w:r w:rsidRPr="001F7BDA">
              <w:rPr>
                <w:noProof/>
                <w:webHidden/>
                <w:sz w:val="18"/>
                <w:szCs w:val="16"/>
              </w:rPr>
              <w:fldChar w:fldCharType="begin"/>
            </w:r>
            <w:r w:rsidRPr="001F7BDA">
              <w:rPr>
                <w:noProof/>
                <w:webHidden/>
                <w:sz w:val="18"/>
                <w:szCs w:val="16"/>
              </w:rPr>
              <w:instrText xml:space="preserve"> PAGEREF _Toc153532647 \h </w:instrText>
            </w:r>
            <w:r w:rsidRPr="001F7BDA">
              <w:rPr>
                <w:noProof/>
                <w:webHidden/>
                <w:sz w:val="18"/>
                <w:szCs w:val="16"/>
              </w:rPr>
            </w:r>
            <w:r w:rsidRPr="001F7BDA">
              <w:rPr>
                <w:noProof/>
                <w:webHidden/>
                <w:sz w:val="18"/>
                <w:szCs w:val="16"/>
              </w:rPr>
              <w:fldChar w:fldCharType="separate"/>
            </w:r>
            <w:r w:rsidRPr="001F7BDA">
              <w:rPr>
                <w:noProof/>
                <w:webHidden/>
                <w:sz w:val="18"/>
                <w:szCs w:val="16"/>
              </w:rPr>
              <w:t>4</w:t>
            </w:r>
            <w:r w:rsidRPr="001F7BDA">
              <w:rPr>
                <w:noProof/>
                <w:webHidden/>
                <w:sz w:val="18"/>
                <w:szCs w:val="16"/>
              </w:rPr>
              <w:fldChar w:fldCharType="end"/>
            </w:r>
          </w:hyperlink>
        </w:p>
        <w:p w14:paraId="0BB2E550" w14:textId="3DD4D31E" w:rsidR="001F7BDA" w:rsidRPr="001F7BDA" w:rsidRDefault="001F7BDA">
          <w:pPr>
            <w:pStyle w:val="TOC2"/>
            <w:tabs>
              <w:tab w:val="left" w:pos="1050"/>
              <w:tab w:val="right" w:leader="dot" w:pos="9980"/>
            </w:tabs>
            <w:ind w:left="360"/>
            <w:rPr>
              <w:rFonts w:eastAsiaTheme="minorEastAsia"/>
              <w:noProof/>
              <w:sz w:val="15"/>
              <w:szCs w:val="16"/>
            </w:rPr>
          </w:pPr>
          <w:hyperlink w:anchor="_Toc153532648" w:history="1">
            <w:r w:rsidRPr="001F7BDA">
              <w:rPr>
                <w:rStyle w:val="af4"/>
                <w:rFonts w:ascii="微软雅黑" w:eastAsia="微软雅黑" w:hAnsi="微软雅黑"/>
                <w:noProof/>
                <w:sz w:val="18"/>
                <w:szCs w:val="16"/>
              </w:rPr>
              <w:t>2.2</w:t>
            </w:r>
            <w:r w:rsidRPr="001F7BDA">
              <w:rPr>
                <w:rFonts w:eastAsiaTheme="minorEastAsia"/>
                <w:noProof/>
                <w:sz w:val="15"/>
                <w:szCs w:val="16"/>
              </w:rPr>
              <w:tab/>
            </w:r>
            <w:r w:rsidRPr="001F7BDA">
              <w:rPr>
                <w:rStyle w:val="af4"/>
                <w:rFonts w:ascii="微软雅黑" w:eastAsia="微软雅黑" w:hAnsi="微软雅黑"/>
                <w:noProof/>
                <w:sz w:val="18"/>
                <w:szCs w:val="16"/>
              </w:rPr>
              <w:t>详细功能</w:t>
            </w:r>
            <w:r w:rsidRPr="001F7BDA">
              <w:rPr>
                <w:noProof/>
                <w:webHidden/>
                <w:sz w:val="18"/>
                <w:szCs w:val="16"/>
              </w:rPr>
              <w:tab/>
            </w:r>
            <w:r w:rsidRPr="001F7BDA">
              <w:rPr>
                <w:noProof/>
                <w:webHidden/>
                <w:sz w:val="18"/>
                <w:szCs w:val="16"/>
              </w:rPr>
              <w:fldChar w:fldCharType="begin"/>
            </w:r>
            <w:r w:rsidRPr="001F7BDA">
              <w:rPr>
                <w:noProof/>
                <w:webHidden/>
                <w:sz w:val="18"/>
                <w:szCs w:val="16"/>
              </w:rPr>
              <w:instrText xml:space="preserve"> PAGEREF _Toc153532648 \h </w:instrText>
            </w:r>
            <w:r w:rsidRPr="001F7BDA">
              <w:rPr>
                <w:noProof/>
                <w:webHidden/>
                <w:sz w:val="18"/>
                <w:szCs w:val="16"/>
              </w:rPr>
            </w:r>
            <w:r w:rsidRPr="001F7BDA">
              <w:rPr>
                <w:noProof/>
                <w:webHidden/>
                <w:sz w:val="18"/>
                <w:szCs w:val="16"/>
              </w:rPr>
              <w:fldChar w:fldCharType="separate"/>
            </w:r>
            <w:r w:rsidRPr="001F7BDA">
              <w:rPr>
                <w:noProof/>
                <w:webHidden/>
                <w:sz w:val="18"/>
                <w:szCs w:val="16"/>
              </w:rPr>
              <w:t>4</w:t>
            </w:r>
            <w:r w:rsidRPr="001F7BDA">
              <w:rPr>
                <w:noProof/>
                <w:webHidden/>
                <w:sz w:val="18"/>
                <w:szCs w:val="16"/>
              </w:rPr>
              <w:fldChar w:fldCharType="end"/>
            </w:r>
          </w:hyperlink>
        </w:p>
        <w:p w14:paraId="6913D83F" w14:textId="1E126F0A" w:rsidR="001F7BDA" w:rsidRPr="001F7BDA" w:rsidRDefault="001F7BDA">
          <w:pPr>
            <w:pStyle w:val="TOC1"/>
            <w:tabs>
              <w:tab w:val="left" w:pos="420"/>
              <w:tab w:val="right" w:leader="dot" w:pos="9980"/>
            </w:tabs>
            <w:rPr>
              <w:rFonts w:eastAsiaTheme="minorEastAsia"/>
              <w:noProof/>
              <w:sz w:val="15"/>
              <w:szCs w:val="16"/>
            </w:rPr>
          </w:pPr>
          <w:hyperlink w:anchor="_Toc153532649" w:history="1">
            <w:r w:rsidRPr="001F7BDA">
              <w:rPr>
                <w:rStyle w:val="af4"/>
                <w:rFonts w:ascii="微软雅黑" w:eastAsia="微软雅黑" w:hAnsi="微软雅黑"/>
                <w:noProof/>
                <w:sz w:val="18"/>
                <w:szCs w:val="16"/>
              </w:rPr>
              <w:t>3</w:t>
            </w:r>
            <w:r w:rsidRPr="001F7BDA">
              <w:rPr>
                <w:rFonts w:eastAsiaTheme="minorEastAsia"/>
                <w:noProof/>
                <w:sz w:val="15"/>
                <w:szCs w:val="16"/>
              </w:rPr>
              <w:tab/>
            </w:r>
            <w:r w:rsidRPr="001F7BDA">
              <w:rPr>
                <w:rStyle w:val="af4"/>
                <w:rFonts w:ascii="微软雅黑" w:eastAsia="微软雅黑" w:hAnsi="微软雅黑"/>
                <w:noProof/>
                <w:sz w:val="18"/>
                <w:szCs w:val="16"/>
              </w:rPr>
              <w:t>环境配置与基本准备</w:t>
            </w:r>
            <w:r w:rsidRPr="001F7BDA">
              <w:rPr>
                <w:noProof/>
                <w:webHidden/>
                <w:sz w:val="18"/>
                <w:szCs w:val="16"/>
              </w:rPr>
              <w:tab/>
            </w:r>
            <w:r w:rsidRPr="001F7BDA">
              <w:rPr>
                <w:noProof/>
                <w:webHidden/>
                <w:sz w:val="18"/>
                <w:szCs w:val="16"/>
              </w:rPr>
              <w:fldChar w:fldCharType="begin"/>
            </w:r>
            <w:r w:rsidRPr="001F7BDA">
              <w:rPr>
                <w:noProof/>
                <w:webHidden/>
                <w:sz w:val="18"/>
                <w:szCs w:val="16"/>
              </w:rPr>
              <w:instrText xml:space="preserve"> PAGEREF _Toc153532649 \h </w:instrText>
            </w:r>
            <w:r w:rsidRPr="001F7BDA">
              <w:rPr>
                <w:noProof/>
                <w:webHidden/>
                <w:sz w:val="18"/>
                <w:szCs w:val="16"/>
              </w:rPr>
            </w:r>
            <w:r w:rsidRPr="001F7BDA">
              <w:rPr>
                <w:noProof/>
                <w:webHidden/>
                <w:sz w:val="18"/>
                <w:szCs w:val="16"/>
              </w:rPr>
              <w:fldChar w:fldCharType="separate"/>
            </w:r>
            <w:r w:rsidRPr="001F7BDA">
              <w:rPr>
                <w:noProof/>
                <w:webHidden/>
                <w:sz w:val="18"/>
                <w:szCs w:val="16"/>
              </w:rPr>
              <w:t>5</w:t>
            </w:r>
            <w:r w:rsidRPr="001F7BDA">
              <w:rPr>
                <w:noProof/>
                <w:webHidden/>
                <w:sz w:val="18"/>
                <w:szCs w:val="16"/>
              </w:rPr>
              <w:fldChar w:fldCharType="end"/>
            </w:r>
          </w:hyperlink>
        </w:p>
        <w:p w14:paraId="395BCCD7" w14:textId="0FDD665E" w:rsidR="001F7BDA" w:rsidRPr="001F7BDA" w:rsidRDefault="001F7BDA">
          <w:pPr>
            <w:pStyle w:val="TOC2"/>
            <w:tabs>
              <w:tab w:val="left" w:pos="1050"/>
              <w:tab w:val="right" w:leader="dot" w:pos="9980"/>
            </w:tabs>
            <w:ind w:left="360"/>
            <w:rPr>
              <w:rFonts w:eastAsiaTheme="minorEastAsia"/>
              <w:noProof/>
              <w:sz w:val="15"/>
              <w:szCs w:val="16"/>
            </w:rPr>
          </w:pPr>
          <w:hyperlink w:anchor="_Toc153532650" w:history="1">
            <w:r w:rsidRPr="001F7BDA">
              <w:rPr>
                <w:rStyle w:val="af4"/>
                <w:rFonts w:ascii="微软雅黑" w:eastAsia="微软雅黑" w:hAnsi="微软雅黑"/>
                <w:noProof/>
                <w:sz w:val="18"/>
                <w:szCs w:val="16"/>
              </w:rPr>
              <w:t>3.1</w:t>
            </w:r>
            <w:r w:rsidRPr="001F7BDA">
              <w:rPr>
                <w:rFonts w:eastAsiaTheme="minorEastAsia"/>
                <w:noProof/>
                <w:sz w:val="15"/>
                <w:szCs w:val="16"/>
              </w:rPr>
              <w:tab/>
            </w:r>
            <w:r w:rsidRPr="001F7BDA">
              <w:rPr>
                <w:rStyle w:val="af4"/>
                <w:rFonts w:ascii="微软雅黑" w:eastAsia="微软雅黑" w:hAnsi="微软雅黑"/>
                <w:noProof/>
                <w:sz w:val="18"/>
                <w:szCs w:val="16"/>
              </w:rPr>
              <w:t>环境配置</w:t>
            </w:r>
            <w:r w:rsidRPr="001F7BDA">
              <w:rPr>
                <w:noProof/>
                <w:webHidden/>
                <w:sz w:val="18"/>
                <w:szCs w:val="16"/>
              </w:rPr>
              <w:tab/>
            </w:r>
            <w:r w:rsidRPr="001F7BDA">
              <w:rPr>
                <w:noProof/>
                <w:webHidden/>
                <w:sz w:val="18"/>
                <w:szCs w:val="16"/>
              </w:rPr>
              <w:fldChar w:fldCharType="begin"/>
            </w:r>
            <w:r w:rsidRPr="001F7BDA">
              <w:rPr>
                <w:noProof/>
                <w:webHidden/>
                <w:sz w:val="18"/>
                <w:szCs w:val="16"/>
              </w:rPr>
              <w:instrText xml:space="preserve"> PAGEREF _Toc153532650 \h </w:instrText>
            </w:r>
            <w:r w:rsidRPr="001F7BDA">
              <w:rPr>
                <w:noProof/>
                <w:webHidden/>
                <w:sz w:val="18"/>
                <w:szCs w:val="16"/>
              </w:rPr>
            </w:r>
            <w:r w:rsidRPr="001F7BDA">
              <w:rPr>
                <w:noProof/>
                <w:webHidden/>
                <w:sz w:val="18"/>
                <w:szCs w:val="16"/>
              </w:rPr>
              <w:fldChar w:fldCharType="separate"/>
            </w:r>
            <w:r w:rsidRPr="001F7BDA">
              <w:rPr>
                <w:noProof/>
                <w:webHidden/>
                <w:sz w:val="18"/>
                <w:szCs w:val="16"/>
              </w:rPr>
              <w:t>5</w:t>
            </w:r>
            <w:r w:rsidRPr="001F7BDA">
              <w:rPr>
                <w:noProof/>
                <w:webHidden/>
                <w:sz w:val="18"/>
                <w:szCs w:val="16"/>
              </w:rPr>
              <w:fldChar w:fldCharType="end"/>
            </w:r>
          </w:hyperlink>
        </w:p>
        <w:p w14:paraId="11CE39C9" w14:textId="1C7698B8" w:rsidR="001F7BDA" w:rsidRPr="001F7BDA" w:rsidRDefault="001F7BDA">
          <w:pPr>
            <w:pStyle w:val="TOC2"/>
            <w:tabs>
              <w:tab w:val="left" w:pos="1050"/>
              <w:tab w:val="right" w:leader="dot" w:pos="9980"/>
            </w:tabs>
            <w:ind w:left="360"/>
            <w:rPr>
              <w:rFonts w:eastAsiaTheme="minorEastAsia"/>
              <w:noProof/>
              <w:sz w:val="15"/>
              <w:szCs w:val="16"/>
            </w:rPr>
          </w:pPr>
          <w:hyperlink w:anchor="_Toc153532651" w:history="1">
            <w:r w:rsidRPr="001F7BDA">
              <w:rPr>
                <w:rStyle w:val="af4"/>
                <w:rFonts w:ascii="微软雅黑" w:eastAsia="微软雅黑" w:hAnsi="微软雅黑"/>
                <w:noProof/>
                <w:sz w:val="18"/>
                <w:szCs w:val="16"/>
              </w:rPr>
              <w:t>3.2</w:t>
            </w:r>
            <w:r w:rsidRPr="001F7BDA">
              <w:rPr>
                <w:rFonts w:eastAsiaTheme="minorEastAsia"/>
                <w:noProof/>
                <w:sz w:val="15"/>
                <w:szCs w:val="16"/>
              </w:rPr>
              <w:tab/>
            </w:r>
            <w:r w:rsidRPr="001F7BDA">
              <w:rPr>
                <w:rStyle w:val="af4"/>
                <w:rFonts w:ascii="微软雅黑" w:eastAsia="微软雅黑" w:hAnsi="微软雅黑"/>
                <w:noProof/>
                <w:sz w:val="18"/>
                <w:szCs w:val="16"/>
              </w:rPr>
              <w:t>发送消息</w:t>
            </w:r>
            <w:r w:rsidRPr="001F7BDA">
              <w:rPr>
                <w:noProof/>
                <w:webHidden/>
                <w:sz w:val="18"/>
                <w:szCs w:val="16"/>
              </w:rPr>
              <w:tab/>
            </w:r>
            <w:r w:rsidRPr="001F7BDA">
              <w:rPr>
                <w:noProof/>
                <w:webHidden/>
                <w:sz w:val="18"/>
                <w:szCs w:val="16"/>
              </w:rPr>
              <w:fldChar w:fldCharType="begin"/>
            </w:r>
            <w:r w:rsidRPr="001F7BDA">
              <w:rPr>
                <w:noProof/>
                <w:webHidden/>
                <w:sz w:val="18"/>
                <w:szCs w:val="16"/>
              </w:rPr>
              <w:instrText xml:space="preserve"> PAGEREF _Toc153532651 \h </w:instrText>
            </w:r>
            <w:r w:rsidRPr="001F7BDA">
              <w:rPr>
                <w:noProof/>
                <w:webHidden/>
                <w:sz w:val="18"/>
                <w:szCs w:val="16"/>
              </w:rPr>
            </w:r>
            <w:r w:rsidRPr="001F7BDA">
              <w:rPr>
                <w:noProof/>
                <w:webHidden/>
                <w:sz w:val="18"/>
                <w:szCs w:val="16"/>
              </w:rPr>
              <w:fldChar w:fldCharType="separate"/>
            </w:r>
            <w:r w:rsidRPr="001F7BDA">
              <w:rPr>
                <w:noProof/>
                <w:webHidden/>
                <w:sz w:val="18"/>
                <w:szCs w:val="16"/>
              </w:rPr>
              <w:t>5</w:t>
            </w:r>
            <w:r w:rsidRPr="001F7BDA">
              <w:rPr>
                <w:noProof/>
                <w:webHidden/>
                <w:sz w:val="18"/>
                <w:szCs w:val="16"/>
              </w:rPr>
              <w:fldChar w:fldCharType="end"/>
            </w:r>
          </w:hyperlink>
        </w:p>
        <w:p w14:paraId="2F8B9A27" w14:textId="3258ABDA" w:rsidR="001F7BDA" w:rsidRPr="001F7BDA" w:rsidRDefault="001F7BDA">
          <w:pPr>
            <w:pStyle w:val="TOC1"/>
            <w:tabs>
              <w:tab w:val="left" w:pos="420"/>
              <w:tab w:val="right" w:leader="dot" w:pos="9980"/>
            </w:tabs>
            <w:rPr>
              <w:rFonts w:eastAsiaTheme="minorEastAsia"/>
              <w:noProof/>
              <w:sz w:val="15"/>
              <w:szCs w:val="16"/>
            </w:rPr>
          </w:pPr>
          <w:hyperlink w:anchor="_Toc153532652" w:history="1">
            <w:r w:rsidRPr="001F7BDA">
              <w:rPr>
                <w:rStyle w:val="af4"/>
                <w:rFonts w:ascii="微软雅黑" w:eastAsia="微软雅黑" w:hAnsi="微软雅黑"/>
                <w:noProof/>
                <w:sz w:val="18"/>
                <w:szCs w:val="16"/>
              </w:rPr>
              <w:t>4</w:t>
            </w:r>
            <w:r w:rsidRPr="001F7BDA">
              <w:rPr>
                <w:rFonts w:eastAsiaTheme="minorEastAsia"/>
                <w:noProof/>
                <w:sz w:val="15"/>
                <w:szCs w:val="16"/>
              </w:rPr>
              <w:tab/>
            </w:r>
            <w:r w:rsidRPr="001F7BDA">
              <w:rPr>
                <w:rStyle w:val="af4"/>
                <w:rFonts w:ascii="微软雅黑" w:eastAsia="微软雅黑" w:hAnsi="微软雅黑"/>
                <w:noProof/>
                <w:sz w:val="18"/>
                <w:szCs w:val="16"/>
              </w:rPr>
              <w:t>操作指南</w:t>
            </w:r>
            <w:r w:rsidRPr="001F7BDA">
              <w:rPr>
                <w:noProof/>
                <w:webHidden/>
                <w:sz w:val="18"/>
                <w:szCs w:val="16"/>
              </w:rPr>
              <w:tab/>
            </w:r>
            <w:r w:rsidRPr="001F7BDA">
              <w:rPr>
                <w:noProof/>
                <w:webHidden/>
                <w:sz w:val="18"/>
                <w:szCs w:val="16"/>
              </w:rPr>
              <w:fldChar w:fldCharType="begin"/>
            </w:r>
            <w:r w:rsidRPr="001F7BDA">
              <w:rPr>
                <w:noProof/>
                <w:webHidden/>
                <w:sz w:val="18"/>
                <w:szCs w:val="16"/>
              </w:rPr>
              <w:instrText xml:space="preserve"> PAGEREF _Toc153532652 \h </w:instrText>
            </w:r>
            <w:r w:rsidRPr="001F7BDA">
              <w:rPr>
                <w:noProof/>
                <w:webHidden/>
                <w:sz w:val="18"/>
                <w:szCs w:val="16"/>
              </w:rPr>
            </w:r>
            <w:r w:rsidRPr="001F7BDA">
              <w:rPr>
                <w:noProof/>
                <w:webHidden/>
                <w:sz w:val="18"/>
                <w:szCs w:val="16"/>
              </w:rPr>
              <w:fldChar w:fldCharType="separate"/>
            </w:r>
            <w:r w:rsidRPr="001F7BDA">
              <w:rPr>
                <w:noProof/>
                <w:webHidden/>
                <w:sz w:val="18"/>
                <w:szCs w:val="16"/>
              </w:rPr>
              <w:t>7</w:t>
            </w:r>
            <w:r w:rsidRPr="001F7BDA">
              <w:rPr>
                <w:noProof/>
                <w:webHidden/>
                <w:sz w:val="18"/>
                <w:szCs w:val="16"/>
              </w:rPr>
              <w:fldChar w:fldCharType="end"/>
            </w:r>
          </w:hyperlink>
        </w:p>
        <w:p w14:paraId="19A5A49C" w14:textId="6F677697" w:rsidR="001F7BDA" w:rsidRPr="001F7BDA" w:rsidRDefault="001F7BDA">
          <w:pPr>
            <w:pStyle w:val="TOC2"/>
            <w:tabs>
              <w:tab w:val="left" w:pos="1050"/>
              <w:tab w:val="right" w:leader="dot" w:pos="9980"/>
            </w:tabs>
            <w:ind w:left="360"/>
            <w:rPr>
              <w:rFonts w:eastAsiaTheme="minorEastAsia"/>
              <w:noProof/>
              <w:sz w:val="15"/>
              <w:szCs w:val="16"/>
            </w:rPr>
          </w:pPr>
          <w:hyperlink w:anchor="_Toc153532653" w:history="1">
            <w:r w:rsidRPr="001F7BDA">
              <w:rPr>
                <w:rStyle w:val="af4"/>
                <w:rFonts w:ascii="微软雅黑" w:eastAsia="微软雅黑" w:hAnsi="微软雅黑"/>
                <w:noProof/>
                <w:sz w:val="18"/>
                <w:szCs w:val="16"/>
              </w:rPr>
              <w:t>4.1</w:t>
            </w:r>
            <w:r w:rsidRPr="001F7BDA">
              <w:rPr>
                <w:rFonts w:eastAsiaTheme="minorEastAsia"/>
                <w:noProof/>
                <w:sz w:val="15"/>
                <w:szCs w:val="16"/>
              </w:rPr>
              <w:tab/>
            </w:r>
            <w:r w:rsidRPr="001F7BDA">
              <w:rPr>
                <w:rStyle w:val="af4"/>
                <w:rFonts w:ascii="微软雅黑" w:eastAsia="微软雅黑" w:hAnsi="微软雅黑"/>
                <w:noProof/>
                <w:sz w:val="18"/>
                <w:szCs w:val="16"/>
              </w:rPr>
              <w:t>用户注册与登录</w:t>
            </w:r>
            <w:r w:rsidRPr="001F7BDA">
              <w:rPr>
                <w:noProof/>
                <w:webHidden/>
                <w:sz w:val="18"/>
                <w:szCs w:val="16"/>
              </w:rPr>
              <w:tab/>
            </w:r>
            <w:r w:rsidRPr="001F7BDA">
              <w:rPr>
                <w:noProof/>
                <w:webHidden/>
                <w:sz w:val="18"/>
                <w:szCs w:val="16"/>
              </w:rPr>
              <w:fldChar w:fldCharType="begin"/>
            </w:r>
            <w:r w:rsidRPr="001F7BDA">
              <w:rPr>
                <w:noProof/>
                <w:webHidden/>
                <w:sz w:val="18"/>
                <w:szCs w:val="16"/>
              </w:rPr>
              <w:instrText xml:space="preserve"> PAGEREF _Toc153532653 \h </w:instrText>
            </w:r>
            <w:r w:rsidRPr="001F7BDA">
              <w:rPr>
                <w:noProof/>
                <w:webHidden/>
                <w:sz w:val="18"/>
                <w:szCs w:val="16"/>
              </w:rPr>
            </w:r>
            <w:r w:rsidRPr="001F7BDA">
              <w:rPr>
                <w:noProof/>
                <w:webHidden/>
                <w:sz w:val="18"/>
                <w:szCs w:val="16"/>
              </w:rPr>
              <w:fldChar w:fldCharType="separate"/>
            </w:r>
            <w:r w:rsidRPr="001F7BDA">
              <w:rPr>
                <w:noProof/>
                <w:webHidden/>
                <w:sz w:val="18"/>
                <w:szCs w:val="16"/>
              </w:rPr>
              <w:t>7</w:t>
            </w:r>
            <w:r w:rsidRPr="001F7BDA">
              <w:rPr>
                <w:noProof/>
                <w:webHidden/>
                <w:sz w:val="18"/>
                <w:szCs w:val="16"/>
              </w:rPr>
              <w:fldChar w:fldCharType="end"/>
            </w:r>
          </w:hyperlink>
        </w:p>
        <w:p w14:paraId="02A8B15E" w14:textId="113E327F" w:rsidR="001F7BDA" w:rsidRPr="001F7BDA" w:rsidRDefault="001F7BDA">
          <w:pPr>
            <w:pStyle w:val="TOC2"/>
            <w:tabs>
              <w:tab w:val="left" w:pos="1050"/>
              <w:tab w:val="right" w:leader="dot" w:pos="9980"/>
            </w:tabs>
            <w:ind w:left="360"/>
            <w:rPr>
              <w:rFonts w:eastAsiaTheme="minorEastAsia"/>
              <w:noProof/>
              <w:sz w:val="15"/>
              <w:szCs w:val="16"/>
            </w:rPr>
          </w:pPr>
          <w:hyperlink w:anchor="_Toc153532654" w:history="1">
            <w:r w:rsidRPr="001F7BDA">
              <w:rPr>
                <w:rStyle w:val="af4"/>
                <w:rFonts w:ascii="微软雅黑" w:eastAsia="微软雅黑" w:hAnsi="微软雅黑"/>
                <w:noProof/>
                <w:sz w:val="18"/>
                <w:szCs w:val="16"/>
              </w:rPr>
              <w:t>4.2</w:t>
            </w:r>
            <w:r w:rsidRPr="001F7BDA">
              <w:rPr>
                <w:rFonts w:eastAsiaTheme="minorEastAsia"/>
                <w:noProof/>
                <w:sz w:val="15"/>
                <w:szCs w:val="16"/>
              </w:rPr>
              <w:tab/>
            </w:r>
            <w:r w:rsidRPr="001F7BDA">
              <w:rPr>
                <w:rStyle w:val="af4"/>
                <w:rFonts w:ascii="微软雅黑" w:eastAsia="微软雅黑" w:hAnsi="微软雅黑"/>
                <w:noProof/>
                <w:sz w:val="18"/>
                <w:szCs w:val="16"/>
              </w:rPr>
              <w:t>个人信息管理</w:t>
            </w:r>
            <w:r w:rsidRPr="001F7BDA">
              <w:rPr>
                <w:noProof/>
                <w:webHidden/>
                <w:sz w:val="18"/>
                <w:szCs w:val="16"/>
              </w:rPr>
              <w:tab/>
            </w:r>
            <w:r w:rsidRPr="001F7BDA">
              <w:rPr>
                <w:noProof/>
                <w:webHidden/>
                <w:sz w:val="18"/>
                <w:szCs w:val="16"/>
              </w:rPr>
              <w:fldChar w:fldCharType="begin"/>
            </w:r>
            <w:r w:rsidRPr="001F7BDA">
              <w:rPr>
                <w:noProof/>
                <w:webHidden/>
                <w:sz w:val="18"/>
                <w:szCs w:val="16"/>
              </w:rPr>
              <w:instrText xml:space="preserve"> PAGEREF _Toc153532654 \h </w:instrText>
            </w:r>
            <w:r w:rsidRPr="001F7BDA">
              <w:rPr>
                <w:noProof/>
                <w:webHidden/>
                <w:sz w:val="18"/>
                <w:szCs w:val="16"/>
              </w:rPr>
            </w:r>
            <w:r w:rsidRPr="001F7BDA">
              <w:rPr>
                <w:noProof/>
                <w:webHidden/>
                <w:sz w:val="18"/>
                <w:szCs w:val="16"/>
              </w:rPr>
              <w:fldChar w:fldCharType="separate"/>
            </w:r>
            <w:r w:rsidRPr="001F7BDA">
              <w:rPr>
                <w:noProof/>
                <w:webHidden/>
                <w:sz w:val="18"/>
                <w:szCs w:val="16"/>
              </w:rPr>
              <w:t>9</w:t>
            </w:r>
            <w:r w:rsidRPr="001F7BDA">
              <w:rPr>
                <w:noProof/>
                <w:webHidden/>
                <w:sz w:val="18"/>
                <w:szCs w:val="16"/>
              </w:rPr>
              <w:fldChar w:fldCharType="end"/>
            </w:r>
          </w:hyperlink>
        </w:p>
        <w:p w14:paraId="1CA91B92" w14:textId="415A68CC" w:rsidR="001F7BDA" w:rsidRPr="001F7BDA" w:rsidRDefault="001F7BDA">
          <w:pPr>
            <w:pStyle w:val="TOC2"/>
            <w:tabs>
              <w:tab w:val="left" w:pos="1050"/>
              <w:tab w:val="right" w:leader="dot" w:pos="9980"/>
            </w:tabs>
            <w:ind w:left="360"/>
            <w:rPr>
              <w:rFonts w:eastAsiaTheme="minorEastAsia"/>
              <w:noProof/>
              <w:sz w:val="15"/>
              <w:szCs w:val="16"/>
            </w:rPr>
          </w:pPr>
          <w:hyperlink w:anchor="_Toc153532655" w:history="1">
            <w:r w:rsidRPr="001F7BDA">
              <w:rPr>
                <w:rStyle w:val="af4"/>
                <w:rFonts w:ascii="微软雅黑" w:eastAsia="微软雅黑" w:hAnsi="微软雅黑"/>
                <w:noProof/>
                <w:sz w:val="18"/>
                <w:szCs w:val="16"/>
              </w:rPr>
              <w:t>4.3</w:t>
            </w:r>
            <w:r w:rsidRPr="001F7BDA">
              <w:rPr>
                <w:rFonts w:eastAsiaTheme="minorEastAsia"/>
                <w:noProof/>
                <w:sz w:val="15"/>
                <w:szCs w:val="16"/>
              </w:rPr>
              <w:tab/>
            </w:r>
            <w:r w:rsidRPr="001F7BDA">
              <w:rPr>
                <w:rStyle w:val="af4"/>
                <w:rFonts w:ascii="微软雅黑" w:eastAsia="微软雅黑" w:hAnsi="微软雅黑"/>
                <w:noProof/>
                <w:sz w:val="18"/>
                <w:szCs w:val="16"/>
              </w:rPr>
              <w:t>设备管理</w:t>
            </w:r>
            <w:r w:rsidRPr="001F7BDA">
              <w:rPr>
                <w:noProof/>
                <w:webHidden/>
                <w:sz w:val="18"/>
                <w:szCs w:val="16"/>
              </w:rPr>
              <w:tab/>
            </w:r>
            <w:r w:rsidRPr="001F7BDA">
              <w:rPr>
                <w:noProof/>
                <w:webHidden/>
                <w:sz w:val="18"/>
                <w:szCs w:val="16"/>
              </w:rPr>
              <w:fldChar w:fldCharType="begin"/>
            </w:r>
            <w:r w:rsidRPr="001F7BDA">
              <w:rPr>
                <w:noProof/>
                <w:webHidden/>
                <w:sz w:val="18"/>
                <w:szCs w:val="16"/>
              </w:rPr>
              <w:instrText xml:space="preserve"> PAGEREF _Toc153532655 \h </w:instrText>
            </w:r>
            <w:r w:rsidRPr="001F7BDA">
              <w:rPr>
                <w:noProof/>
                <w:webHidden/>
                <w:sz w:val="18"/>
                <w:szCs w:val="16"/>
              </w:rPr>
            </w:r>
            <w:r w:rsidRPr="001F7BDA">
              <w:rPr>
                <w:noProof/>
                <w:webHidden/>
                <w:sz w:val="18"/>
                <w:szCs w:val="16"/>
              </w:rPr>
              <w:fldChar w:fldCharType="separate"/>
            </w:r>
            <w:r w:rsidRPr="001F7BDA">
              <w:rPr>
                <w:noProof/>
                <w:webHidden/>
                <w:sz w:val="18"/>
                <w:szCs w:val="16"/>
              </w:rPr>
              <w:t>11</w:t>
            </w:r>
            <w:r w:rsidRPr="001F7BDA">
              <w:rPr>
                <w:noProof/>
                <w:webHidden/>
                <w:sz w:val="18"/>
                <w:szCs w:val="16"/>
              </w:rPr>
              <w:fldChar w:fldCharType="end"/>
            </w:r>
          </w:hyperlink>
        </w:p>
        <w:p w14:paraId="1E938144" w14:textId="6290EEC0" w:rsidR="001F7BDA" w:rsidRPr="001F7BDA" w:rsidRDefault="001F7BDA">
          <w:pPr>
            <w:pStyle w:val="TOC2"/>
            <w:tabs>
              <w:tab w:val="left" w:pos="1050"/>
              <w:tab w:val="right" w:leader="dot" w:pos="9980"/>
            </w:tabs>
            <w:ind w:left="360"/>
            <w:rPr>
              <w:rFonts w:eastAsiaTheme="minorEastAsia"/>
              <w:noProof/>
              <w:sz w:val="15"/>
              <w:szCs w:val="16"/>
            </w:rPr>
          </w:pPr>
          <w:hyperlink w:anchor="_Toc153532656" w:history="1">
            <w:r w:rsidRPr="001F7BDA">
              <w:rPr>
                <w:rStyle w:val="af4"/>
                <w:rFonts w:ascii="微软雅黑" w:eastAsia="微软雅黑" w:hAnsi="微软雅黑"/>
                <w:noProof/>
                <w:sz w:val="18"/>
                <w:szCs w:val="16"/>
              </w:rPr>
              <w:t>4.4</w:t>
            </w:r>
            <w:r w:rsidRPr="001F7BDA">
              <w:rPr>
                <w:rFonts w:eastAsiaTheme="minorEastAsia"/>
                <w:noProof/>
                <w:sz w:val="15"/>
                <w:szCs w:val="16"/>
              </w:rPr>
              <w:tab/>
            </w:r>
            <w:r w:rsidRPr="001F7BDA">
              <w:rPr>
                <w:rStyle w:val="af4"/>
                <w:rFonts w:ascii="微软雅黑" w:eastAsia="微软雅黑" w:hAnsi="微软雅黑"/>
                <w:noProof/>
                <w:sz w:val="18"/>
                <w:szCs w:val="16"/>
              </w:rPr>
              <w:t>管理员模式</w:t>
            </w:r>
            <w:r w:rsidRPr="001F7BDA">
              <w:rPr>
                <w:noProof/>
                <w:webHidden/>
                <w:sz w:val="18"/>
                <w:szCs w:val="16"/>
              </w:rPr>
              <w:tab/>
            </w:r>
            <w:r w:rsidRPr="001F7BDA">
              <w:rPr>
                <w:noProof/>
                <w:webHidden/>
                <w:sz w:val="18"/>
                <w:szCs w:val="16"/>
              </w:rPr>
              <w:fldChar w:fldCharType="begin"/>
            </w:r>
            <w:r w:rsidRPr="001F7BDA">
              <w:rPr>
                <w:noProof/>
                <w:webHidden/>
                <w:sz w:val="18"/>
                <w:szCs w:val="16"/>
              </w:rPr>
              <w:instrText xml:space="preserve"> PAGEREF _Toc153532656 \h </w:instrText>
            </w:r>
            <w:r w:rsidRPr="001F7BDA">
              <w:rPr>
                <w:noProof/>
                <w:webHidden/>
                <w:sz w:val="18"/>
                <w:szCs w:val="16"/>
              </w:rPr>
            </w:r>
            <w:r w:rsidRPr="001F7BDA">
              <w:rPr>
                <w:noProof/>
                <w:webHidden/>
                <w:sz w:val="18"/>
                <w:szCs w:val="16"/>
              </w:rPr>
              <w:fldChar w:fldCharType="separate"/>
            </w:r>
            <w:r w:rsidRPr="001F7BDA">
              <w:rPr>
                <w:noProof/>
                <w:webHidden/>
                <w:sz w:val="18"/>
                <w:szCs w:val="16"/>
              </w:rPr>
              <w:t>22</w:t>
            </w:r>
            <w:r w:rsidRPr="001F7BDA">
              <w:rPr>
                <w:noProof/>
                <w:webHidden/>
                <w:sz w:val="18"/>
                <w:szCs w:val="16"/>
              </w:rPr>
              <w:fldChar w:fldCharType="end"/>
            </w:r>
          </w:hyperlink>
        </w:p>
        <w:p w14:paraId="1BD2D44A" w14:textId="502406E8" w:rsidR="001F7BDA" w:rsidRPr="001F7BDA" w:rsidRDefault="001F7BDA">
          <w:pPr>
            <w:pStyle w:val="TOC2"/>
            <w:tabs>
              <w:tab w:val="left" w:pos="1050"/>
              <w:tab w:val="right" w:leader="dot" w:pos="9980"/>
            </w:tabs>
            <w:ind w:left="360"/>
            <w:rPr>
              <w:rFonts w:eastAsiaTheme="minorEastAsia"/>
              <w:noProof/>
              <w:sz w:val="15"/>
              <w:szCs w:val="16"/>
            </w:rPr>
          </w:pPr>
          <w:hyperlink w:anchor="_Toc153532657" w:history="1">
            <w:r w:rsidRPr="001F7BDA">
              <w:rPr>
                <w:rStyle w:val="af4"/>
                <w:rFonts w:ascii="微软雅黑" w:eastAsia="微软雅黑" w:hAnsi="微软雅黑"/>
                <w:noProof/>
                <w:sz w:val="18"/>
                <w:szCs w:val="16"/>
              </w:rPr>
              <w:t>4.5</w:t>
            </w:r>
            <w:r w:rsidRPr="001F7BDA">
              <w:rPr>
                <w:rFonts w:eastAsiaTheme="minorEastAsia"/>
                <w:noProof/>
                <w:sz w:val="15"/>
                <w:szCs w:val="16"/>
              </w:rPr>
              <w:tab/>
            </w:r>
            <w:r w:rsidRPr="001F7BDA">
              <w:rPr>
                <w:rStyle w:val="af4"/>
                <w:rFonts w:ascii="微软雅黑" w:eastAsia="微软雅黑" w:hAnsi="微软雅黑"/>
                <w:noProof/>
                <w:sz w:val="18"/>
                <w:szCs w:val="16"/>
              </w:rPr>
              <w:t>问题栏</w:t>
            </w:r>
            <w:r w:rsidRPr="001F7BDA">
              <w:rPr>
                <w:noProof/>
                <w:webHidden/>
                <w:sz w:val="18"/>
                <w:szCs w:val="16"/>
              </w:rPr>
              <w:tab/>
            </w:r>
            <w:r w:rsidRPr="001F7BDA">
              <w:rPr>
                <w:noProof/>
                <w:webHidden/>
                <w:sz w:val="18"/>
                <w:szCs w:val="16"/>
              </w:rPr>
              <w:fldChar w:fldCharType="begin"/>
            </w:r>
            <w:r w:rsidRPr="001F7BDA">
              <w:rPr>
                <w:noProof/>
                <w:webHidden/>
                <w:sz w:val="18"/>
                <w:szCs w:val="16"/>
              </w:rPr>
              <w:instrText xml:space="preserve"> PAGEREF _Toc153532657 \h </w:instrText>
            </w:r>
            <w:r w:rsidRPr="001F7BDA">
              <w:rPr>
                <w:noProof/>
                <w:webHidden/>
                <w:sz w:val="18"/>
                <w:szCs w:val="16"/>
              </w:rPr>
            </w:r>
            <w:r w:rsidRPr="001F7BDA">
              <w:rPr>
                <w:noProof/>
                <w:webHidden/>
                <w:sz w:val="18"/>
                <w:szCs w:val="16"/>
              </w:rPr>
              <w:fldChar w:fldCharType="separate"/>
            </w:r>
            <w:r w:rsidRPr="001F7BDA">
              <w:rPr>
                <w:noProof/>
                <w:webHidden/>
                <w:sz w:val="18"/>
                <w:szCs w:val="16"/>
              </w:rPr>
              <w:t>28</w:t>
            </w:r>
            <w:r w:rsidRPr="001F7BDA">
              <w:rPr>
                <w:noProof/>
                <w:webHidden/>
                <w:sz w:val="18"/>
                <w:szCs w:val="16"/>
              </w:rPr>
              <w:fldChar w:fldCharType="end"/>
            </w:r>
          </w:hyperlink>
        </w:p>
        <w:p w14:paraId="0226D269" w14:textId="01E54C53" w:rsidR="001F7BDA" w:rsidRPr="001F7BDA" w:rsidRDefault="001F7BDA">
          <w:pPr>
            <w:pStyle w:val="TOC1"/>
            <w:tabs>
              <w:tab w:val="left" w:pos="420"/>
              <w:tab w:val="right" w:leader="dot" w:pos="9980"/>
            </w:tabs>
            <w:rPr>
              <w:rFonts w:eastAsiaTheme="minorEastAsia"/>
              <w:noProof/>
              <w:sz w:val="15"/>
              <w:szCs w:val="16"/>
            </w:rPr>
          </w:pPr>
          <w:hyperlink w:anchor="_Toc153532658" w:history="1">
            <w:r w:rsidRPr="001F7BDA">
              <w:rPr>
                <w:rStyle w:val="af4"/>
                <w:rFonts w:ascii="微软雅黑" w:eastAsia="微软雅黑" w:hAnsi="微软雅黑"/>
                <w:noProof/>
                <w:sz w:val="18"/>
                <w:szCs w:val="16"/>
              </w:rPr>
              <w:t>5</w:t>
            </w:r>
            <w:r w:rsidRPr="001F7BDA">
              <w:rPr>
                <w:rFonts w:eastAsiaTheme="minorEastAsia"/>
                <w:noProof/>
                <w:sz w:val="15"/>
                <w:szCs w:val="16"/>
              </w:rPr>
              <w:tab/>
            </w:r>
            <w:r w:rsidRPr="001F7BDA">
              <w:rPr>
                <w:rStyle w:val="af4"/>
                <w:rFonts w:ascii="微软雅黑" w:eastAsia="微软雅黑" w:hAnsi="微软雅黑"/>
                <w:noProof/>
                <w:sz w:val="18"/>
                <w:szCs w:val="16"/>
              </w:rPr>
              <w:t>后端接口</w:t>
            </w:r>
            <w:r w:rsidRPr="001F7BDA">
              <w:rPr>
                <w:noProof/>
                <w:webHidden/>
                <w:sz w:val="18"/>
                <w:szCs w:val="16"/>
              </w:rPr>
              <w:tab/>
            </w:r>
            <w:r w:rsidRPr="001F7BDA">
              <w:rPr>
                <w:noProof/>
                <w:webHidden/>
                <w:sz w:val="18"/>
                <w:szCs w:val="16"/>
              </w:rPr>
              <w:fldChar w:fldCharType="begin"/>
            </w:r>
            <w:r w:rsidRPr="001F7BDA">
              <w:rPr>
                <w:noProof/>
                <w:webHidden/>
                <w:sz w:val="18"/>
                <w:szCs w:val="16"/>
              </w:rPr>
              <w:instrText xml:space="preserve"> PAGEREF _Toc153532658 \h </w:instrText>
            </w:r>
            <w:r w:rsidRPr="001F7BDA">
              <w:rPr>
                <w:noProof/>
                <w:webHidden/>
                <w:sz w:val="18"/>
                <w:szCs w:val="16"/>
              </w:rPr>
            </w:r>
            <w:r w:rsidRPr="001F7BDA">
              <w:rPr>
                <w:noProof/>
                <w:webHidden/>
                <w:sz w:val="18"/>
                <w:szCs w:val="16"/>
              </w:rPr>
              <w:fldChar w:fldCharType="separate"/>
            </w:r>
            <w:r w:rsidRPr="001F7BDA">
              <w:rPr>
                <w:noProof/>
                <w:webHidden/>
                <w:sz w:val="18"/>
                <w:szCs w:val="16"/>
              </w:rPr>
              <w:t>33</w:t>
            </w:r>
            <w:r w:rsidRPr="001F7BDA">
              <w:rPr>
                <w:noProof/>
                <w:webHidden/>
                <w:sz w:val="18"/>
                <w:szCs w:val="16"/>
              </w:rPr>
              <w:fldChar w:fldCharType="end"/>
            </w:r>
          </w:hyperlink>
        </w:p>
        <w:p w14:paraId="2662AA1D" w14:textId="6A9CC18B" w:rsidR="001F7BDA" w:rsidRPr="001F7BDA" w:rsidRDefault="001F7BDA">
          <w:pPr>
            <w:pStyle w:val="TOC2"/>
            <w:tabs>
              <w:tab w:val="left" w:pos="1050"/>
              <w:tab w:val="right" w:leader="dot" w:pos="9980"/>
            </w:tabs>
            <w:ind w:left="360"/>
            <w:rPr>
              <w:rFonts w:eastAsiaTheme="minorEastAsia"/>
              <w:noProof/>
              <w:sz w:val="15"/>
              <w:szCs w:val="16"/>
            </w:rPr>
          </w:pPr>
          <w:hyperlink w:anchor="_Toc153532659" w:history="1">
            <w:r w:rsidRPr="001F7BDA">
              <w:rPr>
                <w:rStyle w:val="af4"/>
                <w:rFonts w:ascii="微软雅黑" w:eastAsia="微软雅黑" w:hAnsi="微软雅黑"/>
                <w:noProof/>
                <w:sz w:val="18"/>
                <w:szCs w:val="16"/>
              </w:rPr>
              <w:t>5.1</w:t>
            </w:r>
            <w:r w:rsidRPr="001F7BDA">
              <w:rPr>
                <w:rFonts w:eastAsiaTheme="minorEastAsia"/>
                <w:noProof/>
                <w:sz w:val="15"/>
                <w:szCs w:val="16"/>
              </w:rPr>
              <w:tab/>
            </w:r>
            <w:r w:rsidRPr="001F7BDA">
              <w:rPr>
                <w:rStyle w:val="af4"/>
                <w:rFonts w:ascii="微软雅黑" w:eastAsia="微软雅黑" w:hAnsi="微软雅黑"/>
                <w:noProof/>
                <w:sz w:val="18"/>
                <w:szCs w:val="16"/>
              </w:rPr>
              <w:t>文件结构</w:t>
            </w:r>
            <w:r w:rsidRPr="001F7BDA">
              <w:rPr>
                <w:noProof/>
                <w:webHidden/>
                <w:sz w:val="18"/>
                <w:szCs w:val="16"/>
              </w:rPr>
              <w:tab/>
            </w:r>
            <w:r w:rsidRPr="001F7BDA">
              <w:rPr>
                <w:noProof/>
                <w:webHidden/>
                <w:sz w:val="18"/>
                <w:szCs w:val="16"/>
              </w:rPr>
              <w:fldChar w:fldCharType="begin"/>
            </w:r>
            <w:r w:rsidRPr="001F7BDA">
              <w:rPr>
                <w:noProof/>
                <w:webHidden/>
                <w:sz w:val="18"/>
                <w:szCs w:val="16"/>
              </w:rPr>
              <w:instrText xml:space="preserve"> PAGEREF _Toc153532659 \h </w:instrText>
            </w:r>
            <w:r w:rsidRPr="001F7BDA">
              <w:rPr>
                <w:noProof/>
                <w:webHidden/>
                <w:sz w:val="18"/>
                <w:szCs w:val="16"/>
              </w:rPr>
            </w:r>
            <w:r w:rsidRPr="001F7BDA">
              <w:rPr>
                <w:noProof/>
                <w:webHidden/>
                <w:sz w:val="18"/>
                <w:szCs w:val="16"/>
              </w:rPr>
              <w:fldChar w:fldCharType="separate"/>
            </w:r>
            <w:r w:rsidRPr="001F7BDA">
              <w:rPr>
                <w:noProof/>
                <w:webHidden/>
                <w:sz w:val="18"/>
                <w:szCs w:val="16"/>
              </w:rPr>
              <w:t>33</w:t>
            </w:r>
            <w:r w:rsidRPr="001F7BDA">
              <w:rPr>
                <w:noProof/>
                <w:webHidden/>
                <w:sz w:val="18"/>
                <w:szCs w:val="16"/>
              </w:rPr>
              <w:fldChar w:fldCharType="end"/>
            </w:r>
          </w:hyperlink>
        </w:p>
        <w:p w14:paraId="3224D535" w14:textId="73AB07CE" w:rsidR="001F7BDA" w:rsidRPr="001F7BDA" w:rsidRDefault="001F7BDA">
          <w:pPr>
            <w:pStyle w:val="TOC2"/>
            <w:tabs>
              <w:tab w:val="left" w:pos="1050"/>
              <w:tab w:val="right" w:leader="dot" w:pos="9980"/>
            </w:tabs>
            <w:ind w:left="360"/>
            <w:rPr>
              <w:rFonts w:eastAsiaTheme="minorEastAsia"/>
              <w:noProof/>
              <w:sz w:val="15"/>
              <w:szCs w:val="16"/>
            </w:rPr>
          </w:pPr>
          <w:hyperlink w:anchor="_Toc153532660" w:history="1">
            <w:r w:rsidRPr="001F7BDA">
              <w:rPr>
                <w:rStyle w:val="af4"/>
                <w:rFonts w:ascii="微软雅黑" w:eastAsia="微软雅黑" w:hAnsi="微软雅黑"/>
                <w:noProof/>
                <w:sz w:val="18"/>
                <w:szCs w:val="16"/>
              </w:rPr>
              <w:t>5.2</w:t>
            </w:r>
            <w:r w:rsidRPr="001F7BDA">
              <w:rPr>
                <w:rFonts w:eastAsiaTheme="minorEastAsia"/>
                <w:noProof/>
                <w:sz w:val="15"/>
                <w:szCs w:val="16"/>
              </w:rPr>
              <w:tab/>
            </w:r>
            <w:r w:rsidRPr="001F7BDA">
              <w:rPr>
                <w:rStyle w:val="af4"/>
                <w:rFonts w:ascii="微软雅黑" w:eastAsia="微软雅黑" w:hAnsi="微软雅黑"/>
                <w:noProof/>
                <w:sz w:val="18"/>
                <w:szCs w:val="16"/>
              </w:rPr>
              <w:t>类型定义</w:t>
            </w:r>
            <w:r w:rsidRPr="001F7BDA">
              <w:rPr>
                <w:noProof/>
                <w:webHidden/>
                <w:sz w:val="18"/>
                <w:szCs w:val="16"/>
              </w:rPr>
              <w:tab/>
            </w:r>
            <w:r w:rsidRPr="001F7BDA">
              <w:rPr>
                <w:noProof/>
                <w:webHidden/>
                <w:sz w:val="18"/>
                <w:szCs w:val="16"/>
              </w:rPr>
              <w:fldChar w:fldCharType="begin"/>
            </w:r>
            <w:r w:rsidRPr="001F7BDA">
              <w:rPr>
                <w:noProof/>
                <w:webHidden/>
                <w:sz w:val="18"/>
                <w:szCs w:val="16"/>
              </w:rPr>
              <w:instrText xml:space="preserve"> PAGEREF _Toc153532660 \h </w:instrText>
            </w:r>
            <w:r w:rsidRPr="001F7BDA">
              <w:rPr>
                <w:noProof/>
                <w:webHidden/>
                <w:sz w:val="18"/>
                <w:szCs w:val="16"/>
              </w:rPr>
            </w:r>
            <w:r w:rsidRPr="001F7BDA">
              <w:rPr>
                <w:noProof/>
                <w:webHidden/>
                <w:sz w:val="18"/>
                <w:szCs w:val="16"/>
              </w:rPr>
              <w:fldChar w:fldCharType="separate"/>
            </w:r>
            <w:r w:rsidRPr="001F7BDA">
              <w:rPr>
                <w:noProof/>
                <w:webHidden/>
                <w:sz w:val="18"/>
                <w:szCs w:val="16"/>
              </w:rPr>
              <w:t>34</w:t>
            </w:r>
            <w:r w:rsidRPr="001F7BDA">
              <w:rPr>
                <w:noProof/>
                <w:webHidden/>
                <w:sz w:val="18"/>
                <w:szCs w:val="16"/>
              </w:rPr>
              <w:fldChar w:fldCharType="end"/>
            </w:r>
          </w:hyperlink>
        </w:p>
        <w:p w14:paraId="4A142559" w14:textId="6999523F" w:rsidR="001F7BDA" w:rsidRPr="001F7BDA" w:rsidRDefault="001F7BDA">
          <w:pPr>
            <w:pStyle w:val="TOC2"/>
            <w:tabs>
              <w:tab w:val="left" w:pos="1050"/>
              <w:tab w:val="right" w:leader="dot" w:pos="9980"/>
            </w:tabs>
            <w:ind w:left="360"/>
            <w:rPr>
              <w:rFonts w:eastAsiaTheme="minorEastAsia"/>
              <w:noProof/>
              <w:sz w:val="15"/>
              <w:szCs w:val="16"/>
            </w:rPr>
          </w:pPr>
          <w:hyperlink w:anchor="_Toc153532661" w:history="1">
            <w:r w:rsidRPr="001F7BDA">
              <w:rPr>
                <w:rStyle w:val="af4"/>
                <w:rFonts w:ascii="微软雅黑" w:eastAsia="微软雅黑" w:hAnsi="微软雅黑"/>
                <w:noProof/>
                <w:sz w:val="18"/>
                <w:szCs w:val="16"/>
              </w:rPr>
              <w:t>5.3</w:t>
            </w:r>
            <w:r w:rsidRPr="001F7BDA">
              <w:rPr>
                <w:rFonts w:eastAsiaTheme="minorEastAsia"/>
                <w:noProof/>
                <w:sz w:val="15"/>
                <w:szCs w:val="16"/>
              </w:rPr>
              <w:tab/>
            </w:r>
            <w:r w:rsidRPr="001F7BDA">
              <w:rPr>
                <w:rStyle w:val="af4"/>
                <w:rFonts w:ascii="微软雅黑" w:eastAsia="微软雅黑" w:hAnsi="微软雅黑"/>
                <w:noProof/>
                <w:sz w:val="18"/>
                <w:szCs w:val="16"/>
              </w:rPr>
              <w:t>函数接口</w:t>
            </w:r>
            <w:r w:rsidRPr="001F7BDA">
              <w:rPr>
                <w:noProof/>
                <w:webHidden/>
                <w:sz w:val="18"/>
                <w:szCs w:val="16"/>
              </w:rPr>
              <w:tab/>
            </w:r>
            <w:r w:rsidRPr="001F7BDA">
              <w:rPr>
                <w:noProof/>
                <w:webHidden/>
                <w:sz w:val="18"/>
                <w:szCs w:val="16"/>
              </w:rPr>
              <w:fldChar w:fldCharType="begin"/>
            </w:r>
            <w:r w:rsidRPr="001F7BDA">
              <w:rPr>
                <w:noProof/>
                <w:webHidden/>
                <w:sz w:val="18"/>
                <w:szCs w:val="16"/>
              </w:rPr>
              <w:instrText xml:space="preserve"> PAGEREF _Toc153532661 \h </w:instrText>
            </w:r>
            <w:r w:rsidRPr="001F7BDA">
              <w:rPr>
                <w:noProof/>
                <w:webHidden/>
                <w:sz w:val="18"/>
                <w:szCs w:val="16"/>
              </w:rPr>
            </w:r>
            <w:r w:rsidRPr="001F7BDA">
              <w:rPr>
                <w:noProof/>
                <w:webHidden/>
                <w:sz w:val="18"/>
                <w:szCs w:val="16"/>
              </w:rPr>
              <w:fldChar w:fldCharType="separate"/>
            </w:r>
            <w:r w:rsidRPr="001F7BDA">
              <w:rPr>
                <w:noProof/>
                <w:webHidden/>
                <w:sz w:val="18"/>
                <w:szCs w:val="16"/>
              </w:rPr>
              <w:t>35</w:t>
            </w:r>
            <w:r w:rsidRPr="001F7BDA">
              <w:rPr>
                <w:noProof/>
                <w:webHidden/>
                <w:sz w:val="18"/>
                <w:szCs w:val="16"/>
              </w:rPr>
              <w:fldChar w:fldCharType="end"/>
            </w:r>
          </w:hyperlink>
        </w:p>
        <w:p w14:paraId="01E9B209" w14:textId="0496C047" w:rsidR="001F7BDA" w:rsidRPr="001F7BDA" w:rsidRDefault="001F7BDA">
          <w:pPr>
            <w:pStyle w:val="TOC1"/>
            <w:tabs>
              <w:tab w:val="left" w:pos="420"/>
              <w:tab w:val="right" w:leader="dot" w:pos="9980"/>
            </w:tabs>
            <w:rPr>
              <w:rFonts w:eastAsiaTheme="minorEastAsia"/>
              <w:noProof/>
              <w:sz w:val="15"/>
              <w:szCs w:val="16"/>
            </w:rPr>
          </w:pPr>
          <w:hyperlink w:anchor="_Toc153532662" w:history="1">
            <w:r w:rsidRPr="001F7BDA">
              <w:rPr>
                <w:rStyle w:val="af4"/>
                <w:rFonts w:ascii="微软雅黑" w:eastAsia="微软雅黑" w:hAnsi="微软雅黑"/>
                <w:noProof/>
                <w:sz w:val="18"/>
                <w:szCs w:val="16"/>
              </w:rPr>
              <w:t>6</w:t>
            </w:r>
            <w:r w:rsidRPr="001F7BDA">
              <w:rPr>
                <w:rFonts w:eastAsiaTheme="minorEastAsia"/>
                <w:noProof/>
                <w:sz w:val="15"/>
                <w:szCs w:val="16"/>
              </w:rPr>
              <w:tab/>
            </w:r>
            <w:r w:rsidRPr="001F7BDA">
              <w:rPr>
                <w:rStyle w:val="af4"/>
                <w:rFonts w:ascii="微软雅黑" w:eastAsia="微软雅黑" w:hAnsi="微软雅黑"/>
                <w:noProof/>
                <w:sz w:val="18"/>
                <w:szCs w:val="16"/>
              </w:rPr>
              <w:t>Q&amp;A 常见问题</w:t>
            </w:r>
            <w:r w:rsidRPr="001F7BDA">
              <w:rPr>
                <w:noProof/>
                <w:webHidden/>
                <w:sz w:val="18"/>
                <w:szCs w:val="16"/>
              </w:rPr>
              <w:tab/>
            </w:r>
            <w:r w:rsidRPr="001F7BDA">
              <w:rPr>
                <w:noProof/>
                <w:webHidden/>
                <w:sz w:val="18"/>
                <w:szCs w:val="16"/>
              </w:rPr>
              <w:fldChar w:fldCharType="begin"/>
            </w:r>
            <w:r w:rsidRPr="001F7BDA">
              <w:rPr>
                <w:noProof/>
                <w:webHidden/>
                <w:sz w:val="18"/>
                <w:szCs w:val="16"/>
              </w:rPr>
              <w:instrText xml:space="preserve"> PAGEREF _Toc153532662 \h </w:instrText>
            </w:r>
            <w:r w:rsidRPr="001F7BDA">
              <w:rPr>
                <w:noProof/>
                <w:webHidden/>
                <w:sz w:val="18"/>
                <w:szCs w:val="16"/>
              </w:rPr>
            </w:r>
            <w:r w:rsidRPr="001F7BDA">
              <w:rPr>
                <w:noProof/>
                <w:webHidden/>
                <w:sz w:val="18"/>
                <w:szCs w:val="16"/>
              </w:rPr>
              <w:fldChar w:fldCharType="separate"/>
            </w:r>
            <w:r w:rsidRPr="001F7BDA">
              <w:rPr>
                <w:noProof/>
                <w:webHidden/>
                <w:sz w:val="18"/>
                <w:szCs w:val="16"/>
              </w:rPr>
              <w:t>44</w:t>
            </w:r>
            <w:r w:rsidRPr="001F7BDA">
              <w:rPr>
                <w:noProof/>
                <w:webHidden/>
                <w:sz w:val="18"/>
                <w:szCs w:val="16"/>
              </w:rPr>
              <w:fldChar w:fldCharType="end"/>
            </w:r>
          </w:hyperlink>
        </w:p>
        <w:p w14:paraId="252F43ED" w14:textId="7D5FA98E" w:rsidR="000B3D37" w:rsidRPr="001F7BDA" w:rsidRDefault="000B3D37" w:rsidP="000B3D37">
          <w:pPr>
            <w:spacing w:line="360" w:lineRule="auto"/>
            <w:rPr>
              <w:rFonts w:ascii="宋体" w:hAnsi="宋体"/>
              <w:b/>
              <w:bCs/>
              <w:sz w:val="11"/>
              <w:szCs w:val="18"/>
              <w:lang w:val="zh-CN"/>
            </w:rPr>
          </w:pPr>
          <w:r w:rsidRPr="00807891">
            <w:rPr>
              <w:rFonts w:ascii="微软雅黑" w:eastAsia="微软雅黑" w:hAnsi="微软雅黑"/>
              <w:b/>
              <w:bCs/>
              <w:sz w:val="2"/>
              <w:szCs w:val="2"/>
              <w:lang w:val="zh-CN"/>
            </w:rPr>
            <w:fldChar w:fldCharType="end"/>
          </w:r>
        </w:p>
      </w:sdtContent>
    </w:sdt>
    <w:p w14:paraId="235217AD" w14:textId="60F57651" w:rsidR="004E7631" w:rsidRDefault="004E7631" w:rsidP="005B2C60">
      <w:pPr>
        <w:pStyle w:val="20"/>
        <w:ind w:firstLine="0"/>
        <w:rPr>
          <w:rFonts w:ascii="微软雅黑" w:eastAsia="微软雅黑" w:hAnsi="微软雅黑"/>
        </w:rPr>
      </w:pPr>
    </w:p>
    <w:p w14:paraId="43C8E1C9" w14:textId="0C8AA621" w:rsidR="00573809" w:rsidRDefault="00573809" w:rsidP="005B2C60">
      <w:pPr>
        <w:pStyle w:val="20"/>
        <w:ind w:firstLine="0"/>
        <w:rPr>
          <w:rFonts w:ascii="微软雅黑" w:eastAsia="微软雅黑" w:hAnsi="微软雅黑"/>
        </w:rPr>
      </w:pPr>
    </w:p>
    <w:p w14:paraId="3E13E5C1" w14:textId="064D9FD2" w:rsidR="00573809" w:rsidRDefault="00573809" w:rsidP="005B2C60">
      <w:pPr>
        <w:pStyle w:val="20"/>
        <w:ind w:firstLine="0"/>
        <w:rPr>
          <w:rFonts w:ascii="微软雅黑" w:eastAsia="微软雅黑" w:hAnsi="微软雅黑"/>
        </w:rPr>
      </w:pPr>
    </w:p>
    <w:p w14:paraId="6AF8FF66" w14:textId="77777777" w:rsidR="00573809" w:rsidRDefault="00573809" w:rsidP="005B2C60">
      <w:pPr>
        <w:pStyle w:val="20"/>
        <w:ind w:firstLine="0"/>
        <w:rPr>
          <w:rFonts w:ascii="微软雅黑" w:eastAsia="微软雅黑" w:hAnsi="微软雅黑" w:hint="eastAsia"/>
        </w:rPr>
      </w:pPr>
    </w:p>
    <w:p w14:paraId="5EE5B2FF" w14:textId="6E2119CE" w:rsidR="00AD6E53" w:rsidRPr="00DB35BA" w:rsidRDefault="005E2B71" w:rsidP="00DB35BA">
      <w:pPr>
        <w:pStyle w:val="1"/>
        <w:spacing w:line="480" w:lineRule="auto"/>
        <w:rPr>
          <w:rFonts w:ascii="微软雅黑" w:eastAsia="微软雅黑" w:hAnsi="微软雅黑"/>
        </w:rPr>
      </w:pPr>
      <w:bookmarkStart w:id="0" w:name="_Toc153532645"/>
      <w:r w:rsidRPr="005E2B71">
        <w:rPr>
          <w:rFonts w:ascii="微软雅黑" w:eastAsia="微软雅黑" w:hAnsi="微软雅黑" w:hint="eastAsia"/>
        </w:rPr>
        <w:lastRenderedPageBreak/>
        <w:t>项目简介</w:t>
      </w:r>
      <w:bookmarkEnd w:id="0"/>
    </w:p>
    <w:p w14:paraId="3D1163E9" w14:textId="02B71105" w:rsidR="002812D0" w:rsidRPr="002812D0" w:rsidRDefault="002812D0" w:rsidP="002812D0">
      <w:pPr>
        <w:ind w:firstLineChars="200" w:firstLine="400"/>
        <w:rPr>
          <w:rFonts w:ascii="微软雅黑" w:eastAsia="微软雅黑" w:hAnsi="微软雅黑" w:hint="eastAsia"/>
          <w:sz w:val="20"/>
          <w:szCs w:val="28"/>
        </w:rPr>
      </w:pPr>
      <w:r w:rsidRPr="002812D0">
        <w:rPr>
          <w:rFonts w:ascii="微软雅黑" w:eastAsia="微软雅黑" w:hAnsi="微软雅黑" w:hint="eastAsia"/>
          <w:sz w:val="20"/>
          <w:szCs w:val="28"/>
        </w:rPr>
        <w:t>IoT System，全称为物联网系统，是一个基于互联网的延伸和扩展，将各种信息传感设备与网络结合形成一个庞大网络，实现人、机、物在任何时间、任何地点的互联互通的项目。物联网在工业、农业、环境、交通、物流和安保等基础设施领域得到广泛应用，推动了智能化发展，优化资源分配，提高行业效率。同时，物联网也在家居、医疗健康、教育、金融、旅游等领域改善了生活质量。</w:t>
      </w:r>
    </w:p>
    <w:p w14:paraId="3982E7E2" w14:textId="4414A3E4" w:rsidR="002812D0" w:rsidRPr="002812D0" w:rsidRDefault="002812D0" w:rsidP="002812D0">
      <w:pPr>
        <w:ind w:firstLineChars="200" w:firstLine="400"/>
        <w:rPr>
          <w:rFonts w:ascii="微软雅黑" w:eastAsia="微软雅黑" w:hAnsi="微软雅黑" w:hint="eastAsia"/>
          <w:sz w:val="20"/>
          <w:szCs w:val="28"/>
        </w:rPr>
      </w:pPr>
      <w:r w:rsidRPr="002812D0">
        <w:rPr>
          <w:rFonts w:ascii="微软雅黑" w:eastAsia="微软雅黑" w:hAnsi="微软雅黑" w:hint="eastAsia"/>
          <w:sz w:val="20"/>
          <w:szCs w:val="28"/>
        </w:rPr>
        <w:t>IoT System项目是为2023-2024春夏学期《B/S体系软件设计》课程而创建的。该项目的目标是为用户提供友好的界面，适配手机移动端，并提供必要的软件项目文档，以帮助学习web应用开发技术和流程。IoT System采用了B/S结构设计，实现了数据接收、统计分析，以及用户信息和设备配置的修改。这个项目包括了web前后端、MQTT服务器以及相关文档，全部由一人独立完成。</w:t>
      </w:r>
    </w:p>
    <w:p w14:paraId="0CBD4AB9" w14:textId="0CEFE719" w:rsidR="002812D0" w:rsidRPr="002812D0" w:rsidRDefault="002812D0" w:rsidP="002812D0">
      <w:pPr>
        <w:ind w:firstLineChars="200" w:firstLine="400"/>
        <w:rPr>
          <w:rFonts w:ascii="微软雅黑" w:eastAsia="微软雅黑" w:hAnsi="微软雅黑" w:hint="eastAsia"/>
          <w:sz w:val="20"/>
          <w:szCs w:val="28"/>
        </w:rPr>
      </w:pPr>
      <w:r w:rsidRPr="002812D0">
        <w:rPr>
          <w:rFonts w:ascii="微软雅黑" w:eastAsia="微软雅黑" w:hAnsi="微软雅黑" w:hint="eastAsia"/>
          <w:sz w:val="20"/>
          <w:szCs w:val="28"/>
        </w:rPr>
        <w:t>IoT System是一个基于B/S体系结构的物联网应用管理系统，提供用户友好的网页界面。用户可以通过注册和登录进入系统，添加、配置、删除物联网终端设备，并查看统计数据。该系统的前端使用了Umi框架，数据流方案采用</w:t>
      </w:r>
      <w:r>
        <w:rPr>
          <w:rFonts w:ascii="微软雅黑" w:eastAsia="微软雅黑" w:hAnsi="微软雅黑"/>
          <w:sz w:val="20"/>
          <w:szCs w:val="28"/>
        </w:rPr>
        <w:t>R</w:t>
      </w:r>
      <w:r>
        <w:rPr>
          <w:rFonts w:ascii="微软雅黑" w:eastAsia="微软雅黑" w:hAnsi="微软雅黑" w:hint="eastAsia"/>
          <w:sz w:val="20"/>
          <w:szCs w:val="28"/>
        </w:rPr>
        <w:t>eac</w:t>
      </w:r>
      <w:r>
        <w:rPr>
          <w:rFonts w:ascii="微软雅黑" w:eastAsia="微软雅黑" w:hAnsi="微软雅黑"/>
          <w:sz w:val="20"/>
          <w:szCs w:val="28"/>
        </w:rPr>
        <w:t>t</w:t>
      </w:r>
      <w:r>
        <w:rPr>
          <w:rFonts w:ascii="微软雅黑" w:eastAsia="微软雅黑" w:hAnsi="微软雅黑" w:hint="eastAsia"/>
          <w:sz w:val="20"/>
          <w:szCs w:val="28"/>
        </w:rPr>
        <w:t>框架</w:t>
      </w:r>
      <w:r w:rsidRPr="002812D0">
        <w:rPr>
          <w:rFonts w:ascii="微软雅黑" w:eastAsia="微软雅黑" w:hAnsi="微软雅黑" w:hint="eastAsia"/>
          <w:sz w:val="20"/>
          <w:szCs w:val="28"/>
        </w:rPr>
        <w:t>，UI组件库</w:t>
      </w:r>
      <w:r w:rsidR="0010701C">
        <w:rPr>
          <w:rFonts w:ascii="微软雅黑" w:eastAsia="微软雅黑" w:hAnsi="微软雅黑" w:hint="eastAsia"/>
          <w:sz w:val="20"/>
          <w:szCs w:val="28"/>
        </w:rPr>
        <w:t>主要使用了</w:t>
      </w:r>
      <w:proofErr w:type="spellStart"/>
      <w:r w:rsidR="0010701C">
        <w:rPr>
          <w:rFonts w:ascii="微软雅黑" w:eastAsia="微软雅黑" w:hAnsi="微软雅黑" w:hint="eastAsia"/>
          <w:sz w:val="20"/>
          <w:szCs w:val="28"/>
        </w:rPr>
        <w:t>antdesign</w:t>
      </w:r>
      <w:proofErr w:type="spellEnd"/>
      <w:r w:rsidRPr="002812D0">
        <w:rPr>
          <w:rFonts w:ascii="微软雅黑" w:eastAsia="微软雅黑" w:hAnsi="微软雅黑" w:hint="eastAsia"/>
          <w:sz w:val="20"/>
          <w:szCs w:val="28"/>
        </w:rPr>
        <w:t>。后端使用node.js语言编写，数据库则使用</w:t>
      </w:r>
      <w:r w:rsidR="00FD2BD4">
        <w:rPr>
          <w:rFonts w:ascii="微软雅黑" w:eastAsia="微软雅黑" w:hAnsi="微软雅黑" w:hint="eastAsia"/>
          <w:sz w:val="20"/>
          <w:szCs w:val="28"/>
        </w:rPr>
        <w:t>MySQL</w:t>
      </w:r>
      <w:r w:rsidRPr="002812D0">
        <w:rPr>
          <w:rFonts w:ascii="微软雅黑" w:eastAsia="微软雅黑" w:hAnsi="微软雅黑" w:hint="eastAsia"/>
          <w:sz w:val="20"/>
          <w:szCs w:val="28"/>
        </w:rPr>
        <w:t>。为了简化MQTT数据包的处理，还使用了Mosquito服务器作为消息中间件。</w:t>
      </w:r>
    </w:p>
    <w:p w14:paraId="2C9D3C4F" w14:textId="00C00EB1" w:rsidR="002812D0" w:rsidRDefault="002812D0" w:rsidP="002812D0">
      <w:pPr>
        <w:ind w:firstLineChars="200" w:firstLine="400"/>
        <w:rPr>
          <w:rFonts w:ascii="微软雅黑" w:eastAsia="微软雅黑" w:hAnsi="微软雅黑" w:hint="eastAsia"/>
          <w:sz w:val="20"/>
          <w:szCs w:val="28"/>
        </w:rPr>
      </w:pPr>
      <w:r w:rsidRPr="002812D0">
        <w:rPr>
          <w:rFonts w:ascii="微软雅黑" w:eastAsia="微软雅黑" w:hAnsi="微软雅黑" w:hint="eastAsia"/>
          <w:sz w:val="20"/>
          <w:szCs w:val="28"/>
        </w:rPr>
        <w:t>IoT System的目标是为用户提供一个便捷的物联网应用管理工具，帮助他们实时监控和分析物联网终端设备的数据。这有助于推动物联网的发展和应用，促进智能化发展，提高行业效率</w:t>
      </w:r>
      <w:r w:rsidR="00277155">
        <w:rPr>
          <w:rFonts w:ascii="微软雅黑" w:eastAsia="微软雅黑" w:hAnsi="微软雅黑" w:hint="eastAsia"/>
          <w:sz w:val="20"/>
          <w:szCs w:val="28"/>
        </w:rPr>
        <w:t>。</w:t>
      </w:r>
    </w:p>
    <w:p w14:paraId="3FBE76EC" w14:textId="64E778B8" w:rsidR="003A6542" w:rsidRPr="00CD7A0B" w:rsidRDefault="003A6542" w:rsidP="003A6542">
      <w:pPr>
        <w:pStyle w:val="1"/>
        <w:spacing w:line="480" w:lineRule="auto"/>
        <w:rPr>
          <w:rFonts w:ascii="微软雅黑" w:eastAsia="微软雅黑" w:hAnsi="微软雅黑"/>
        </w:rPr>
      </w:pPr>
      <w:bookmarkStart w:id="1" w:name="_Toc153532646"/>
      <w:r>
        <w:rPr>
          <w:rFonts w:ascii="微软雅黑" w:eastAsia="微软雅黑" w:hAnsi="微软雅黑" w:hint="eastAsia"/>
        </w:rPr>
        <w:t>功能介绍</w:t>
      </w:r>
      <w:bookmarkEnd w:id="1"/>
    </w:p>
    <w:p w14:paraId="36337710" w14:textId="0D25C7CC" w:rsidR="000B2775" w:rsidRDefault="00AD2749" w:rsidP="000B2775">
      <w:pPr>
        <w:pStyle w:val="2"/>
        <w:rPr>
          <w:rFonts w:ascii="微软雅黑" w:eastAsia="微软雅黑" w:hAnsi="微软雅黑"/>
        </w:rPr>
      </w:pPr>
      <w:bookmarkStart w:id="2" w:name="_Toc153532647"/>
      <w:r w:rsidRPr="00AD2749">
        <w:rPr>
          <w:rFonts w:ascii="微软雅黑" w:eastAsia="微软雅黑" w:hAnsi="微软雅黑" w:hint="eastAsia"/>
        </w:rPr>
        <w:t>功能模块设置</w:t>
      </w:r>
      <w:bookmarkEnd w:id="2"/>
    </w:p>
    <w:p w14:paraId="158A5539" w14:textId="77777777" w:rsidR="00A642BA" w:rsidRPr="00A642BA" w:rsidRDefault="00A642BA" w:rsidP="00A642BA">
      <w:pPr>
        <w:rPr>
          <w:rFonts w:ascii="微软雅黑" w:eastAsia="微软雅黑" w:hAnsi="微软雅黑" w:hint="eastAsia"/>
          <w:b/>
          <w:bCs/>
          <w:color w:val="5B9BD5" w:themeColor="accent1"/>
          <w:sz w:val="20"/>
          <w:szCs w:val="28"/>
        </w:rPr>
      </w:pPr>
      <w:r w:rsidRPr="00A642BA">
        <w:rPr>
          <w:rFonts w:ascii="微软雅黑" w:eastAsia="微软雅黑" w:hAnsi="微软雅黑" w:hint="eastAsia"/>
          <w:b/>
          <w:bCs/>
          <w:color w:val="5B9BD5" w:themeColor="accent1"/>
          <w:sz w:val="20"/>
          <w:szCs w:val="28"/>
        </w:rPr>
        <w:t>2.1.1 未注册的游客</w:t>
      </w:r>
    </w:p>
    <w:p w14:paraId="76F4160A" w14:textId="77777777" w:rsidR="00A642BA" w:rsidRPr="00A642BA" w:rsidRDefault="00A642BA" w:rsidP="00A642BA">
      <w:pPr>
        <w:rPr>
          <w:rFonts w:ascii="微软雅黑" w:eastAsia="微软雅黑" w:hAnsi="微软雅黑" w:hint="eastAsia"/>
          <w:sz w:val="20"/>
          <w:szCs w:val="28"/>
        </w:rPr>
      </w:pPr>
      <w:r w:rsidRPr="00A642BA">
        <w:rPr>
          <w:rFonts w:ascii="微软雅黑" w:eastAsia="微软雅黑" w:hAnsi="微软雅黑" w:hint="eastAsia"/>
          <w:sz w:val="20"/>
          <w:szCs w:val="28"/>
        </w:rPr>
        <w:t>用户登录模块</w:t>
      </w:r>
    </w:p>
    <w:p w14:paraId="0CFE6F87" w14:textId="77777777" w:rsidR="00A642BA" w:rsidRPr="00A642BA" w:rsidRDefault="00A642BA" w:rsidP="00A642BA">
      <w:pPr>
        <w:rPr>
          <w:rFonts w:ascii="微软雅黑" w:eastAsia="微软雅黑" w:hAnsi="微软雅黑" w:hint="eastAsia"/>
          <w:sz w:val="20"/>
          <w:szCs w:val="28"/>
        </w:rPr>
      </w:pPr>
      <w:r w:rsidRPr="00A642BA">
        <w:rPr>
          <w:rFonts w:ascii="微软雅黑" w:eastAsia="微软雅黑" w:hAnsi="微软雅黑" w:hint="eastAsia"/>
          <w:sz w:val="20"/>
          <w:szCs w:val="28"/>
        </w:rPr>
        <w:t>首页展示模块</w:t>
      </w:r>
    </w:p>
    <w:p w14:paraId="1809451E" w14:textId="77777777" w:rsidR="00A642BA" w:rsidRPr="00A642BA" w:rsidRDefault="00A642BA" w:rsidP="00A642BA">
      <w:pPr>
        <w:rPr>
          <w:rFonts w:ascii="微软雅黑" w:eastAsia="微软雅黑" w:hAnsi="微软雅黑" w:hint="eastAsia"/>
          <w:b/>
          <w:bCs/>
          <w:color w:val="5B9BD5" w:themeColor="accent1"/>
          <w:sz w:val="20"/>
          <w:szCs w:val="28"/>
        </w:rPr>
      </w:pPr>
      <w:r w:rsidRPr="00A642BA">
        <w:rPr>
          <w:rFonts w:ascii="微软雅黑" w:eastAsia="微软雅黑" w:hAnsi="微软雅黑" w:hint="eastAsia"/>
          <w:b/>
          <w:bCs/>
          <w:color w:val="5B9BD5" w:themeColor="accent1"/>
          <w:sz w:val="20"/>
          <w:szCs w:val="28"/>
        </w:rPr>
        <w:t>2.1.2 用户</w:t>
      </w:r>
    </w:p>
    <w:p w14:paraId="36AD56C8" w14:textId="77777777" w:rsidR="00A642BA" w:rsidRPr="00A642BA" w:rsidRDefault="00A642BA" w:rsidP="00A642BA">
      <w:pPr>
        <w:rPr>
          <w:rFonts w:ascii="微软雅黑" w:eastAsia="微软雅黑" w:hAnsi="微软雅黑" w:hint="eastAsia"/>
          <w:sz w:val="20"/>
          <w:szCs w:val="28"/>
        </w:rPr>
      </w:pPr>
      <w:r w:rsidRPr="00A642BA">
        <w:rPr>
          <w:rFonts w:ascii="微软雅黑" w:eastAsia="微软雅黑" w:hAnsi="微软雅黑" w:hint="eastAsia"/>
          <w:sz w:val="20"/>
          <w:szCs w:val="28"/>
        </w:rPr>
        <w:t>用户管理模块</w:t>
      </w:r>
    </w:p>
    <w:p w14:paraId="32E70A0D" w14:textId="77777777" w:rsidR="00A642BA" w:rsidRPr="00A642BA" w:rsidRDefault="00A642BA" w:rsidP="00A642BA">
      <w:pPr>
        <w:rPr>
          <w:rFonts w:ascii="微软雅黑" w:eastAsia="微软雅黑" w:hAnsi="微软雅黑" w:hint="eastAsia"/>
          <w:sz w:val="20"/>
          <w:szCs w:val="28"/>
        </w:rPr>
      </w:pPr>
      <w:r w:rsidRPr="00A642BA">
        <w:rPr>
          <w:rFonts w:ascii="微软雅黑" w:eastAsia="微软雅黑" w:hAnsi="微软雅黑" w:hint="eastAsia"/>
          <w:sz w:val="20"/>
          <w:szCs w:val="28"/>
        </w:rPr>
        <w:lastRenderedPageBreak/>
        <w:t>统计展示模块</w:t>
      </w:r>
    </w:p>
    <w:p w14:paraId="647974EE" w14:textId="77777777" w:rsidR="00A642BA" w:rsidRPr="00A642BA" w:rsidRDefault="00A642BA" w:rsidP="00A642BA">
      <w:pPr>
        <w:rPr>
          <w:rFonts w:ascii="微软雅黑" w:eastAsia="微软雅黑" w:hAnsi="微软雅黑" w:hint="eastAsia"/>
          <w:sz w:val="20"/>
          <w:szCs w:val="28"/>
        </w:rPr>
      </w:pPr>
      <w:r w:rsidRPr="00A642BA">
        <w:rPr>
          <w:rFonts w:ascii="微软雅黑" w:eastAsia="微软雅黑" w:hAnsi="微软雅黑" w:hint="eastAsia"/>
          <w:sz w:val="20"/>
          <w:szCs w:val="28"/>
        </w:rPr>
        <w:t>设备管理模块</w:t>
      </w:r>
    </w:p>
    <w:p w14:paraId="57AA8656" w14:textId="27B91EBF" w:rsidR="00A642BA" w:rsidRPr="00A642BA" w:rsidRDefault="00A642BA" w:rsidP="000A79C0">
      <w:pPr>
        <w:rPr>
          <w:rFonts w:ascii="微软雅黑" w:eastAsia="微软雅黑" w:hAnsi="微软雅黑" w:hint="eastAsia"/>
          <w:sz w:val="20"/>
          <w:szCs w:val="28"/>
        </w:rPr>
      </w:pPr>
      <w:r w:rsidRPr="00A642BA">
        <w:rPr>
          <w:rFonts w:ascii="微软雅黑" w:eastAsia="微软雅黑" w:hAnsi="微软雅黑" w:hint="eastAsia"/>
          <w:sz w:val="20"/>
          <w:szCs w:val="28"/>
        </w:rPr>
        <w:t>信息展示模块</w:t>
      </w:r>
    </w:p>
    <w:p w14:paraId="25ABC6B7" w14:textId="26237966" w:rsidR="00596353" w:rsidRPr="00A642BA" w:rsidRDefault="00E50ECF" w:rsidP="00596353">
      <w:pPr>
        <w:pStyle w:val="2"/>
        <w:rPr>
          <w:rFonts w:ascii="微软雅黑" w:eastAsia="微软雅黑" w:hAnsi="微软雅黑"/>
        </w:rPr>
      </w:pPr>
      <w:bookmarkStart w:id="3" w:name="_Toc153532648"/>
      <w:r w:rsidRPr="00A642BA">
        <w:rPr>
          <w:rFonts w:ascii="微软雅黑" w:eastAsia="微软雅黑" w:hAnsi="微软雅黑" w:hint="eastAsia"/>
        </w:rPr>
        <w:t>详细功能</w:t>
      </w:r>
      <w:bookmarkEnd w:id="3"/>
    </w:p>
    <w:p w14:paraId="3C92CF61" w14:textId="77777777" w:rsidR="00A642BA" w:rsidRPr="00A642BA" w:rsidRDefault="00A642BA" w:rsidP="00A642BA">
      <w:pPr>
        <w:rPr>
          <w:rFonts w:ascii="微软雅黑" w:eastAsia="微软雅黑" w:hAnsi="微软雅黑" w:hint="eastAsia"/>
          <w:b/>
          <w:bCs/>
          <w:color w:val="5B9BD5" w:themeColor="accent1"/>
          <w:sz w:val="20"/>
          <w:szCs w:val="28"/>
        </w:rPr>
      </w:pPr>
      <w:r w:rsidRPr="00A642BA">
        <w:rPr>
          <w:rFonts w:ascii="微软雅黑" w:eastAsia="微软雅黑" w:hAnsi="微软雅黑" w:hint="eastAsia"/>
          <w:b/>
          <w:bCs/>
          <w:color w:val="5B9BD5" w:themeColor="accent1"/>
          <w:sz w:val="20"/>
          <w:szCs w:val="28"/>
        </w:rPr>
        <w:t>2.2.1 监听与保存信息</w:t>
      </w:r>
    </w:p>
    <w:p w14:paraId="6598E849" w14:textId="0CDAB10D" w:rsidR="00A642BA" w:rsidRPr="00A642BA" w:rsidRDefault="00A642BA" w:rsidP="00A642BA">
      <w:pPr>
        <w:rPr>
          <w:rFonts w:ascii="微软雅黑" w:eastAsia="微软雅黑" w:hAnsi="微软雅黑" w:hint="eastAsia"/>
          <w:sz w:val="20"/>
          <w:szCs w:val="28"/>
        </w:rPr>
      </w:pPr>
      <w:r w:rsidRPr="00A642BA">
        <w:rPr>
          <w:rFonts w:ascii="微软雅黑" w:eastAsia="微软雅黑" w:hAnsi="微软雅黑" w:hint="eastAsia"/>
          <w:sz w:val="20"/>
          <w:szCs w:val="28"/>
        </w:rPr>
        <w:t>IoT System允许用户监听并保存由</w:t>
      </w:r>
      <w:proofErr w:type="spellStart"/>
      <w:r w:rsidRPr="00A642BA">
        <w:rPr>
          <w:rFonts w:ascii="微软雅黑" w:eastAsia="微软雅黑" w:hAnsi="微软雅黑" w:hint="eastAsia"/>
          <w:sz w:val="20"/>
          <w:szCs w:val="28"/>
        </w:rPr>
        <w:t>mqttServer</w:t>
      </w:r>
      <w:proofErr w:type="spellEnd"/>
      <w:r w:rsidRPr="00A642BA">
        <w:rPr>
          <w:rFonts w:ascii="微软雅黑" w:eastAsia="微软雅黑" w:hAnsi="微软雅黑" w:hint="eastAsia"/>
          <w:sz w:val="20"/>
          <w:szCs w:val="28"/>
        </w:rPr>
        <w:t>发布的信息。这意味着用户可以实时获取物联网设备传输的数据，并将其保存用于后续分析和查看。</w:t>
      </w:r>
    </w:p>
    <w:p w14:paraId="36141402" w14:textId="77777777" w:rsidR="00A642BA" w:rsidRPr="0010701C" w:rsidRDefault="00A642BA" w:rsidP="00A642BA">
      <w:pPr>
        <w:rPr>
          <w:rFonts w:ascii="微软雅黑" w:eastAsia="微软雅黑" w:hAnsi="微软雅黑" w:hint="eastAsia"/>
          <w:b/>
          <w:bCs/>
          <w:color w:val="5B9BD5" w:themeColor="accent1"/>
          <w:sz w:val="20"/>
          <w:szCs w:val="28"/>
        </w:rPr>
      </w:pPr>
      <w:r w:rsidRPr="0010701C">
        <w:rPr>
          <w:rFonts w:ascii="微软雅黑" w:eastAsia="微软雅黑" w:hAnsi="微软雅黑" w:hint="eastAsia"/>
          <w:b/>
          <w:bCs/>
          <w:color w:val="5B9BD5" w:themeColor="accent1"/>
          <w:sz w:val="20"/>
          <w:szCs w:val="28"/>
        </w:rPr>
        <w:t>2.2.2 用户管理</w:t>
      </w:r>
    </w:p>
    <w:p w14:paraId="15D5FCB5" w14:textId="645786C9" w:rsidR="00A642BA" w:rsidRPr="00A642BA" w:rsidRDefault="00A642BA" w:rsidP="00A642BA">
      <w:pPr>
        <w:rPr>
          <w:rFonts w:ascii="微软雅黑" w:eastAsia="微软雅黑" w:hAnsi="微软雅黑" w:hint="eastAsia"/>
          <w:sz w:val="20"/>
          <w:szCs w:val="28"/>
        </w:rPr>
      </w:pPr>
      <w:r w:rsidRPr="00A642BA">
        <w:rPr>
          <w:rFonts w:ascii="微软雅黑" w:eastAsia="微软雅黑" w:hAnsi="微软雅黑" w:hint="eastAsia"/>
          <w:sz w:val="20"/>
          <w:szCs w:val="28"/>
        </w:rPr>
        <w:t>IoT System提供了强大的用户管理功能。用户可以注册并登录进入系统，所有登录信息都经过加密和验证处理，确保安全性。用户可以修改个人信息，包括姓名和密码。</w:t>
      </w:r>
    </w:p>
    <w:p w14:paraId="4D4C5BDB" w14:textId="77777777" w:rsidR="00A642BA" w:rsidRPr="0010701C" w:rsidRDefault="00A642BA" w:rsidP="00A642BA">
      <w:pPr>
        <w:rPr>
          <w:rFonts w:ascii="微软雅黑" w:eastAsia="微软雅黑" w:hAnsi="微软雅黑" w:hint="eastAsia"/>
          <w:b/>
          <w:bCs/>
          <w:color w:val="5B9BD5" w:themeColor="accent1"/>
          <w:sz w:val="20"/>
          <w:szCs w:val="28"/>
        </w:rPr>
      </w:pPr>
      <w:r w:rsidRPr="0010701C">
        <w:rPr>
          <w:rFonts w:ascii="微软雅黑" w:eastAsia="微软雅黑" w:hAnsi="微软雅黑" w:hint="eastAsia"/>
          <w:b/>
          <w:bCs/>
          <w:color w:val="5B9BD5" w:themeColor="accent1"/>
          <w:sz w:val="20"/>
          <w:szCs w:val="28"/>
        </w:rPr>
        <w:t>2.2.3 设备管理</w:t>
      </w:r>
    </w:p>
    <w:p w14:paraId="3ABE441E" w14:textId="73462071" w:rsidR="00A642BA" w:rsidRPr="00A642BA" w:rsidRDefault="00A642BA" w:rsidP="00A642BA">
      <w:pPr>
        <w:rPr>
          <w:rFonts w:ascii="微软雅黑" w:eastAsia="微软雅黑" w:hAnsi="微软雅黑" w:hint="eastAsia"/>
          <w:sz w:val="20"/>
          <w:szCs w:val="28"/>
        </w:rPr>
      </w:pPr>
      <w:r w:rsidRPr="00A642BA">
        <w:rPr>
          <w:rFonts w:ascii="微软雅黑" w:eastAsia="微软雅黑" w:hAnsi="微软雅黑" w:hint="eastAsia"/>
          <w:sz w:val="20"/>
          <w:szCs w:val="28"/>
        </w:rPr>
        <w:t>用户可以在IoT System中轻松添加、配置和删除物联网终端设备。这使得设备管理变得简单而高效。用户还可以编辑、新建设备信息，以满足其特定需求。</w:t>
      </w:r>
    </w:p>
    <w:p w14:paraId="304816A1" w14:textId="77777777" w:rsidR="00A642BA" w:rsidRPr="0010701C" w:rsidRDefault="00A642BA" w:rsidP="00A642BA">
      <w:pPr>
        <w:rPr>
          <w:rFonts w:ascii="微软雅黑" w:eastAsia="微软雅黑" w:hAnsi="微软雅黑" w:hint="eastAsia"/>
          <w:b/>
          <w:bCs/>
          <w:color w:val="5B9BD5" w:themeColor="accent1"/>
          <w:sz w:val="20"/>
          <w:szCs w:val="28"/>
        </w:rPr>
      </w:pPr>
      <w:r w:rsidRPr="0010701C">
        <w:rPr>
          <w:rFonts w:ascii="微软雅黑" w:eastAsia="微软雅黑" w:hAnsi="微软雅黑" w:hint="eastAsia"/>
          <w:b/>
          <w:bCs/>
          <w:color w:val="5B9BD5" w:themeColor="accent1"/>
          <w:sz w:val="20"/>
          <w:szCs w:val="28"/>
        </w:rPr>
        <w:t>2.2.4 数据信息查看</w:t>
      </w:r>
    </w:p>
    <w:p w14:paraId="7E1FAFD5" w14:textId="76B89C78" w:rsidR="00A642BA" w:rsidRPr="00A642BA" w:rsidRDefault="00A642BA" w:rsidP="00A642BA">
      <w:pPr>
        <w:rPr>
          <w:rFonts w:ascii="微软雅黑" w:eastAsia="微软雅黑" w:hAnsi="微软雅黑" w:hint="eastAsia"/>
          <w:sz w:val="20"/>
          <w:szCs w:val="28"/>
        </w:rPr>
      </w:pPr>
      <w:r w:rsidRPr="00A642BA">
        <w:rPr>
          <w:rFonts w:ascii="微软雅黑" w:eastAsia="微软雅黑" w:hAnsi="微软雅黑" w:hint="eastAsia"/>
          <w:sz w:val="20"/>
          <w:szCs w:val="28"/>
        </w:rPr>
        <w:t>IoT System允许用户查看特定设备上报的数据信息。用户可以对数据信息进行筛选，查看设备的状态和历史轨迹，从而更好地理解设备的运行情况。</w:t>
      </w:r>
    </w:p>
    <w:p w14:paraId="20A97E0F" w14:textId="77777777" w:rsidR="00A642BA" w:rsidRPr="0010701C" w:rsidRDefault="00A642BA" w:rsidP="00A642BA">
      <w:pPr>
        <w:rPr>
          <w:rFonts w:ascii="微软雅黑" w:eastAsia="微软雅黑" w:hAnsi="微软雅黑" w:hint="eastAsia"/>
          <w:b/>
          <w:bCs/>
          <w:color w:val="5B9BD5" w:themeColor="accent1"/>
          <w:sz w:val="20"/>
          <w:szCs w:val="28"/>
        </w:rPr>
      </w:pPr>
      <w:r w:rsidRPr="0010701C">
        <w:rPr>
          <w:rFonts w:ascii="微软雅黑" w:eastAsia="微软雅黑" w:hAnsi="微软雅黑" w:hint="eastAsia"/>
          <w:b/>
          <w:bCs/>
          <w:color w:val="5B9BD5" w:themeColor="accent1"/>
          <w:sz w:val="20"/>
          <w:szCs w:val="28"/>
        </w:rPr>
        <w:t>2.2.5 统计信息展示</w:t>
      </w:r>
    </w:p>
    <w:p w14:paraId="400CDB21" w14:textId="3F4C9285" w:rsidR="0092765D" w:rsidRDefault="00A642BA" w:rsidP="000A79C0">
      <w:pPr>
        <w:rPr>
          <w:rFonts w:ascii="微软雅黑" w:eastAsia="微软雅黑" w:hAnsi="微软雅黑"/>
          <w:sz w:val="20"/>
          <w:szCs w:val="28"/>
        </w:rPr>
      </w:pPr>
      <w:r w:rsidRPr="00A642BA">
        <w:rPr>
          <w:rFonts w:ascii="微软雅黑" w:eastAsia="微软雅黑" w:hAnsi="微软雅黑" w:hint="eastAsia"/>
          <w:sz w:val="20"/>
          <w:szCs w:val="28"/>
        </w:rPr>
        <w:t>用户可以通过直观的图表形式查看设备和信息的统计情况。这些图表提供了关于设备数量、消息数量等重要数据的可视化展示，帮助用户更好地理解物联网系统的运行情况。</w:t>
      </w:r>
    </w:p>
    <w:p w14:paraId="5371217A" w14:textId="77777777" w:rsidR="00573809" w:rsidRDefault="00573809" w:rsidP="000A79C0">
      <w:pPr>
        <w:rPr>
          <w:rFonts w:ascii="微软雅黑" w:eastAsia="微软雅黑" w:hAnsi="微软雅黑" w:hint="eastAsia"/>
          <w:sz w:val="20"/>
          <w:szCs w:val="28"/>
        </w:rPr>
      </w:pPr>
    </w:p>
    <w:p w14:paraId="2A286055" w14:textId="7523D0F9" w:rsidR="0092765D" w:rsidRPr="00105E79" w:rsidRDefault="0092765D" w:rsidP="0092765D">
      <w:pPr>
        <w:pStyle w:val="1"/>
        <w:spacing w:line="480" w:lineRule="auto"/>
        <w:rPr>
          <w:rFonts w:ascii="微软雅黑" w:eastAsia="微软雅黑" w:hAnsi="微软雅黑"/>
        </w:rPr>
      </w:pPr>
      <w:bookmarkStart w:id="4" w:name="_Toc153532649"/>
      <w:r>
        <w:rPr>
          <w:rFonts w:ascii="微软雅黑" w:eastAsia="微软雅黑" w:hAnsi="微软雅黑" w:hint="eastAsia"/>
        </w:rPr>
        <w:lastRenderedPageBreak/>
        <w:t>环境配置与基本准备</w:t>
      </w:r>
      <w:bookmarkEnd w:id="4"/>
    </w:p>
    <w:p w14:paraId="534585CC" w14:textId="58183E7F" w:rsidR="00173B9C" w:rsidRPr="00B241E2" w:rsidRDefault="00B241E2" w:rsidP="000A79C0">
      <w:pPr>
        <w:pStyle w:val="2"/>
        <w:rPr>
          <w:rFonts w:ascii="微软雅黑" w:eastAsia="微软雅黑" w:hAnsi="微软雅黑"/>
        </w:rPr>
      </w:pPr>
      <w:bookmarkStart w:id="5" w:name="_Toc153532650"/>
      <w:r>
        <w:rPr>
          <w:rFonts w:ascii="微软雅黑" w:eastAsia="微软雅黑" w:hAnsi="微软雅黑" w:hint="eastAsia"/>
        </w:rPr>
        <w:t>环境配置</w:t>
      </w:r>
      <w:bookmarkEnd w:id="5"/>
    </w:p>
    <w:p w14:paraId="558B2DED" w14:textId="10882D7B" w:rsidR="0092765D" w:rsidRDefault="008719D2" w:rsidP="000A79C0">
      <w:pPr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首先参见</w:t>
      </w:r>
      <w:r w:rsidR="00767BBD" w:rsidRPr="004675F3">
        <w:rPr>
          <w:rFonts w:ascii="微软雅黑" w:eastAsia="微软雅黑" w:hAnsi="微软雅黑" w:hint="eastAsia"/>
          <w:b/>
          <w:bCs/>
          <w:color w:val="ED7D31" w:themeColor="accent2"/>
          <w:sz w:val="20"/>
          <w:szCs w:val="28"/>
        </w:rPr>
        <w:t>[开发文档</w:t>
      </w:r>
      <w:r w:rsidR="00767BBD" w:rsidRPr="004675F3">
        <w:rPr>
          <w:rFonts w:ascii="微软雅黑" w:eastAsia="微软雅黑" w:hAnsi="微软雅黑"/>
          <w:b/>
          <w:bCs/>
          <w:color w:val="ED7D31" w:themeColor="accent2"/>
          <w:sz w:val="20"/>
          <w:szCs w:val="28"/>
        </w:rPr>
        <w:t>]</w:t>
      </w:r>
      <w:r w:rsidR="00767BBD">
        <w:rPr>
          <w:rFonts w:ascii="微软雅黑" w:eastAsia="微软雅黑" w:hAnsi="微软雅黑" w:hint="eastAsia"/>
          <w:sz w:val="20"/>
          <w:szCs w:val="28"/>
        </w:rPr>
        <w:t>中</w:t>
      </w:r>
      <w:r w:rsidR="004675F3">
        <w:rPr>
          <w:rFonts w:ascii="微软雅黑" w:eastAsia="微软雅黑" w:hAnsi="微软雅黑" w:hint="eastAsia"/>
          <w:sz w:val="20"/>
          <w:szCs w:val="28"/>
        </w:rPr>
        <w:t>有关的环境配置，完成所有必要环境的配置，包括但不限于，前端的React</w:t>
      </w:r>
      <w:r w:rsidR="004675F3">
        <w:rPr>
          <w:rFonts w:ascii="微软雅黑" w:eastAsia="微软雅黑" w:hAnsi="微软雅黑"/>
          <w:sz w:val="20"/>
          <w:szCs w:val="28"/>
        </w:rPr>
        <w:t xml:space="preserve">, </w:t>
      </w:r>
      <w:proofErr w:type="spellStart"/>
      <w:r w:rsidR="004675F3">
        <w:rPr>
          <w:rFonts w:ascii="微软雅黑" w:eastAsia="微软雅黑" w:hAnsi="微软雅黑"/>
          <w:sz w:val="20"/>
          <w:szCs w:val="28"/>
        </w:rPr>
        <w:t>nvm</w:t>
      </w:r>
      <w:proofErr w:type="spellEnd"/>
      <w:r w:rsidR="004675F3">
        <w:rPr>
          <w:rFonts w:ascii="微软雅黑" w:eastAsia="微软雅黑" w:hAnsi="微软雅黑"/>
          <w:sz w:val="20"/>
          <w:szCs w:val="28"/>
        </w:rPr>
        <w:t xml:space="preserve">, </w:t>
      </w:r>
      <w:proofErr w:type="spellStart"/>
      <w:r w:rsidR="004675F3">
        <w:rPr>
          <w:rFonts w:ascii="微软雅黑" w:eastAsia="微软雅黑" w:hAnsi="微软雅黑"/>
          <w:sz w:val="20"/>
          <w:szCs w:val="28"/>
        </w:rPr>
        <w:t>nodejs</w:t>
      </w:r>
      <w:proofErr w:type="spellEnd"/>
      <w:r w:rsidR="004675F3">
        <w:rPr>
          <w:rFonts w:ascii="微软雅黑" w:eastAsia="微软雅黑" w:hAnsi="微软雅黑"/>
          <w:sz w:val="20"/>
          <w:szCs w:val="28"/>
        </w:rPr>
        <w:t xml:space="preserve">, </w:t>
      </w:r>
      <w:r w:rsidR="004675F3">
        <w:rPr>
          <w:rFonts w:ascii="微软雅黑" w:eastAsia="微软雅黑" w:hAnsi="微软雅黑" w:hint="eastAsia"/>
          <w:sz w:val="20"/>
          <w:szCs w:val="28"/>
        </w:rPr>
        <w:t>后端的pyt</w:t>
      </w:r>
      <w:r w:rsidR="004675F3">
        <w:rPr>
          <w:rFonts w:ascii="微软雅黑" w:eastAsia="微软雅黑" w:hAnsi="微软雅黑"/>
          <w:sz w:val="20"/>
          <w:szCs w:val="28"/>
        </w:rPr>
        <w:t xml:space="preserve">hon, </w:t>
      </w:r>
      <w:proofErr w:type="spellStart"/>
      <w:r w:rsidR="004675F3">
        <w:rPr>
          <w:rFonts w:ascii="微软雅黑" w:eastAsia="微软雅黑" w:hAnsi="微软雅黑"/>
          <w:sz w:val="20"/>
          <w:szCs w:val="28"/>
        </w:rPr>
        <w:t>mqtt</w:t>
      </w:r>
      <w:proofErr w:type="spellEnd"/>
      <w:r w:rsidR="004675F3">
        <w:rPr>
          <w:rFonts w:ascii="微软雅黑" w:eastAsia="微软雅黑" w:hAnsi="微软雅黑"/>
          <w:sz w:val="20"/>
          <w:szCs w:val="28"/>
        </w:rPr>
        <w:t xml:space="preserve">, </w:t>
      </w:r>
      <w:r w:rsidR="004675F3">
        <w:rPr>
          <w:rFonts w:ascii="微软雅黑" w:eastAsia="微软雅黑" w:hAnsi="微软雅黑" w:hint="eastAsia"/>
          <w:sz w:val="20"/>
          <w:szCs w:val="28"/>
        </w:rPr>
        <w:t>服务器的java</w:t>
      </w:r>
      <w:r w:rsidR="004675F3">
        <w:rPr>
          <w:rFonts w:ascii="微软雅黑" w:eastAsia="微软雅黑" w:hAnsi="微软雅黑"/>
          <w:sz w:val="20"/>
          <w:szCs w:val="28"/>
        </w:rPr>
        <w:t>, maven,</w:t>
      </w:r>
      <w:r w:rsidR="004675F3">
        <w:rPr>
          <w:rFonts w:ascii="微软雅黑" w:eastAsia="微软雅黑" w:hAnsi="微软雅黑" w:hint="eastAsia"/>
          <w:sz w:val="20"/>
          <w:szCs w:val="28"/>
        </w:rPr>
        <w:t>数据库的</w:t>
      </w:r>
      <w:proofErr w:type="spellStart"/>
      <w:r w:rsidR="004675F3">
        <w:rPr>
          <w:rFonts w:ascii="微软雅黑" w:eastAsia="微软雅黑" w:hAnsi="微软雅黑" w:hint="eastAsia"/>
          <w:sz w:val="20"/>
          <w:szCs w:val="28"/>
        </w:rPr>
        <w:t>my</w:t>
      </w:r>
      <w:r w:rsidR="004675F3">
        <w:rPr>
          <w:rFonts w:ascii="微软雅黑" w:eastAsia="微软雅黑" w:hAnsi="微软雅黑"/>
          <w:sz w:val="20"/>
          <w:szCs w:val="28"/>
        </w:rPr>
        <w:t>sql</w:t>
      </w:r>
      <w:proofErr w:type="spellEnd"/>
      <w:r w:rsidR="003F7E1D">
        <w:rPr>
          <w:rFonts w:ascii="微软雅黑" w:eastAsia="微软雅黑" w:hAnsi="微软雅黑" w:hint="eastAsia"/>
          <w:sz w:val="20"/>
          <w:szCs w:val="28"/>
        </w:rPr>
        <w:t>等等</w:t>
      </w:r>
    </w:p>
    <w:p w14:paraId="35227B29" w14:textId="51AFB80D" w:rsidR="00B75440" w:rsidRDefault="00B75440" w:rsidP="00B75440">
      <w:pPr>
        <w:pStyle w:val="2"/>
        <w:rPr>
          <w:rFonts w:ascii="微软雅黑" w:eastAsia="微软雅黑" w:hAnsi="微软雅黑"/>
        </w:rPr>
      </w:pPr>
      <w:bookmarkStart w:id="6" w:name="_Toc153532651"/>
      <w:r>
        <w:rPr>
          <w:rFonts w:ascii="微软雅黑" w:eastAsia="微软雅黑" w:hAnsi="微软雅黑" w:hint="eastAsia"/>
        </w:rPr>
        <w:t>发送消息</w:t>
      </w:r>
      <w:bookmarkEnd w:id="6"/>
    </w:p>
    <w:p w14:paraId="5EBEE5F8" w14:textId="79DB414A" w:rsidR="003F7E1D" w:rsidRDefault="00FE2C1B" w:rsidP="000A79C0">
      <w:pPr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在成功使用</w:t>
      </w:r>
      <w:r>
        <w:rPr>
          <w:rFonts w:ascii="微软雅黑" w:eastAsia="微软雅黑" w:hAnsi="微软雅黑"/>
          <w:sz w:val="20"/>
          <w:szCs w:val="28"/>
        </w:rPr>
        <w:t>M</w:t>
      </w:r>
      <w:r>
        <w:rPr>
          <w:rFonts w:ascii="微软雅黑" w:eastAsia="微软雅黑" w:hAnsi="微软雅黑" w:hint="eastAsia"/>
          <w:sz w:val="20"/>
          <w:szCs w:val="28"/>
        </w:rPr>
        <w:t>y</w:t>
      </w:r>
      <w:r w:rsidR="00C238EC">
        <w:rPr>
          <w:rFonts w:ascii="微软雅黑" w:eastAsia="微软雅黑" w:hAnsi="微软雅黑"/>
          <w:sz w:val="20"/>
          <w:szCs w:val="28"/>
        </w:rPr>
        <w:t>SQL W</w:t>
      </w:r>
      <w:r w:rsidR="00C238EC">
        <w:rPr>
          <w:rFonts w:ascii="微软雅黑" w:eastAsia="微软雅黑" w:hAnsi="微软雅黑" w:hint="eastAsia"/>
          <w:sz w:val="20"/>
          <w:szCs w:val="28"/>
        </w:rPr>
        <w:t>ork</w:t>
      </w:r>
      <w:r w:rsidR="00C238EC">
        <w:rPr>
          <w:rFonts w:ascii="微软雅黑" w:eastAsia="微软雅黑" w:hAnsi="微软雅黑"/>
          <w:sz w:val="20"/>
          <w:szCs w:val="28"/>
        </w:rPr>
        <w:t>bench</w:t>
      </w:r>
      <w:proofErr w:type="gramStart"/>
      <w:r w:rsidR="00C238EC">
        <w:rPr>
          <w:rFonts w:ascii="微软雅黑" w:eastAsia="微软雅黑" w:hAnsi="微软雅黑" w:hint="eastAsia"/>
          <w:sz w:val="20"/>
          <w:szCs w:val="28"/>
        </w:rPr>
        <w:t>建表</w:t>
      </w:r>
      <w:proofErr w:type="gramEnd"/>
      <w:r w:rsidR="00C77787" w:rsidRPr="00F8663B">
        <w:rPr>
          <w:rFonts w:ascii="微软雅黑" w:eastAsia="微软雅黑" w:hAnsi="微软雅黑" w:hint="eastAsia"/>
          <w:b/>
          <w:bCs/>
          <w:color w:val="70AD47" w:themeColor="accent6"/>
          <w:sz w:val="20"/>
          <w:szCs w:val="28"/>
        </w:rPr>
        <w:t>(注意需要在root下</w:t>
      </w:r>
      <w:proofErr w:type="gramStart"/>
      <w:r w:rsidR="00C77787" w:rsidRPr="00F8663B">
        <w:rPr>
          <w:rFonts w:ascii="微软雅黑" w:eastAsia="微软雅黑" w:hAnsi="微软雅黑" w:hint="eastAsia"/>
          <w:b/>
          <w:bCs/>
          <w:color w:val="70AD47" w:themeColor="accent6"/>
          <w:sz w:val="20"/>
          <w:szCs w:val="28"/>
        </w:rPr>
        <w:t>进行建表</w:t>
      </w:r>
      <w:proofErr w:type="gramEnd"/>
      <w:r w:rsidR="00C77787" w:rsidRPr="00F8663B">
        <w:rPr>
          <w:rFonts w:ascii="微软雅黑" w:eastAsia="微软雅黑" w:hAnsi="微软雅黑"/>
          <w:b/>
          <w:bCs/>
          <w:color w:val="70AD47" w:themeColor="accent6"/>
          <w:sz w:val="20"/>
          <w:szCs w:val="28"/>
        </w:rPr>
        <w:t>)</w:t>
      </w:r>
      <w:r w:rsidR="00C238EC">
        <w:rPr>
          <w:rFonts w:ascii="微软雅黑" w:eastAsia="微软雅黑" w:hAnsi="微软雅黑" w:hint="eastAsia"/>
          <w:sz w:val="20"/>
          <w:szCs w:val="28"/>
        </w:rPr>
        <w:t>之后</w:t>
      </w:r>
    </w:p>
    <w:p w14:paraId="24668991" w14:textId="0CB856D2" w:rsidR="00FE2C1B" w:rsidRDefault="00FE2C1B" w:rsidP="000A79C0">
      <w:pPr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drawing>
          <wp:inline distT="0" distB="0" distL="0" distR="0" wp14:anchorId="16E77349" wp14:editId="207AF001">
            <wp:extent cx="6343650" cy="423164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423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BB9EA" w14:textId="65DD76C7" w:rsidR="00EC4DB8" w:rsidRDefault="001B364C" w:rsidP="00EC4DB8">
      <w:pPr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我们可以使用老师提供的java程序来进行物联网基础设备的信息发送</w:t>
      </w:r>
      <w:r w:rsidR="00EC4DB8">
        <w:rPr>
          <w:rFonts w:ascii="微软雅黑" w:eastAsia="微软雅黑" w:hAnsi="微软雅黑" w:hint="eastAsia"/>
          <w:sz w:val="20"/>
          <w:szCs w:val="28"/>
        </w:rPr>
        <w:t>， 可以使用</w:t>
      </w:r>
      <w:proofErr w:type="spellStart"/>
      <w:r w:rsidR="00604441">
        <w:rPr>
          <w:rFonts w:ascii="微软雅黑" w:eastAsia="微软雅黑" w:hAnsi="微软雅黑" w:hint="eastAsia"/>
          <w:sz w:val="20"/>
          <w:szCs w:val="28"/>
        </w:rPr>
        <w:t>cmd</w:t>
      </w:r>
      <w:proofErr w:type="spellEnd"/>
      <w:r w:rsidR="00604441">
        <w:rPr>
          <w:rFonts w:ascii="微软雅黑" w:eastAsia="微软雅黑" w:hAnsi="微软雅黑" w:hint="eastAsia"/>
          <w:sz w:val="20"/>
          <w:szCs w:val="28"/>
        </w:rPr>
        <w:t>和</w:t>
      </w:r>
      <w:r w:rsidR="00EC4DB8">
        <w:rPr>
          <w:rFonts w:ascii="微软雅黑" w:eastAsia="微软雅黑" w:hAnsi="微软雅黑" w:hint="eastAsia"/>
          <w:sz w:val="20"/>
          <w:szCs w:val="28"/>
        </w:rPr>
        <w:t>下列命令完成编译：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980"/>
      </w:tblGrid>
      <w:tr w:rsidR="00322FBF" w:rsidRPr="00B35733" w14:paraId="7C906A46" w14:textId="77777777" w:rsidTr="00322FB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80" w:type="dxa"/>
            <w:shd w:val="clear" w:color="auto" w:fill="FFFFFF" w:themeFill="background1"/>
          </w:tcPr>
          <w:p w14:paraId="78A367F1" w14:textId="77777777" w:rsidR="00322FBF" w:rsidRPr="00EC4DB8" w:rsidRDefault="00322FBF" w:rsidP="00322FBF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hAnsi="Consolas" w:cs="宋体"/>
                <w:b w:val="0"/>
                <w:bCs/>
                <w:color w:val="3B3B3B"/>
                <w:kern w:val="0"/>
                <w:sz w:val="21"/>
                <w:szCs w:val="21"/>
              </w:rPr>
            </w:pPr>
            <w:r w:rsidRPr="00EC4DB8">
              <w:rPr>
                <w:rFonts w:ascii="Consolas" w:hAnsi="Consolas" w:cs="宋体"/>
                <w:b w:val="0"/>
                <w:bCs/>
                <w:color w:val="3B3B3B"/>
                <w:kern w:val="0"/>
                <w:sz w:val="21"/>
                <w:szCs w:val="21"/>
              </w:rPr>
              <w:t xml:space="preserve"># </w:t>
            </w:r>
            <w:r w:rsidRPr="00EC4DB8">
              <w:rPr>
                <w:rFonts w:ascii="Consolas" w:hAnsi="Consolas" w:cs="宋体"/>
                <w:b w:val="0"/>
                <w:bCs/>
                <w:color w:val="3B3B3B"/>
                <w:kern w:val="0"/>
                <w:sz w:val="21"/>
                <w:szCs w:val="21"/>
              </w:rPr>
              <w:t>首先要运行后端程序</w:t>
            </w:r>
          </w:p>
          <w:p w14:paraId="2FD77D97" w14:textId="77777777" w:rsidR="00322FBF" w:rsidRPr="00EC4DB8" w:rsidRDefault="00322FBF" w:rsidP="00322FBF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hAnsi="Consolas" w:cs="宋体"/>
                <w:b w:val="0"/>
                <w:bCs/>
                <w:color w:val="3B3B3B"/>
                <w:kern w:val="0"/>
                <w:sz w:val="21"/>
                <w:szCs w:val="21"/>
              </w:rPr>
            </w:pPr>
            <w:proofErr w:type="spellStart"/>
            <w:r w:rsidRPr="00EC4DB8">
              <w:rPr>
                <w:rFonts w:ascii="Consolas" w:hAnsi="Consolas" w:cs="宋体"/>
                <w:b w:val="0"/>
                <w:bCs/>
                <w:color w:val="3B3B3B"/>
                <w:kern w:val="0"/>
                <w:sz w:val="21"/>
                <w:szCs w:val="21"/>
              </w:rPr>
              <w:t>mvn</w:t>
            </w:r>
            <w:proofErr w:type="spellEnd"/>
            <w:r w:rsidRPr="00EC4DB8">
              <w:rPr>
                <w:rFonts w:ascii="Consolas" w:hAnsi="Consolas" w:cs="宋体"/>
                <w:b w:val="0"/>
                <w:bCs/>
                <w:color w:val="3B3B3B"/>
                <w:kern w:val="0"/>
                <w:sz w:val="21"/>
                <w:szCs w:val="21"/>
              </w:rPr>
              <w:t xml:space="preserve"> clean package</w:t>
            </w:r>
          </w:p>
          <w:p w14:paraId="78F9D934" w14:textId="77777777" w:rsidR="00322FBF" w:rsidRPr="00EC4DB8" w:rsidRDefault="00322FBF" w:rsidP="00322FBF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hAnsi="Consolas" w:cs="宋体"/>
                <w:b w:val="0"/>
                <w:bCs/>
                <w:color w:val="3B3B3B"/>
                <w:kern w:val="0"/>
                <w:sz w:val="21"/>
                <w:szCs w:val="21"/>
              </w:rPr>
            </w:pPr>
            <w:r w:rsidRPr="00EC4DB8">
              <w:rPr>
                <w:rFonts w:ascii="Consolas" w:hAnsi="Consolas" w:cs="宋体"/>
                <w:b w:val="0"/>
                <w:bCs/>
                <w:color w:val="3B3B3B"/>
                <w:kern w:val="0"/>
                <w:sz w:val="21"/>
                <w:szCs w:val="21"/>
              </w:rPr>
              <w:t xml:space="preserve"># </w:t>
            </w:r>
            <w:r w:rsidRPr="00EC4DB8">
              <w:rPr>
                <w:rFonts w:ascii="Consolas" w:hAnsi="Consolas" w:cs="宋体"/>
                <w:b w:val="0"/>
                <w:bCs/>
                <w:color w:val="3B3B3B"/>
                <w:kern w:val="0"/>
                <w:sz w:val="21"/>
                <w:szCs w:val="21"/>
              </w:rPr>
              <w:t>同时复制一份</w:t>
            </w:r>
            <w:proofErr w:type="spellStart"/>
            <w:r w:rsidRPr="00EC4DB8">
              <w:rPr>
                <w:rFonts w:ascii="Consolas" w:hAnsi="Consolas" w:cs="宋体"/>
                <w:b w:val="0"/>
                <w:bCs/>
                <w:color w:val="3B3B3B"/>
                <w:kern w:val="0"/>
                <w:sz w:val="21"/>
                <w:szCs w:val="21"/>
              </w:rPr>
              <w:t>iot</w:t>
            </w:r>
            <w:proofErr w:type="spellEnd"/>
            <w:r w:rsidRPr="00B35733">
              <w:rPr>
                <w:rFonts w:ascii="Consolas" w:hAnsi="Consolas" w:cs="宋体" w:hint="eastAsia"/>
                <w:b w:val="0"/>
                <w:bCs/>
                <w:color w:val="3B3B3B"/>
                <w:kern w:val="0"/>
                <w:sz w:val="21"/>
                <w:szCs w:val="21"/>
              </w:rPr>
              <w:t>到</w:t>
            </w:r>
            <w:r w:rsidRPr="00EC4DB8">
              <w:rPr>
                <w:rFonts w:ascii="Consolas" w:hAnsi="Consolas" w:cs="宋体"/>
                <w:b w:val="0"/>
                <w:bCs/>
                <w:color w:val="3B3B3B"/>
                <w:kern w:val="0"/>
                <w:sz w:val="21"/>
                <w:szCs w:val="21"/>
              </w:rPr>
              <w:t>target</w:t>
            </w:r>
          </w:p>
          <w:p w14:paraId="240E8772" w14:textId="77777777" w:rsidR="00322FBF" w:rsidRPr="00EC4DB8" w:rsidRDefault="00322FBF" w:rsidP="00322FBF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hAnsi="Consolas" w:cs="宋体"/>
                <w:b w:val="0"/>
                <w:bCs/>
                <w:color w:val="3B3B3B"/>
                <w:kern w:val="0"/>
                <w:sz w:val="21"/>
                <w:szCs w:val="21"/>
              </w:rPr>
            </w:pPr>
            <w:r w:rsidRPr="00EC4DB8">
              <w:rPr>
                <w:rFonts w:ascii="Consolas" w:hAnsi="Consolas" w:cs="宋体"/>
                <w:b w:val="0"/>
                <w:bCs/>
                <w:color w:val="3B3B3B"/>
                <w:kern w:val="0"/>
                <w:sz w:val="21"/>
                <w:szCs w:val="21"/>
              </w:rPr>
              <w:t xml:space="preserve">cd </w:t>
            </w:r>
            <w:r w:rsidRPr="00EC4DB8">
              <w:rPr>
                <w:rFonts w:ascii="Consolas" w:hAnsi="Consolas" w:cs="宋体"/>
                <w:b w:val="0"/>
                <w:bCs/>
                <w:color w:val="0000FF"/>
                <w:kern w:val="0"/>
                <w:sz w:val="21"/>
                <w:szCs w:val="21"/>
              </w:rPr>
              <w:t>target</w:t>
            </w:r>
          </w:p>
          <w:p w14:paraId="3C78ACF8" w14:textId="212EEBA2" w:rsidR="00322FBF" w:rsidRPr="00B35733" w:rsidRDefault="00322FBF" w:rsidP="00322FBF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hAnsi="Consolas" w:cs="宋体"/>
                <w:b w:val="0"/>
                <w:bCs/>
                <w:color w:val="3B3B3B"/>
                <w:kern w:val="0"/>
                <w:sz w:val="21"/>
                <w:szCs w:val="21"/>
              </w:rPr>
            </w:pPr>
            <w:r w:rsidRPr="00EC4DB8">
              <w:rPr>
                <w:rFonts w:ascii="Consolas" w:hAnsi="Consolas" w:cs="宋体"/>
                <w:b w:val="0"/>
                <w:bCs/>
                <w:color w:val="3B3B3B"/>
                <w:kern w:val="0"/>
                <w:sz w:val="21"/>
                <w:szCs w:val="21"/>
              </w:rPr>
              <w:t xml:space="preserve">java </w:t>
            </w:r>
            <w:r w:rsidRPr="00EC4DB8">
              <w:rPr>
                <w:rFonts w:ascii="Consolas" w:hAnsi="Consolas" w:cs="宋体"/>
                <w:b w:val="0"/>
                <w:bCs/>
                <w:color w:val="000000"/>
                <w:kern w:val="0"/>
                <w:sz w:val="21"/>
                <w:szCs w:val="21"/>
              </w:rPr>
              <w:t>-</w:t>
            </w:r>
            <w:r w:rsidRPr="00EC4DB8">
              <w:rPr>
                <w:rFonts w:ascii="Consolas" w:hAnsi="Consolas" w:cs="宋体"/>
                <w:b w:val="0"/>
                <w:bCs/>
                <w:color w:val="3B3B3B"/>
                <w:kern w:val="0"/>
                <w:sz w:val="21"/>
                <w:szCs w:val="21"/>
              </w:rPr>
              <w:t>jar iotclient</w:t>
            </w:r>
            <w:r w:rsidRPr="00EC4DB8">
              <w:rPr>
                <w:rFonts w:ascii="Consolas" w:hAnsi="Consolas" w:cs="宋体"/>
                <w:b w:val="0"/>
                <w:bCs/>
                <w:color w:val="000000"/>
                <w:kern w:val="0"/>
                <w:sz w:val="21"/>
                <w:szCs w:val="21"/>
              </w:rPr>
              <w:t>-</w:t>
            </w:r>
            <w:r w:rsidRPr="00EC4DB8">
              <w:rPr>
                <w:rFonts w:ascii="Consolas" w:hAnsi="Consolas" w:cs="宋体"/>
                <w:b w:val="0"/>
                <w:bCs/>
                <w:color w:val="098658"/>
                <w:kern w:val="0"/>
                <w:sz w:val="21"/>
                <w:szCs w:val="21"/>
              </w:rPr>
              <w:t>1</w:t>
            </w:r>
            <w:r w:rsidRPr="00EC4DB8">
              <w:rPr>
                <w:rFonts w:ascii="Consolas" w:hAnsi="Consolas" w:cs="宋体"/>
                <w:b w:val="0"/>
                <w:bCs/>
                <w:color w:val="3B3B3B"/>
                <w:kern w:val="0"/>
                <w:sz w:val="21"/>
                <w:szCs w:val="21"/>
              </w:rPr>
              <w:t>.</w:t>
            </w:r>
            <w:r w:rsidRPr="00EC4DB8">
              <w:rPr>
                <w:rFonts w:ascii="Consolas" w:hAnsi="Consolas" w:cs="宋体"/>
                <w:b w:val="0"/>
                <w:bCs/>
                <w:color w:val="098658"/>
                <w:kern w:val="0"/>
                <w:sz w:val="21"/>
                <w:szCs w:val="21"/>
              </w:rPr>
              <w:t>0</w:t>
            </w:r>
            <w:r w:rsidRPr="00EC4DB8">
              <w:rPr>
                <w:rFonts w:ascii="Consolas" w:hAnsi="Consolas" w:cs="宋体"/>
                <w:b w:val="0"/>
                <w:bCs/>
                <w:color w:val="3B3B3B"/>
                <w:kern w:val="0"/>
                <w:sz w:val="21"/>
                <w:szCs w:val="21"/>
              </w:rPr>
              <w:t>.</w:t>
            </w:r>
            <w:r w:rsidRPr="00EC4DB8">
              <w:rPr>
                <w:rFonts w:ascii="Consolas" w:hAnsi="Consolas" w:cs="宋体"/>
                <w:b w:val="0"/>
                <w:bCs/>
                <w:color w:val="098658"/>
                <w:kern w:val="0"/>
                <w:sz w:val="21"/>
                <w:szCs w:val="21"/>
              </w:rPr>
              <w:t>0</w:t>
            </w:r>
            <w:r w:rsidRPr="00EC4DB8">
              <w:rPr>
                <w:rFonts w:ascii="Consolas" w:hAnsi="Consolas" w:cs="宋体"/>
                <w:b w:val="0"/>
                <w:bCs/>
                <w:color w:val="3B3B3B"/>
                <w:kern w:val="0"/>
                <w:sz w:val="21"/>
                <w:szCs w:val="21"/>
              </w:rPr>
              <w:t>.jar</w:t>
            </w:r>
          </w:p>
        </w:tc>
      </w:tr>
    </w:tbl>
    <w:p w14:paraId="5D7E0C9D" w14:textId="5C193477" w:rsidR="00EA7E90" w:rsidRDefault="00EA7E90" w:rsidP="00EC4DB8">
      <w:pPr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并且注意</w:t>
      </w:r>
      <w:proofErr w:type="spellStart"/>
      <w:r>
        <w:rPr>
          <w:rFonts w:ascii="微软雅黑" w:eastAsia="微软雅黑" w:hAnsi="微软雅黑" w:hint="eastAsia"/>
          <w:sz w:val="20"/>
          <w:szCs w:val="28"/>
        </w:rPr>
        <w:t>iot</w:t>
      </w:r>
      <w:proofErr w:type="spellEnd"/>
      <w:r>
        <w:rPr>
          <w:rFonts w:ascii="微软雅黑" w:eastAsia="微软雅黑" w:hAnsi="微软雅黑" w:hint="eastAsia"/>
          <w:sz w:val="20"/>
          <w:szCs w:val="28"/>
        </w:rPr>
        <w:t>需要拖动一份到target</w:t>
      </w:r>
    </w:p>
    <w:p w14:paraId="4DFE965E" w14:textId="20EC4451" w:rsidR="00EA7E90" w:rsidRDefault="00EA7E90" w:rsidP="00EC4DB8">
      <w:pPr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lastRenderedPageBreak/>
        <w:drawing>
          <wp:inline distT="0" distB="0" distL="0" distR="0" wp14:anchorId="2305A581" wp14:editId="2AAB03AE">
            <wp:extent cx="5098222" cy="1455546"/>
            <wp:effectExtent l="0" t="0" r="762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98222" cy="1455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2BDF3" w14:textId="3D360C2E" w:rsidR="00322FBF" w:rsidRDefault="00604441" w:rsidP="00EC4DB8">
      <w:pPr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运行后</w:t>
      </w:r>
      <w:r w:rsidR="00B406FC">
        <w:rPr>
          <w:rFonts w:ascii="微软雅黑" w:eastAsia="微软雅黑" w:hAnsi="微软雅黑" w:hint="eastAsia"/>
          <w:sz w:val="20"/>
          <w:szCs w:val="28"/>
        </w:rPr>
        <w:t>，</w:t>
      </w:r>
      <w:proofErr w:type="spellStart"/>
      <w:r w:rsidR="00B406FC">
        <w:rPr>
          <w:rFonts w:ascii="微软雅黑" w:eastAsia="微软雅黑" w:hAnsi="微软雅黑" w:hint="eastAsia"/>
          <w:sz w:val="20"/>
          <w:szCs w:val="28"/>
        </w:rPr>
        <w:t>cmd</w:t>
      </w:r>
      <w:proofErr w:type="spellEnd"/>
      <w:r w:rsidR="00B406FC">
        <w:rPr>
          <w:rFonts w:ascii="微软雅黑" w:eastAsia="微软雅黑" w:hAnsi="微软雅黑" w:hint="eastAsia"/>
          <w:sz w:val="20"/>
          <w:szCs w:val="28"/>
        </w:rPr>
        <w:t>的显示如下:</w:t>
      </w:r>
    </w:p>
    <w:p w14:paraId="5E863FBF" w14:textId="50F57942" w:rsidR="00B406FC" w:rsidRPr="00EC4DB8" w:rsidRDefault="00CA040E" w:rsidP="00EC4DB8">
      <w:pPr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drawing>
          <wp:inline distT="0" distB="0" distL="0" distR="0" wp14:anchorId="7439B882" wp14:editId="4D4BDCEA">
            <wp:extent cx="6343650" cy="3317240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331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1D461" w14:textId="5350B39B" w:rsidR="001B364C" w:rsidRDefault="00027C8A" w:rsidP="000A79C0">
      <w:pPr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此时后端也相应得做出了反应</w:t>
      </w:r>
    </w:p>
    <w:p w14:paraId="5A072A48" w14:textId="6700B27C" w:rsidR="00027C8A" w:rsidRPr="00EC4DB8" w:rsidRDefault="0050581E" w:rsidP="000A79C0">
      <w:pPr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drawing>
          <wp:inline distT="0" distB="0" distL="0" distR="0" wp14:anchorId="20CC26D3" wp14:editId="72FF6303">
            <wp:extent cx="6343650" cy="1151255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115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62AE0" w14:textId="6B224E18" w:rsidR="0092765D" w:rsidRDefault="00BB3AAA" w:rsidP="000A79C0">
      <w:pPr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这个时候就已经建立了物联网设备的消息了，之后我们就可以来体验本网站的功能了</w:t>
      </w:r>
    </w:p>
    <w:p w14:paraId="20458EAC" w14:textId="77777777" w:rsidR="0092765D" w:rsidRPr="0092765D" w:rsidRDefault="0092765D" w:rsidP="000A79C0">
      <w:pPr>
        <w:rPr>
          <w:rFonts w:ascii="微软雅黑" w:eastAsia="微软雅黑" w:hAnsi="微软雅黑"/>
          <w:sz w:val="20"/>
          <w:szCs w:val="28"/>
        </w:rPr>
      </w:pPr>
    </w:p>
    <w:p w14:paraId="23420BAD" w14:textId="6192FDA0" w:rsidR="000A79C0" w:rsidRPr="00105E79" w:rsidRDefault="00260F97" w:rsidP="000A79C0">
      <w:pPr>
        <w:pStyle w:val="1"/>
        <w:spacing w:line="480" w:lineRule="auto"/>
        <w:rPr>
          <w:rFonts w:ascii="微软雅黑" w:eastAsia="微软雅黑" w:hAnsi="微软雅黑"/>
        </w:rPr>
      </w:pPr>
      <w:bookmarkStart w:id="7" w:name="_Toc153532652"/>
      <w:r w:rsidRPr="00260F97">
        <w:rPr>
          <w:rFonts w:ascii="微软雅黑" w:eastAsia="微软雅黑" w:hAnsi="微软雅黑" w:hint="eastAsia"/>
        </w:rPr>
        <w:lastRenderedPageBreak/>
        <w:t>操作指南</w:t>
      </w:r>
      <w:bookmarkEnd w:id="7"/>
    </w:p>
    <w:p w14:paraId="32610432" w14:textId="2804E0F4" w:rsidR="000136BE" w:rsidRPr="0081143B" w:rsidRDefault="00F56622" w:rsidP="000136BE">
      <w:pPr>
        <w:pStyle w:val="2"/>
        <w:rPr>
          <w:rFonts w:ascii="微软雅黑" w:eastAsia="微软雅黑" w:hAnsi="微软雅黑"/>
        </w:rPr>
      </w:pPr>
      <w:bookmarkStart w:id="8" w:name="_Toc153532653"/>
      <w:r w:rsidRPr="0081143B">
        <w:rPr>
          <w:rFonts w:ascii="微软雅黑" w:eastAsia="微软雅黑" w:hAnsi="微软雅黑" w:hint="eastAsia"/>
        </w:rPr>
        <w:t>用</w:t>
      </w:r>
      <w:r w:rsidR="000136BE" w:rsidRPr="0081143B">
        <w:rPr>
          <w:rFonts w:ascii="微软雅黑" w:eastAsia="微软雅黑" w:hAnsi="微软雅黑" w:hint="eastAsia"/>
        </w:rPr>
        <w:t>户注册与登录</w:t>
      </w:r>
      <w:bookmarkEnd w:id="8"/>
    </w:p>
    <w:p w14:paraId="5B1176DB" w14:textId="2546F538" w:rsidR="000A79C0" w:rsidRDefault="008C414B" w:rsidP="000A79C0">
      <w:pPr>
        <w:rPr>
          <w:rFonts w:ascii="微软雅黑" w:eastAsia="微软雅黑" w:hAnsi="微软雅黑"/>
          <w:sz w:val="20"/>
          <w:szCs w:val="28"/>
        </w:rPr>
      </w:pPr>
      <w:r w:rsidRPr="008C414B">
        <w:rPr>
          <w:rFonts w:ascii="微软雅黑" w:eastAsia="微软雅黑" w:hAnsi="微软雅黑" w:hint="eastAsia"/>
          <w:sz w:val="20"/>
          <w:szCs w:val="28"/>
        </w:rPr>
        <w:t>进入主页后，点击</w:t>
      </w:r>
      <w:r w:rsidR="00206153">
        <w:rPr>
          <w:rFonts w:ascii="微软雅黑" w:eastAsia="微软雅黑" w:hAnsi="微软雅黑" w:hint="eastAsia"/>
          <w:sz w:val="20"/>
          <w:szCs w:val="28"/>
        </w:rPr>
        <w:t>用户中心或者设备管理都会跳出下列界面，即需要先登录才能进行设备管理以及用户信息修改</w:t>
      </w:r>
    </w:p>
    <w:p w14:paraId="03BAE741" w14:textId="075A1DDA" w:rsidR="00206153" w:rsidRDefault="00206153" w:rsidP="000A79C0">
      <w:pPr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drawing>
          <wp:inline distT="0" distB="0" distL="0" distR="0" wp14:anchorId="2737EE7E" wp14:editId="194675D8">
            <wp:extent cx="6343650" cy="3453765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345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A04B5" w14:textId="5B7DA253" w:rsidR="0040389D" w:rsidRDefault="00C75E75" w:rsidP="000A79C0">
      <w:pPr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首先我们可以创建一个账号</w:t>
      </w:r>
      <w:r w:rsidR="00FF2562">
        <w:rPr>
          <w:rFonts w:ascii="微软雅黑" w:eastAsia="微软雅黑" w:hAnsi="微软雅黑" w:hint="eastAsia"/>
          <w:sz w:val="20"/>
          <w:szCs w:val="28"/>
        </w:rPr>
        <w:t>，</w:t>
      </w:r>
      <w:r w:rsidR="0040389D">
        <w:rPr>
          <w:rFonts w:ascii="微软雅黑" w:eastAsia="微软雅黑" w:hAnsi="微软雅黑" w:hint="eastAsia"/>
          <w:sz w:val="20"/>
          <w:szCs w:val="28"/>
        </w:rPr>
        <w:t>首先邮箱格式需要正确</w:t>
      </w:r>
    </w:p>
    <w:p w14:paraId="76AB9056" w14:textId="5554F63F" w:rsidR="0040389D" w:rsidRDefault="0040389D" w:rsidP="0040389D">
      <w:pPr>
        <w:jc w:val="center"/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drawing>
          <wp:inline distT="0" distB="0" distL="0" distR="0" wp14:anchorId="3777B504" wp14:editId="4779C815">
            <wp:extent cx="3705225" cy="2861512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707474" cy="2863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47F4B" w14:textId="11EDF4EE" w:rsidR="00206153" w:rsidRDefault="00FF2562" w:rsidP="000A79C0">
      <w:pPr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密码需要满足一定格式</w:t>
      </w:r>
    </w:p>
    <w:p w14:paraId="18C964D0" w14:textId="69448181" w:rsidR="00C75E75" w:rsidRDefault="00C75E75" w:rsidP="00B71159">
      <w:pPr>
        <w:jc w:val="center"/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lastRenderedPageBreak/>
        <w:drawing>
          <wp:inline distT="0" distB="0" distL="0" distR="0" wp14:anchorId="04291C57" wp14:editId="07818F76">
            <wp:extent cx="3886200" cy="3033132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90743" cy="3036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0F222" w14:textId="20374965" w:rsidR="0050718A" w:rsidRDefault="00FF2562" w:rsidP="000A79C0">
      <w:pPr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两次密码需要相同</w:t>
      </w:r>
    </w:p>
    <w:p w14:paraId="04077013" w14:textId="2669AB6F" w:rsidR="00FF2562" w:rsidRDefault="00FF2562" w:rsidP="00FF2562">
      <w:pPr>
        <w:jc w:val="center"/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drawing>
          <wp:inline distT="0" distB="0" distL="0" distR="0" wp14:anchorId="3EE27C38" wp14:editId="7C23FD4B">
            <wp:extent cx="3837215" cy="3000375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41536" cy="3003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2B1E8" w14:textId="16AFDFA9" w:rsidR="001F5CC9" w:rsidRDefault="00F00488" w:rsidP="000A79C0">
      <w:pPr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注意name和邮箱均为unique</w:t>
      </w:r>
      <w:r w:rsidR="00D86303">
        <w:rPr>
          <w:rFonts w:ascii="微软雅黑" w:eastAsia="微软雅黑" w:hAnsi="微软雅黑" w:hint="eastAsia"/>
          <w:sz w:val="20"/>
          <w:szCs w:val="28"/>
        </w:rPr>
        <w:t>，重复会导致注册失败</w:t>
      </w:r>
    </w:p>
    <w:tbl>
      <w:tblPr>
        <w:tblStyle w:val="a8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124"/>
        <w:gridCol w:w="4866"/>
      </w:tblGrid>
      <w:tr w:rsidR="00865460" w14:paraId="25F03436" w14:textId="77777777" w:rsidTr="00C7146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90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  <w:tl2br w:val="none" w:sz="0" w:space="0" w:color="auto"/>
              <w:tr2bl w:val="none" w:sz="0" w:space="0" w:color="auto"/>
            </w:tcBorders>
            <w:shd w:val="clear" w:color="auto" w:fill="auto"/>
            <w:vAlign w:val="center"/>
          </w:tcPr>
          <w:p w14:paraId="0CBD12EC" w14:textId="60C582AE" w:rsidR="00865460" w:rsidRPr="00865460" w:rsidRDefault="00865460" w:rsidP="00865460">
            <w:pPr>
              <w:jc w:val="center"/>
              <w:rPr>
                <w:rFonts w:ascii="微软雅黑" w:eastAsia="微软雅黑" w:hAnsi="微软雅黑"/>
                <w:b w:val="0"/>
                <w:bCs/>
                <w:sz w:val="20"/>
                <w:szCs w:val="28"/>
              </w:rPr>
            </w:pPr>
            <w:r w:rsidRPr="00865460">
              <w:rPr>
                <w:rFonts w:ascii="微软雅黑" w:eastAsia="微软雅黑" w:hAnsi="微软雅黑" w:hint="eastAsia"/>
                <w:b w:val="0"/>
                <w:bCs/>
                <w:sz w:val="20"/>
                <w:szCs w:val="28"/>
              </w:rPr>
              <w:t>邮箱存在</w:t>
            </w:r>
          </w:p>
        </w:tc>
        <w:tc>
          <w:tcPr>
            <w:tcW w:w="4990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  <w:tl2br w:val="none" w:sz="0" w:space="0" w:color="auto"/>
              <w:tr2bl w:val="none" w:sz="0" w:space="0" w:color="auto"/>
            </w:tcBorders>
            <w:shd w:val="clear" w:color="auto" w:fill="auto"/>
            <w:vAlign w:val="center"/>
          </w:tcPr>
          <w:p w14:paraId="4C8BB01D" w14:textId="3F775540" w:rsidR="00865460" w:rsidRPr="00865460" w:rsidRDefault="00865460" w:rsidP="00865460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b w:val="0"/>
                <w:bCs/>
                <w:sz w:val="20"/>
                <w:szCs w:val="28"/>
              </w:rPr>
            </w:pPr>
            <w:r w:rsidRPr="00865460">
              <w:rPr>
                <w:rFonts w:ascii="微软雅黑" w:eastAsia="微软雅黑" w:hAnsi="微软雅黑" w:hint="eastAsia"/>
                <w:b w:val="0"/>
                <w:bCs/>
                <w:sz w:val="20"/>
                <w:szCs w:val="28"/>
              </w:rPr>
              <w:t>用户名存在</w:t>
            </w:r>
          </w:p>
        </w:tc>
      </w:tr>
      <w:tr w:rsidR="00865460" w14:paraId="14CB77BD" w14:textId="77777777" w:rsidTr="00C7146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90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  <w:tl2br w:val="none" w:sz="0" w:space="0" w:color="auto"/>
              <w:tr2bl w:val="none" w:sz="0" w:space="0" w:color="auto"/>
            </w:tcBorders>
            <w:shd w:val="clear" w:color="auto" w:fill="auto"/>
            <w:vAlign w:val="center"/>
          </w:tcPr>
          <w:p w14:paraId="0B0FAFC5" w14:textId="4BECDED7" w:rsidR="00865460" w:rsidRDefault="00865460" w:rsidP="00865460">
            <w:pPr>
              <w:jc w:val="center"/>
              <w:rPr>
                <w:rFonts w:ascii="微软雅黑" w:eastAsia="微软雅黑" w:hAnsi="微软雅黑"/>
                <w:sz w:val="20"/>
                <w:szCs w:val="28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92DCBF3" wp14:editId="4B99B4F6">
                  <wp:extent cx="3171825" cy="2040255"/>
                  <wp:effectExtent l="0" t="0" r="9525" b="0"/>
                  <wp:docPr id="28" name="图片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80522" cy="20458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90" w:type="dxa"/>
            <w:shd w:val="clear" w:color="auto" w:fill="auto"/>
            <w:vAlign w:val="center"/>
          </w:tcPr>
          <w:p w14:paraId="73D6DC39" w14:textId="39046102" w:rsidR="00865460" w:rsidRDefault="00865460" w:rsidP="0086546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 w:val="20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780A58EC" wp14:editId="4ED28D6A">
                  <wp:extent cx="2914650" cy="2148789"/>
                  <wp:effectExtent l="0" t="0" r="0" b="4445"/>
                  <wp:docPr id="29" name="图片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5025" cy="21564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FEAE57B" w14:textId="1292D99F" w:rsidR="00865460" w:rsidRDefault="001F5CC9" w:rsidP="000A79C0">
      <w:pPr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注册成功后，我们用</w:t>
      </w:r>
      <w:r w:rsidR="00D01684">
        <w:rPr>
          <w:rFonts w:ascii="微软雅黑" w:eastAsia="微软雅黑" w:hAnsi="微软雅黑" w:hint="eastAsia"/>
          <w:sz w:val="20"/>
          <w:szCs w:val="28"/>
        </w:rPr>
        <w:t>刚刚注册成功的账号进行登录</w:t>
      </w:r>
    </w:p>
    <w:p w14:paraId="26B36BD3" w14:textId="7CBFF034" w:rsidR="00266EE2" w:rsidRDefault="00266EE2" w:rsidP="0051484F">
      <w:pPr>
        <w:jc w:val="center"/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drawing>
          <wp:inline distT="0" distB="0" distL="0" distR="0" wp14:anchorId="6E6BB958" wp14:editId="00B5D8A3">
            <wp:extent cx="3998930" cy="2695575"/>
            <wp:effectExtent l="0" t="0" r="1905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001421" cy="2697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07F94" w14:textId="0125351F" w:rsidR="00BB2C05" w:rsidRDefault="00BB2C05" w:rsidP="00BB2C05">
      <w:pPr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并且注意，登录信息会</w:t>
      </w:r>
      <w:r w:rsidRPr="00BB2C05">
        <w:rPr>
          <w:rFonts w:ascii="微软雅黑" w:eastAsia="微软雅黑" w:hAnsi="微软雅黑" w:hint="eastAsia"/>
          <w:sz w:val="20"/>
          <w:szCs w:val="28"/>
        </w:rPr>
        <w:t>存在60</w:t>
      </w:r>
      <w:r w:rsidR="00055137">
        <w:rPr>
          <w:rFonts w:ascii="微软雅黑" w:eastAsia="微软雅黑" w:hAnsi="微软雅黑" w:hint="eastAsia"/>
          <w:sz w:val="20"/>
          <w:szCs w:val="28"/>
        </w:rPr>
        <w:t>分钟</w:t>
      </w:r>
      <w:r w:rsidRPr="00BB2C05">
        <w:rPr>
          <w:rFonts w:ascii="微软雅黑" w:eastAsia="微软雅黑" w:hAnsi="微软雅黑" w:hint="eastAsia"/>
          <w:sz w:val="20"/>
          <w:szCs w:val="28"/>
        </w:rPr>
        <w:t>，</w:t>
      </w:r>
      <w:r w:rsidR="00D509B9">
        <w:rPr>
          <w:rFonts w:ascii="微软雅黑" w:eastAsia="微软雅黑" w:hAnsi="微软雅黑" w:hint="eastAsia"/>
          <w:sz w:val="20"/>
          <w:szCs w:val="28"/>
        </w:rPr>
        <w:t>所以刷新网页之后，登录的账号不会自动退出。但是时间超过6</w:t>
      </w:r>
      <w:r w:rsidR="00D509B9">
        <w:rPr>
          <w:rFonts w:ascii="微软雅黑" w:eastAsia="微软雅黑" w:hAnsi="微软雅黑"/>
          <w:sz w:val="20"/>
          <w:szCs w:val="28"/>
        </w:rPr>
        <w:t>0</w:t>
      </w:r>
      <w:r w:rsidR="00D509B9">
        <w:rPr>
          <w:rFonts w:ascii="微软雅黑" w:eastAsia="微软雅黑" w:hAnsi="微软雅黑" w:hint="eastAsia"/>
          <w:sz w:val="20"/>
          <w:szCs w:val="28"/>
        </w:rPr>
        <w:t>分钟，则需要重新登录</w:t>
      </w:r>
    </w:p>
    <w:p w14:paraId="5FCC3FF1" w14:textId="352AF6A7" w:rsidR="004B78AF" w:rsidRPr="00AF5E7B" w:rsidRDefault="004B78AF" w:rsidP="004B78AF">
      <w:pPr>
        <w:pStyle w:val="2"/>
        <w:rPr>
          <w:rFonts w:ascii="微软雅黑" w:eastAsia="微软雅黑" w:hAnsi="微软雅黑"/>
        </w:rPr>
      </w:pPr>
      <w:bookmarkStart w:id="9" w:name="_Toc153532654"/>
      <w:r>
        <w:rPr>
          <w:rFonts w:ascii="微软雅黑" w:eastAsia="微软雅黑" w:hAnsi="微软雅黑" w:hint="eastAsia"/>
        </w:rPr>
        <w:t>个人信息</w:t>
      </w:r>
      <w:r w:rsidRPr="00AF5E7B">
        <w:rPr>
          <w:rFonts w:ascii="微软雅黑" w:eastAsia="微软雅黑" w:hAnsi="微软雅黑" w:hint="eastAsia"/>
        </w:rPr>
        <w:t>管理</w:t>
      </w:r>
      <w:bookmarkEnd w:id="9"/>
    </w:p>
    <w:p w14:paraId="0B7387D5" w14:textId="6A98A9F8" w:rsidR="004B78AF" w:rsidRDefault="00F52D4E" w:rsidP="00BB2C05">
      <w:pPr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登录成功之后的用户中心界面如下</w:t>
      </w:r>
    </w:p>
    <w:p w14:paraId="7DBD7DC2" w14:textId="5566CF4D" w:rsidR="00F52D4E" w:rsidRDefault="00F52D4E" w:rsidP="00BB2C05">
      <w:pPr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lastRenderedPageBreak/>
        <w:drawing>
          <wp:inline distT="0" distB="0" distL="0" distR="0" wp14:anchorId="642B93AA" wp14:editId="4A928C46">
            <wp:extent cx="6343650" cy="2943860"/>
            <wp:effectExtent l="0" t="0" r="0" b="889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294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47862" w14:textId="77777777" w:rsidR="00EF1A26" w:rsidRDefault="00EF1A26" w:rsidP="00EF1A26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 w:rsidRPr="00DF368A">
        <w:rPr>
          <w:rFonts w:ascii="微软雅黑" w:eastAsia="微软雅黑" w:hAnsi="微软雅黑" w:hint="eastAsia"/>
          <w:sz w:val="20"/>
          <w:szCs w:val="28"/>
        </w:rPr>
        <w:t>可以通过昵称修改修改姓名，不过姓名具有唯一性，所以如果已经被占用了就无法更改。</w:t>
      </w:r>
    </w:p>
    <w:p w14:paraId="1C6AF1DD" w14:textId="77777777" w:rsidR="00EF1A26" w:rsidRPr="007C47B2" w:rsidRDefault="00EF1A26" w:rsidP="00EF1A26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drawing>
          <wp:inline distT="0" distB="0" distL="0" distR="0" wp14:anchorId="7BE8DBA3" wp14:editId="2F3EF108">
            <wp:extent cx="6343650" cy="1802130"/>
            <wp:effectExtent l="0" t="0" r="0" b="762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180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D6FD8" w14:textId="77777777" w:rsidR="00EF1A26" w:rsidRDefault="00EF1A26" w:rsidP="00EF1A26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更改成功后弹出正确的消息，并且logo旁边显示的名称也相应得改变了</w:t>
      </w:r>
    </w:p>
    <w:p w14:paraId="5D489306" w14:textId="77777777" w:rsidR="00EF1A26" w:rsidRDefault="00EF1A26" w:rsidP="00EF1A26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drawing>
          <wp:inline distT="0" distB="0" distL="0" distR="0" wp14:anchorId="1CB17A47" wp14:editId="5FACBC60">
            <wp:extent cx="6343650" cy="2818130"/>
            <wp:effectExtent l="0" t="0" r="0" b="127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D3A0D" w14:textId="67FA0362" w:rsidR="00EF1A26" w:rsidRDefault="00356A6A" w:rsidP="00EF1A26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并且用户还能够修改自己的密码:</w:t>
      </w:r>
    </w:p>
    <w:p w14:paraId="7D60C66D" w14:textId="4EFFCFFA" w:rsidR="00430CEC" w:rsidRDefault="002F5FFC" w:rsidP="00EF1A26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lastRenderedPageBreak/>
        <w:drawing>
          <wp:inline distT="0" distB="0" distL="0" distR="0" wp14:anchorId="46DA7B44" wp14:editId="1EF49158">
            <wp:extent cx="6343650" cy="2879725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EFAE7" w14:textId="77777777" w:rsidR="004B78AF" w:rsidRPr="00EF1A26" w:rsidRDefault="004B78AF" w:rsidP="00BB2C05">
      <w:pPr>
        <w:rPr>
          <w:rFonts w:ascii="微软雅黑" w:eastAsia="微软雅黑" w:hAnsi="微软雅黑"/>
          <w:sz w:val="20"/>
          <w:szCs w:val="28"/>
        </w:rPr>
      </w:pPr>
    </w:p>
    <w:p w14:paraId="47AC112F" w14:textId="25EBC4BD" w:rsidR="00F00488" w:rsidRPr="00AF5E7B" w:rsidRDefault="00323DA6" w:rsidP="0051484F">
      <w:pPr>
        <w:pStyle w:val="2"/>
        <w:rPr>
          <w:rFonts w:ascii="微软雅黑" w:eastAsia="微软雅黑" w:hAnsi="微软雅黑"/>
        </w:rPr>
      </w:pPr>
      <w:bookmarkStart w:id="10" w:name="_Toc153532655"/>
      <w:r w:rsidRPr="00AF5E7B">
        <w:rPr>
          <w:rFonts w:ascii="微软雅黑" w:eastAsia="微软雅黑" w:hAnsi="微软雅黑" w:hint="eastAsia"/>
        </w:rPr>
        <w:t>设备管理</w:t>
      </w:r>
      <w:bookmarkEnd w:id="10"/>
    </w:p>
    <w:p w14:paraId="7FD93D7C" w14:textId="146B7F5A" w:rsidR="007C376B" w:rsidRDefault="007C376B" w:rsidP="0051484F">
      <w:pPr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可以发现刚登录成功后设备数量和消息均为0</w:t>
      </w:r>
    </w:p>
    <w:p w14:paraId="46D4D2CD" w14:textId="07C0998E" w:rsidR="00583144" w:rsidRDefault="00583144" w:rsidP="00097FE9">
      <w:pPr>
        <w:jc w:val="center"/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drawing>
          <wp:inline distT="0" distB="0" distL="0" distR="0" wp14:anchorId="29D5F205" wp14:editId="04BA4345">
            <wp:extent cx="5419380" cy="2371725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25031" cy="2374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F8786" w14:textId="1CFD0494" w:rsidR="00C405AA" w:rsidRDefault="00C405AA" w:rsidP="00097FE9">
      <w:pPr>
        <w:jc w:val="center"/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lastRenderedPageBreak/>
        <w:drawing>
          <wp:inline distT="0" distB="0" distL="0" distR="0" wp14:anchorId="59969D2E" wp14:editId="700DFE56">
            <wp:extent cx="5038725" cy="2739774"/>
            <wp:effectExtent l="0" t="0" r="0" b="381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47966" cy="2744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55D2F" w14:textId="5C5050C0" w:rsidR="00263B32" w:rsidRDefault="00263B32" w:rsidP="00097FE9">
      <w:pPr>
        <w:jc w:val="center"/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drawing>
          <wp:inline distT="0" distB="0" distL="0" distR="0" wp14:anchorId="0896D4FC" wp14:editId="55D100A9">
            <wp:extent cx="5191125" cy="3275760"/>
            <wp:effectExtent l="0" t="0" r="0" b="127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196135" cy="3278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C27D1" w14:textId="11D7076D" w:rsidR="00721B49" w:rsidRDefault="00721B49" w:rsidP="00CE6A48">
      <w:pPr>
        <w:jc w:val="center"/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drawing>
          <wp:inline distT="0" distB="0" distL="0" distR="0" wp14:anchorId="01449C05" wp14:editId="1D1E0AD4">
            <wp:extent cx="4820806" cy="2657475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824249" cy="2659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CF5E7" w14:textId="33B4340A" w:rsidR="0050718A" w:rsidRPr="00A26997" w:rsidRDefault="00A26997" w:rsidP="0051484F">
      <w:pPr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lastRenderedPageBreak/>
        <w:t>现在我们来新增一个设备</w:t>
      </w:r>
      <w:r w:rsidR="00980E4C">
        <w:rPr>
          <w:rFonts w:ascii="微软雅黑" w:eastAsia="微软雅黑" w:hAnsi="微软雅黑" w:hint="eastAsia"/>
          <w:sz w:val="20"/>
          <w:szCs w:val="28"/>
        </w:rPr>
        <w:t>,其中数据源一栏是老师提供的java程序中的</w:t>
      </w:r>
      <w:proofErr w:type="spellStart"/>
      <w:r w:rsidR="00980E4C">
        <w:rPr>
          <w:rFonts w:ascii="微软雅黑" w:eastAsia="微软雅黑" w:hAnsi="微软雅黑" w:hint="eastAsia"/>
          <w:sz w:val="20"/>
          <w:szCs w:val="28"/>
        </w:rPr>
        <w:t>client</w:t>
      </w:r>
      <w:r w:rsidR="00980E4C">
        <w:rPr>
          <w:rFonts w:ascii="微软雅黑" w:eastAsia="微软雅黑" w:hAnsi="微软雅黑"/>
          <w:sz w:val="20"/>
          <w:szCs w:val="28"/>
        </w:rPr>
        <w:t>ID</w:t>
      </w:r>
      <w:proofErr w:type="spellEnd"/>
      <w:r w:rsidR="00980E4C">
        <w:rPr>
          <w:rFonts w:ascii="微软雅黑" w:eastAsia="微软雅黑" w:hAnsi="微软雅黑" w:hint="eastAsia"/>
          <w:sz w:val="20"/>
          <w:szCs w:val="28"/>
        </w:rPr>
        <w:t>的值，这里输入的时候我就给出了提示</w:t>
      </w:r>
    </w:p>
    <w:p w14:paraId="214AB5EB" w14:textId="22EC768A" w:rsidR="0050718A" w:rsidRDefault="002C4F77" w:rsidP="00980E4C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648C6260" wp14:editId="41593E7F">
            <wp:extent cx="4791075" cy="2599362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795494" cy="2601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8736F" w14:textId="4F59C648" w:rsidR="0050718A" w:rsidRDefault="004464EE" w:rsidP="000A79C0">
      <w:pPr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描述可以为空</w:t>
      </w:r>
    </w:p>
    <w:p w14:paraId="1981ADEA" w14:textId="4249D588" w:rsidR="003077DC" w:rsidRDefault="00CC531A" w:rsidP="004464EE">
      <w:pPr>
        <w:jc w:val="center"/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drawing>
          <wp:inline distT="0" distB="0" distL="0" distR="0" wp14:anchorId="49DA2603" wp14:editId="022CBA06">
            <wp:extent cx="5076825" cy="2506396"/>
            <wp:effectExtent l="0" t="0" r="0" b="825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82636" cy="25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1A6F6" w14:textId="6A4A66A4" w:rsidR="0008697E" w:rsidRDefault="00D72D9A" w:rsidP="0008697E">
      <w:pPr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点击确认后</w:t>
      </w:r>
      <w:r w:rsidR="004B76EC">
        <w:rPr>
          <w:rFonts w:ascii="微软雅黑" w:eastAsia="微软雅黑" w:hAnsi="微软雅黑" w:hint="eastAsia"/>
          <w:sz w:val="20"/>
          <w:szCs w:val="28"/>
        </w:rPr>
        <w:t>，可以发现设备已经显示在列表中了</w:t>
      </w:r>
    </w:p>
    <w:p w14:paraId="284C9E28" w14:textId="19A991BB" w:rsidR="00D72D9A" w:rsidRDefault="00D72D9A" w:rsidP="004B76EC">
      <w:pPr>
        <w:jc w:val="center"/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lastRenderedPageBreak/>
        <w:drawing>
          <wp:inline distT="0" distB="0" distL="0" distR="0" wp14:anchorId="44767EF7" wp14:editId="6AC2A0D8">
            <wp:extent cx="5238750" cy="3014772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40601" cy="3015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87459" w14:textId="5A95BF43" w:rsidR="00E63392" w:rsidRDefault="00E63392" w:rsidP="00E63392">
      <w:pPr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并且可以发现设备总</w:t>
      </w:r>
      <w:proofErr w:type="gramStart"/>
      <w:r>
        <w:rPr>
          <w:rFonts w:ascii="微软雅黑" w:eastAsia="微软雅黑" w:hAnsi="微软雅黑" w:hint="eastAsia"/>
          <w:sz w:val="20"/>
          <w:szCs w:val="28"/>
        </w:rPr>
        <w:t>览</w:t>
      </w:r>
      <w:proofErr w:type="gramEnd"/>
      <w:r>
        <w:rPr>
          <w:rFonts w:ascii="微软雅黑" w:eastAsia="微软雅黑" w:hAnsi="微软雅黑" w:hint="eastAsia"/>
          <w:sz w:val="20"/>
          <w:szCs w:val="28"/>
        </w:rPr>
        <w:t>中</w:t>
      </w:r>
      <w:proofErr w:type="gramStart"/>
      <w:r>
        <w:rPr>
          <w:rFonts w:ascii="微软雅黑" w:eastAsia="微软雅黑" w:hAnsi="微软雅黑" w:hint="eastAsia"/>
          <w:sz w:val="20"/>
          <w:szCs w:val="28"/>
        </w:rPr>
        <w:t>的饼图也</w:t>
      </w:r>
      <w:proofErr w:type="gramEnd"/>
      <w:r>
        <w:rPr>
          <w:rFonts w:ascii="微软雅黑" w:eastAsia="微软雅黑" w:hAnsi="微软雅黑" w:hint="eastAsia"/>
          <w:sz w:val="20"/>
          <w:szCs w:val="28"/>
        </w:rPr>
        <w:t>已经刷新了</w:t>
      </w:r>
      <w:r w:rsidR="00584AEE">
        <w:rPr>
          <w:rFonts w:ascii="微软雅黑" w:eastAsia="微软雅黑" w:hAnsi="微软雅黑" w:hint="eastAsia"/>
          <w:sz w:val="20"/>
          <w:szCs w:val="28"/>
        </w:rPr>
        <w:t>，日历也刷新了</w:t>
      </w:r>
    </w:p>
    <w:p w14:paraId="1085F35F" w14:textId="680B1678" w:rsidR="00584AEE" w:rsidRDefault="00584AEE" w:rsidP="00584AEE">
      <w:pPr>
        <w:jc w:val="center"/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drawing>
          <wp:inline distT="0" distB="0" distL="0" distR="0" wp14:anchorId="0C69F514" wp14:editId="0BB60E10">
            <wp:extent cx="5636974" cy="3267075"/>
            <wp:effectExtent l="0" t="0" r="1905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40111" cy="3268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B5508" w14:textId="1A12A563" w:rsidR="00584AEE" w:rsidRDefault="00656D0A" w:rsidP="00E63392">
      <w:pPr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还可以看到该设备的本月消息的数量</w:t>
      </w:r>
    </w:p>
    <w:p w14:paraId="46FFFD60" w14:textId="312E50E0" w:rsidR="00E63392" w:rsidRDefault="003B11E7" w:rsidP="00E63392">
      <w:pPr>
        <w:jc w:val="center"/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lastRenderedPageBreak/>
        <w:drawing>
          <wp:inline distT="0" distB="0" distL="0" distR="0" wp14:anchorId="58E166C2" wp14:editId="5815144F">
            <wp:extent cx="5857875" cy="3058526"/>
            <wp:effectExtent l="0" t="0" r="0" b="889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861210" cy="3060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77093" w14:textId="6D7C5D66" w:rsidR="003B11E7" w:rsidRDefault="00AF19E2" w:rsidP="00AF19E2">
      <w:pPr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然后在数据统计模块中，可以选中该设备</w:t>
      </w:r>
    </w:p>
    <w:p w14:paraId="41FD3307" w14:textId="11A1C039" w:rsidR="003B11E7" w:rsidRDefault="004A3A26" w:rsidP="00AF19E2">
      <w:pPr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drawing>
          <wp:inline distT="0" distB="0" distL="0" distR="0" wp14:anchorId="51002AF8" wp14:editId="5E0000E9">
            <wp:extent cx="6343650" cy="4070350"/>
            <wp:effectExtent l="0" t="0" r="0" b="635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407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815B7" w14:textId="062818E6" w:rsidR="00A40FF0" w:rsidRDefault="00A40FF0" w:rsidP="00AF19E2">
      <w:pPr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之后，该设备的消息情况在地图上标记了出来，并且按照不同的类型，颜色也有所不同</w:t>
      </w:r>
    </w:p>
    <w:p w14:paraId="4B4FD877" w14:textId="52841819" w:rsidR="00A40FF0" w:rsidRDefault="004307B8" w:rsidP="00AF19E2">
      <w:pPr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lastRenderedPageBreak/>
        <w:drawing>
          <wp:inline distT="0" distB="0" distL="0" distR="0" wp14:anchorId="7B24CADB" wp14:editId="5AA6F7FA">
            <wp:extent cx="6343650" cy="4125595"/>
            <wp:effectExtent l="0" t="0" r="0" b="825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412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D4E99" w14:textId="4B116E32" w:rsidR="004307B8" w:rsidRDefault="006C7A0F" w:rsidP="00AF19E2">
      <w:pPr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地图效果：</w:t>
      </w:r>
    </w:p>
    <w:p w14:paraId="47A47F8F" w14:textId="2250BDA6" w:rsidR="004307B8" w:rsidRDefault="006C7A0F" w:rsidP="00AF19E2">
      <w:pPr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drawing>
          <wp:inline distT="0" distB="0" distL="0" distR="0" wp14:anchorId="0E885A75" wp14:editId="2084B4F2">
            <wp:extent cx="6343650" cy="3446145"/>
            <wp:effectExtent l="0" t="0" r="0" b="190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344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83EEF" w14:textId="311416BA" w:rsidR="004307B8" w:rsidRDefault="00B939C5" w:rsidP="00AF19E2">
      <w:pPr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把鼠标悬浮在某个地标上，还能显示</w:t>
      </w:r>
      <w:r w:rsidR="00E25592">
        <w:rPr>
          <w:rFonts w:ascii="微软雅黑" w:eastAsia="微软雅黑" w:hAnsi="微软雅黑" w:hint="eastAsia"/>
          <w:sz w:val="20"/>
          <w:szCs w:val="28"/>
        </w:rPr>
        <w:t>该店的一些具体信息</w:t>
      </w:r>
    </w:p>
    <w:p w14:paraId="6AB8AD24" w14:textId="5978875E" w:rsidR="00E25592" w:rsidRDefault="00E25592" w:rsidP="00AF19E2">
      <w:pPr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lastRenderedPageBreak/>
        <w:drawing>
          <wp:inline distT="0" distB="0" distL="0" distR="0" wp14:anchorId="7FEE1728" wp14:editId="5E7753F8">
            <wp:extent cx="6343650" cy="2425065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242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97FB6" w14:textId="77777777" w:rsidR="00844807" w:rsidRDefault="00844807" w:rsidP="00844807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 w:rsidRPr="00C64A26">
        <w:rPr>
          <w:rFonts w:ascii="微软雅黑" w:eastAsia="微软雅黑" w:hAnsi="微软雅黑" w:hint="eastAsia"/>
          <w:sz w:val="20"/>
          <w:szCs w:val="28"/>
        </w:rPr>
        <w:t>点击设备右侧的更改按钮，进行设备信息的更改</w:t>
      </w:r>
    </w:p>
    <w:p w14:paraId="7BD53E15" w14:textId="77777777" w:rsidR="00844807" w:rsidRDefault="00844807" w:rsidP="00844807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drawing>
          <wp:inline distT="0" distB="0" distL="0" distR="0" wp14:anchorId="21C1ED01" wp14:editId="27ADFDDB">
            <wp:extent cx="6343650" cy="2987040"/>
            <wp:effectExtent l="0" t="0" r="0" b="381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BAB15" w14:textId="77777777" w:rsidR="00844807" w:rsidRDefault="00844807" w:rsidP="00844807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我这里修改了描述，点击保存后可以看到修改的内容被保存</w:t>
      </w:r>
    </w:p>
    <w:p w14:paraId="409F1D6B" w14:textId="77777777" w:rsidR="00844807" w:rsidRDefault="00844807" w:rsidP="00844807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lastRenderedPageBreak/>
        <w:drawing>
          <wp:inline distT="0" distB="0" distL="0" distR="0" wp14:anchorId="58F080C4" wp14:editId="1D88C09D">
            <wp:extent cx="6343650" cy="2874010"/>
            <wp:effectExtent l="0" t="0" r="0" b="254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287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87514" w14:textId="77777777" w:rsidR="00844807" w:rsidRDefault="00844807" w:rsidP="00844807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如果我添加第2台设备</w:t>
      </w:r>
    </w:p>
    <w:p w14:paraId="17F046A0" w14:textId="77777777" w:rsidR="00844807" w:rsidRDefault="00844807" w:rsidP="00844807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drawing>
          <wp:inline distT="0" distB="0" distL="0" distR="0" wp14:anchorId="2251FF9C" wp14:editId="3EC7BC78">
            <wp:extent cx="6343650" cy="3245485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324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2311A" w14:textId="77777777" w:rsidR="00844807" w:rsidRDefault="00844807" w:rsidP="00844807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可以发现统计图表随之改变</w:t>
      </w:r>
    </w:p>
    <w:p w14:paraId="55B2AF80" w14:textId="77777777" w:rsidR="00844807" w:rsidRDefault="00844807" w:rsidP="00844807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lastRenderedPageBreak/>
        <w:drawing>
          <wp:inline distT="0" distB="0" distL="0" distR="0" wp14:anchorId="0F96154C" wp14:editId="0BBBC5F3">
            <wp:extent cx="6343650" cy="3024505"/>
            <wp:effectExtent l="0" t="0" r="0" b="444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302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3A17C" w14:textId="77777777" w:rsidR="00844807" w:rsidRDefault="00844807" w:rsidP="00844807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消息数也增加了</w:t>
      </w:r>
    </w:p>
    <w:p w14:paraId="7D56DFAB" w14:textId="1359D794" w:rsidR="00844807" w:rsidRDefault="00CB574B" w:rsidP="00844807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drawing>
          <wp:inline distT="0" distB="0" distL="0" distR="0" wp14:anchorId="26FD3F03" wp14:editId="78B003E2">
            <wp:extent cx="6343650" cy="2750820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275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FAA38" w14:textId="77777777" w:rsidR="00844807" w:rsidRDefault="00844807" w:rsidP="00844807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点击右侧的删除按钮并且确定后，设备将会被删除</w:t>
      </w:r>
    </w:p>
    <w:p w14:paraId="70086A81" w14:textId="6D782ECE" w:rsidR="004307B8" w:rsidRDefault="003C32DB" w:rsidP="00AF19E2">
      <w:pPr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lastRenderedPageBreak/>
        <w:drawing>
          <wp:inline distT="0" distB="0" distL="0" distR="0" wp14:anchorId="36A8823B" wp14:editId="291A59C0">
            <wp:extent cx="6343650" cy="2226945"/>
            <wp:effectExtent l="0" t="0" r="0" b="190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222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FDA1F" w14:textId="33D62853" w:rsidR="00C76B16" w:rsidRDefault="00C76B16" w:rsidP="00AF19E2">
      <w:pPr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drawing>
          <wp:inline distT="0" distB="0" distL="0" distR="0" wp14:anchorId="39D5B8AB" wp14:editId="0BE335D9">
            <wp:extent cx="6343650" cy="3115310"/>
            <wp:effectExtent l="0" t="0" r="0" b="889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311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11F73" w14:textId="6C507831" w:rsidR="00AC2F42" w:rsidRDefault="005C3689" w:rsidP="00AF19E2">
      <w:pPr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这个时候设备消失了，并且统计图表也进行了刷新</w:t>
      </w:r>
    </w:p>
    <w:p w14:paraId="768CE6EB" w14:textId="3F562F95" w:rsidR="00AC2F42" w:rsidRDefault="003A1AE2" w:rsidP="00097C3D">
      <w:pPr>
        <w:jc w:val="center"/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drawing>
          <wp:inline distT="0" distB="0" distL="0" distR="0" wp14:anchorId="686C4444" wp14:editId="61272231">
            <wp:extent cx="5895975" cy="2918478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899001" cy="2919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4DECD" w14:textId="5B30890E" w:rsidR="00097C3D" w:rsidRDefault="00CB574B" w:rsidP="00AF19E2">
      <w:pPr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lastRenderedPageBreak/>
        <w:drawing>
          <wp:inline distT="0" distB="0" distL="0" distR="0" wp14:anchorId="5D8B9066" wp14:editId="3A1E46F2">
            <wp:extent cx="6343650" cy="2904490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290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AE2EE" w14:textId="1D0A8B77" w:rsidR="00D010D5" w:rsidRDefault="00D010D5" w:rsidP="00D010D5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我在另外的两个测试账号分别各有一台物联网设备</w:t>
      </w:r>
      <w:r w:rsidR="00FE2EE0">
        <w:rPr>
          <w:rFonts w:ascii="微软雅黑" w:eastAsia="微软雅黑" w:hAnsi="微软雅黑" w:hint="eastAsia"/>
          <w:sz w:val="20"/>
          <w:szCs w:val="28"/>
        </w:rPr>
        <w:t>，可以发现他们的id并不是从</w:t>
      </w:r>
      <w:r w:rsidR="00FE2EE0">
        <w:rPr>
          <w:rFonts w:ascii="微软雅黑" w:eastAsia="微软雅黑" w:hAnsi="微软雅黑"/>
          <w:sz w:val="20"/>
          <w:szCs w:val="28"/>
        </w:rPr>
        <w:t>1</w:t>
      </w:r>
      <w:r w:rsidR="00FE2EE0">
        <w:rPr>
          <w:rFonts w:ascii="微软雅黑" w:eastAsia="微软雅黑" w:hAnsi="微软雅黑" w:hint="eastAsia"/>
          <w:sz w:val="20"/>
          <w:szCs w:val="28"/>
        </w:rPr>
        <w:t>开始的，这是因为id是primary</w:t>
      </w:r>
      <w:r w:rsidR="00FE2EE0">
        <w:rPr>
          <w:rFonts w:ascii="微软雅黑" w:eastAsia="微软雅黑" w:hAnsi="微软雅黑"/>
          <w:sz w:val="20"/>
          <w:szCs w:val="28"/>
        </w:rPr>
        <w:t xml:space="preserve"> </w:t>
      </w:r>
      <w:r w:rsidR="00FE2EE0">
        <w:rPr>
          <w:rFonts w:ascii="微软雅黑" w:eastAsia="微软雅黑" w:hAnsi="微软雅黑" w:hint="eastAsia"/>
          <w:sz w:val="20"/>
          <w:szCs w:val="28"/>
        </w:rPr>
        <w:t>key，并且递增</w:t>
      </w:r>
    </w:p>
    <w:p w14:paraId="71D0CA5B" w14:textId="77777777" w:rsidR="00D010D5" w:rsidRDefault="00D010D5" w:rsidP="00D010D5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drawing>
          <wp:inline distT="0" distB="0" distL="0" distR="0" wp14:anchorId="71EFF5AC" wp14:editId="1DB0C7FD">
            <wp:extent cx="6343650" cy="2964815"/>
            <wp:effectExtent l="0" t="0" r="0" b="698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6BAC5" w14:textId="0C6DCDEF" w:rsidR="00D010D5" w:rsidRDefault="005208DA" w:rsidP="00AF19E2">
      <w:pPr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lastRenderedPageBreak/>
        <w:drawing>
          <wp:inline distT="0" distB="0" distL="0" distR="0" wp14:anchorId="6B820C36" wp14:editId="64D259DF">
            <wp:extent cx="6343650" cy="307086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BA6CC" w14:textId="77777777" w:rsidR="00D010D5" w:rsidRPr="00844807" w:rsidRDefault="00D010D5" w:rsidP="00AF19E2">
      <w:pPr>
        <w:rPr>
          <w:rFonts w:ascii="微软雅黑" w:eastAsia="微软雅黑" w:hAnsi="微软雅黑"/>
          <w:sz w:val="20"/>
          <w:szCs w:val="28"/>
        </w:rPr>
      </w:pPr>
    </w:p>
    <w:p w14:paraId="74F934DE" w14:textId="05154B37" w:rsidR="00DE7E4C" w:rsidRPr="00AF5E7B" w:rsidRDefault="00675617" w:rsidP="00DE7E4C">
      <w:pPr>
        <w:pStyle w:val="2"/>
        <w:rPr>
          <w:rFonts w:ascii="微软雅黑" w:eastAsia="微软雅黑" w:hAnsi="微软雅黑"/>
        </w:rPr>
      </w:pPr>
      <w:bookmarkStart w:id="11" w:name="_Toc153532656"/>
      <w:r>
        <w:rPr>
          <w:rFonts w:ascii="微软雅黑" w:eastAsia="微软雅黑" w:hAnsi="微软雅黑" w:hint="eastAsia"/>
        </w:rPr>
        <w:t>管理员模式</w:t>
      </w:r>
      <w:bookmarkEnd w:id="11"/>
    </w:p>
    <w:p w14:paraId="6CD2E4E9" w14:textId="1A10A421" w:rsidR="003077DC" w:rsidRDefault="006D1557" w:rsidP="000A79C0">
      <w:pPr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在管理员登录窗口输入正确的管理员密钥</w:t>
      </w:r>
      <w:r w:rsidR="00B5587E">
        <w:rPr>
          <w:rStyle w:val="afa"/>
          <w:rFonts w:ascii="微软雅黑" w:eastAsia="微软雅黑" w:hAnsi="微软雅黑"/>
          <w:sz w:val="20"/>
          <w:szCs w:val="28"/>
        </w:rPr>
        <w:footnoteReference w:id="1"/>
      </w:r>
      <w:r>
        <w:rPr>
          <w:rFonts w:ascii="微软雅黑" w:eastAsia="微软雅黑" w:hAnsi="微软雅黑" w:hint="eastAsia"/>
          <w:sz w:val="20"/>
          <w:szCs w:val="28"/>
        </w:rPr>
        <w:t>就可以登录</w:t>
      </w:r>
      <w:r w:rsidR="00AB5852">
        <w:rPr>
          <w:rFonts w:ascii="微软雅黑" w:eastAsia="微软雅黑" w:hAnsi="微软雅黑" w:hint="eastAsia"/>
          <w:sz w:val="20"/>
          <w:szCs w:val="28"/>
        </w:rPr>
        <w:t>为管理员模式</w:t>
      </w:r>
    </w:p>
    <w:p w14:paraId="58125D3C" w14:textId="4144207A" w:rsidR="006D1557" w:rsidRDefault="006D1557" w:rsidP="00AB5852">
      <w:pPr>
        <w:jc w:val="center"/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drawing>
          <wp:inline distT="0" distB="0" distL="0" distR="0" wp14:anchorId="09EA01A0" wp14:editId="59BA4C73">
            <wp:extent cx="4495800" cy="3435529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501235" cy="3439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EAC94" w14:textId="0EC0FDB8" w:rsidR="002B7FA5" w:rsidRDefault="002B7FA5" w:rsidP="002B7FA5">
      <w:pPr>
        <w:jc w:val="left"/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另外需要注意的是，为了保证网站的安全性，管理员模式刷新后即需要重新登录</w:t>
      </w:r>
    </w:p>
    <w:p w14:paraId="54F5E223" w14:textId="32AC698A" w:rsidR="003077DC" w:rsidRDefault="00B50344" w:rsidP="000A79C0">
      <w:pPr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lastRenderedPageBreak/>
        <w:t>管理员模式下，用户中心界面显示的是所有用户的信息</w:t>
      </w:r>
      <w:r w:rsidR="00900955">
        <w:rPr>
          <w:rFonts w:ascii="微软雅黑" w:eastAsia="微软雅黑" w:hAnsi="微软雅黑" w:hint="eastAsia"/>
          <w:sz w:val="20"/>
          <w:szCs w:val="28"/>
        </w:rPr>
        <w:t>，包括I</w:t>
      </w:r>
      <w:r w:rsidR="00900955">
        <w:rPr>
          <w:rFonts w:ascii="微软雅黑" w:eastAsia="微软雅黑" w:hAnsi="微软雅黑"/>
          <w:sz w:val="20"/>
          <w:szCs w:val="28"/>
        </w:rPr>
        <w:t>D, N</w:t>
      </w:r>
      <w:r w:rsidR="00900955">
        <w:rPr>
          <w:rFonts w:ascii="微软雅黑" w:eastAsia="微软雅黑" w:hAnsi="微软雅黑" w:hint="eastAsia"/>
          <w:sz w:val="20"/>
          <w:szCs w:val="28"/>
        </w:rPr>
        <w:t>ame</w:t>
      </w:r>
      <w:r w:rsidR="00900955">
        <w:rPr>
          <w:rFonts w:ascii="微软雅黑" w:eastAsia="微软雅黑" w:hAnsi="微软雅黑"/>
          <w:sz w:val="20"/>
          <w:szCs w:val="28"/>
        </w:rPr>
        <w:t>, Token, Pa</w:t>
      </w:r>
      <w:r w:rsidR="00BB31A0">
        <w:rPr>
          <w:rFonts w:ascii="微软雅黑" w:eastAsia="微软雅黑" w:hAnsi="微软雅黑" w:hint="eastAsia"/>
          <w:sz w:val="20"/>
          <w:szCs w:val="28"/>
        </w:rPr>
        <w:t>ss</w:t>
      </w:r>
      <w:r w:rsidR="00900955">
        <w:rPr>
          <w:rFonts w:ascii="微软雅黑" w:eastAsia="微软雅黑" w:hAnsi="微软雅黑"/>
          <w:sz w:val="20"/>
          <w:szCs w:val="28"/>
        </w:rPr>
        <w:t>word</w:t>
      </w:r>
      <w:r w:rsidR="00900955">
        <w:rPr>
          <w:rFonts w:ascii="微软雅黑" w:eastAsia="微软雅黑" w:hAnsi="微软雅黑" w:hint="eastAsia"/>
          <w:sz w:val="20"/>
          <w:szCs w:val="28"/>
        </w:rPr>
        <w:t>等内容</w:t>
      </w:r>
    </w:p>
    <w:p w14:paraId="36AABF32" w14:textId="02D64E11" w:rsidR="00B50344" w:rsidRDefault="00B50344" w:rsidP="000A79C0">
      <w:pPr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drawing>
          <wp:inline distT="0" distB="0" distL="0" distR="0" wp14:anchorId="727D99FF" wp14:editId="13A7FC2B">
            <wp:extent cx="6343650" cy="2943860"/>
            <wp:effectExtent l="0" t="0" r="0" b="889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294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BB5AA" w14:textId="2C18F4A8" w:rsidR="00EB132A" w:rsidRDefault="002E367B" w:rsidP="00BB18F7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并且，管理员还能帮助用户修改密码</w:t>
      </w:r>
      <w:r w:rsidR="00BB0B73">
        <w:rPr>
          <w:rFonts w:ascii="微软雅黑" w:eastAsia="微软雅黑" w:hAnsi="微软雅黑" w:hint="eastAsia"/>
          <w:sz w:val="20"/>
          <w:szCs w:val="28"/>
        </w:rPr>
        <w:t>(显示的md</w:t>
      </w:r>
      <w:r w:rsidR="00BB0B73">
        <w:rPr>
          <w:rFonts w:ascii="微软雅黑" w:eastAsia="微软雅黑" w:hAnsi="微软雅黑"/>
          <w:sz w:val="20"/>
          <w:szCs w:val="28"/>
        </w:rPr>
        <w:t>5</w:t>
      </w:r>
      <w:r w:rsidR="00BB0B73">
        <w:rPr>
          <w:rFonts w:ascii="微软雅黑" w:eastAsia="微软雅黑" w:hAnsi="微软雅黑" w:hint="eastAsia"/>
          <w:sz w:val="20"/>
          <w:szCs w:val="28"/>
        </w:rPr>
        <w:t>加密的结果，由于md</w:t>
      </w:r>
      <w:r w:rsidR="00BB0B73">
        <w:rPr>
          <w:rFonts w:ascii="微软雅黑" w:eastAsia="微软雅黑" w:hAnsi="微软雅黑"/>
          <w:sz w:val="20"/>
          <w:szCs w:val="28"/>
        </w:rPr>
        <w:t>5</w:t>
      </w:r>
      <w:r w:rsidR="00BB0B73">
        <w:rPr>
          <w:rFonts w:ascii="微软雅黑" w:eastAsia="微软雅黑" w:hAnsi="微软雅黑" w:hint="eastAsia"/>
          <w:sz w:val="20"/>
          <w:szCs w:val="28"/>
        </w:rPr>
        <w:t>加密不可逆，因此无法显示原密码</w:t>
      </w:r>
      <w:r w:rsidR="00FB7157">
        <w:rPr>
          <w:rFonts w:ascii="微软雅黑" w:eastAsia="微软雅黑" w:hAnsi="微软雅黑" w:hint="eastAsia"/>
          <w:sz w:val="20"/>
          <w:szCs w:val="28"/>
        </w:rPr>
        <w:t>，显示的是md</w:t>
      </w:r>
      <w:r w:rsidR="00FB7157">
        <w:rPr>
          <w:rFonts w:ascii="微软雅黑" w:eastAsia="微软雅黑" w:hAnsi="微软雅黑"/>
          <w:sz w:val="20"/>
          <w:szCs w:val="28"/>
        </w:rPr>
        <w:t>5</w:t>
      </w:r>
      <w:r w:rsidR="00FB7157">
        <w:rPr>
          <w:rFonts w:ascii="微软雅黑" w:eastAsia="微软雅黑" w:hAnsi="微软雅黑" w:hint="eastAsia"/>
          <w:sz w:val="20"/>
          <w:szCs w:val="28"/>
        </w:rPr>
        <w:t>码</w:t>
      </w:r>
      <w:r w:rsidR="00BB0B73">
        <w:rPr>
          <w:rFonts w:ascii="微软雅黑" w:eastAsia="微软雅黑" w:hAnsi="微软雅黑"/>
          <w:sz w:val="20"/>
          <w:szCs w:val="28"/>
        </w:rPr>
        <w:t>)</w:t>
      </w:r>
    </w:p>
    <w:p w14:paraId="107D8D1F" w14:textId="677EBDD8" w:rsidR="002E367B" w:rsidRDefault="002E367B" w:rsidP="00BB18F7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drawing>
          <wp:inline distT="0" distB="0" distL="0" distR="0" wp14:anchorId="04460294" wp14:editId="57BE7DB0">
            <wp:extent cx="6343650" cy="2829560"/>
            <wp:effectExtent l="0" t="0" r="0" b="889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8FE3E" w14:textId="4E6F9E00" w:rsidR="005C2D77" w:rsidRDefault="005C2D77" w:rsidP="00BB18F7">
      <w:pPr>
        <w:spacing w:line="480" w:lineRule="auto"/>
        <w:rPr>
          <w:rFonts w:ascii="微软雅黑" w:eastAsia="微软雅黑" w:hAnsi="微软雅黑"/>
          <w:sz w:val="20"/>
          <w:szCs w:val="28"/>
        </w:rPr>
      </w:pPr>
    </w:p>
    <w:p w14:paraId="05BD567B" w14:textId="2B8093D2" w:rsidR="003D708B" w:rsidRDefault="00BB0B73" w:rsidP="00BB18F7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lastRenderedPageBreak/>
        <w:drawing>
          <wp:inline distT="0" distB="0" distL="0" distR="0" wp14:anchorId="7EB3AB6A" wp14:editId="734B1B39">
            <wp:extent cx="6343650" cy="2700655"/>
            <wp:effectExtent l="0" t="0" r="0" b="444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270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BC851" w14:textId="6DD8970E" w:rsidR="00E64981" w:rsidRDefault="00FD0DA1" w:rsidP="00BB18F7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点击保存，</w:t>
      </w:r>
      <w:r w:rsidR="00E44A50">
        <w:rPr>
          <w:rFonts w:ascii="微软雅黑" w:eastAsia="微软雅黑" w:hAnsi="微软雅黑" w:hint="eastAsia"/>
          <w:sz w:val="20"/>
          <w:szCs w:val="28"/>
        </w:rPr>
        <w:t>即</w:t>
      </w:r>
      <w:r w:rsidR="00491940">
        <w:rPr>
          <w:rFonts w:ascii="微软雅黑" w:eastAsia="微软雅黑" w:hAnsi="微软雅黑" w:hint="eastAsia"/>
          <w:sz w:val="20"/>
          <w:szCs w:val="28"/>
        </w:rPr>
        <w:t>修改成功</w:t>
      </w:r>
    </w:p>
    <w:p w14:paraId="0C299F0A" w14:textId="659BCDB5" w:rsidR="0047094B" w:rsidRDefault="0047094B" w:rsidP="00BB18F7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drawing>
          <wp:inline distT="0" distB="0" distL="0" distR="0" wp14:anchorId="252F79CA" wp14:editId="2B53A7DD">
            <wp:extent cx="6343650" cy="3469640"/>
            <wp:effectExtent l="0" t="0" r="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346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C25C7" w14:textId="59DEAB6B" w:rsidR="0047094B" w:rsidRDefault="000403DA" w:rsidP="00BB18F7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这时候，原用户尝试用原密码登录失败</w:t>
      </w:r>
    </w:p>
    <w:p w14:paraId="078DE769" w14:textId="16B33B70" w:rsidR="0047094B" w:rsidRDefault="00334066" w:rsidP="00334066">
      <w:pPr>
        <w:spacing w:line="480" w:lineRule="auto"/>
        <w:jc w:val="center"/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lastRenderedPageBreak/>
        <w:drawing>
          <wp:inline distT="0" distB="0" distL="0" distR="0" wp14:anchorId="08064F6C" wp14:editId="4BAF1486">
            <wp:extent cx="4385064" cy="3648075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388630" cy="3651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BFA98" w14:textId="1AEE05DC" w:rsidR="00334066" w:rsidRDefault="00334066" w:rsidP="00BB18F7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需要改为</w:t>
      </w:r>
      <w:r w:rsidR="002218E4">
        <w:rPr>
          <w:rFonts w:ascii="微软雅黑" w:eastAsia="微软雅黑" w:hAnsi="微软雅黑" w:hint="eastAsia"/>
          <w:sz w:val="20"/>
          <w:szCs w:val="28"/>
        </w:rPr>
        <w:t>使用root的密码登录才成功</w:t>
      </w:r>
    </w:p>
    <w:p w14:paraId="736AE0CD" w14:textId="2595B63E" w:rsidR="007125B5" w:rsidRDefault="00C2742A" w:rsidP="00BB18F7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如果点击设备管理页面</w:t>
      </w:r>
      <w:r w:rsidR="00E11A73">
        <w:rPr>
          <w:rFonts w:ascii="微软雅黑" w:eastAsia="微软雅黑" w:hAnsi="微软雅黑" w:hint="eastAsia"/>
          <w:sz w:val="20"/>
          <w:szCs w:val="28"/>
        </w:rPr>
        <w:t>，则会立刻跳出一个提示信息，提示用户谨慎操作</w:t>
      </w:r>
    </w:p>
    <w:p w14:paraId="0BB0A276" w14:textId="7962EBB6" w:rsidR="00C2742A" w:rsidRDefault="00C2742A" w:rsidP="00BB18F7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drawing>
          <wp:inline distT="0" distB="0" distL="0" distR="0" wp14:anchorId="32E5DA79" wp14:editId="0CBCFD0F">
            <wp:extent cx="6343650" cy="1352550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b="54055"/>
                    <a:stretch/>
                  </pic:blipFill>
                  <pic:spPr bwMode="auto">
                    <a:xfrm>
                      <a:off x="0" y="0"/>
                      <a:ext cx="6343650" cy="1352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F98F10" w14:textId="50FA0FD4" w:rsidR="004226BD" w:rsidRDefault="004226BD" w:rsidP="00BB18F7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并且此时设备管理页面显示的都是</w:t>
      </w:r>
      <w:r w:rsidR="00E0347F">
        <w:rPr>
          <w:rFonts w:ascii="微软雅黑" w:eastAsia="微软雅黑" w:hAnsi="微软雅黑" w:hint="eastAsia"/>
          <w:sz w:val="20"/>
          <w:szCs w:val="28"/>
        </w:rPr>
        <w:t>所有用户的总和</w:t>
      </w:r>
    </w:p>
    <w:p w14:paraId="15337174" w14:textId="7E2DBC40" w:rsidR="004226BD" w:rsidRDefault="004226BD" w:rsidP="00BB18F7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lastRenderedPageBreak/>
        <w:drawing>
          <wp:inline distT="0" distB="0" distL="0" distR="0" wp14:anchorId="5490EE9C" wp14:editId="08B54035">
            <wp:extent cx="6343650" cy="4034155"/>
            <wp:effectExtent l="0" t="0" r="0" b="444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403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BD2D2" w14:textId="3CD3162F" w:rsidR="00A01994" w:rsidRDefault="00A01994" w:rsidP="00BB18F7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drawing>
          <wp:inline distT="0" distB="0" distL="0" distR="0" wp14:anchorId="0906D894" wp14:editId="04CC8FB8">
            <wp:extent cx="6343650" cy="2841625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4014E" w14:textId="32B517B8" w:rsidR="007125B5" w:rsidRDefault="00B475FD" w:rsidP="00BB18F7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在设备中心一栏中可以发现，test</w:t>
      </w:r>
      <w:r>
        <w:rPr>
          <w:rFonts w:ascii="微软雅黑" w:eastAsia="微软雅黑" w:hAnsi="微软雅黑"/>
          <w:sz w:val="20"/>
          <w:szCs w:val="28"/>
        </w:rPr>
        <w:t>0, test1, test2</w:t>
      </w:r>
      <w:r>
        <w:rPr>
          <w:rFonts w:ascii="微软雅黑" w:eastAsia="微软雅黑" w:hAnsi="微软雅黑" w:hint="eastAsia"/>
          <w:sz w:val="20"/>
          <w:szCs w:val="28"/>
        </w:rPr>
        <w:t>的设备都显示了出来，与之前</w:t>
      </w:r>
      <w:r w:rsidR="008D4AB1">
        <w:rPr>
          <w:rFonts w:ascii="微软雅黑" w:eastAsia="微软雅黑" w:hAnsi="微软雅黑" w:hint="eastAsia"/>
          <w:sz w:val="20"/>
          <w:szCs w:val="28"/>
        </w:rPr>
        <w:t>演示</w:t>
      </w:r>
      <w:r>
        <w:rPr>
          <w:rFonts w:ascii="微软雅黑" w:eastAsia="微软雅黑" w:hAnsi="微软雅黑" w:hint="eastAsia"/>
          <w:sz w:val="20"/>
          <w:szCs w:val="28"/>
        </w:rPr>
        <w:t>的建立</w:t>
      </w:r>
      <w:r w:rsidR="00F13F52">
        <w:rPr>
          <w:rFonts w:ascii="微软雅黑" w:eastAsia="微软雅黑" w:hAnsi="微软雅黑" w:hint="eastAsia"/>
          <w:sz w:val="20"/>
          <w:szCs w:val="28"/>
        </w:rPr>
        <w:t>相</w:t>
      </w:r>
      <w:r>
        <w:rPr>
          <w:rFonts w:ascii="微软雅黑" w:eastAsia="微软雅黑" w:hAnsi="微软雅黑" w:hint="eastAsia"/>
          <w:sz w:val="20"/>
          <w:szCs w:val="28"/>
        </w:rPr>
        <w:t>符合</w:t>
      </w:r>
    </w:p>
    <w:p w14:paraId="70251215" w14:textId="5F9E58F2" w:rsidR="00B475FD" w:rsidRDefault="00BA4608" w:rsidP="00BB18F7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lastRenderedPageBreak/>
        <w:drawing>
          <wp:inline distT="0" distB="0" distL="0" distR="0" wp14:anchorId="4CEEEDCF" wp14:editId="54C33C54">
            <wp:extent cx="6343650" cy="3290570"/>
            <wp:effectExtent l="0" t="0" r="0" b="508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329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71CDF" w14:textId="36FF7EBD" w:rsidR="0039371F" w:rsidRDefault="00215929" w:rsidP="00BB18F7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点击编辑之后只能编辑设备名了</w:t>
      </w:r>
    </w:p>
    <w:p w14:paraId="71546A05" w14:textId="10A38118" w:rsidR="0039371F" w:rsidRDefault="00E45FA8" w:rsidP="00BB18F7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drawing>
          <wp:inline distT="0" distB="0" distL="0" distR="0" wp14:anchorId="6B9C3EFF" wp14:editId="3DBFD251">
            <wp:extent cx="6343650" cy="3303905"/>
            <wp:effectExtent l="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330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FB0A8" w14:textId="504C7C5C" w:rsidR="0039371F" w:rsidRDefault="00936807" w:rsidP="00BB18F7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修改并且保存</w:t>
      </w:r>
    </w:p>
    <w:p w14:paraId="214BA78C" w14:textId="00A9A4DB" w:rsidR="00936807" w:rsidRDefault="00936807" w:rsidP="00BB18F7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lastRenderedPageBreak/>
        <w:drawing>
          <wp:inline distT="0" distB="0" distL="0" distR="0" wp14:anchorId="4DFDEBBB" wp14:editId="6F846B22">
            <wp:extent cx="6343650" cy="3204210"/>
            <wp:effectExtent l="0" t="0" r="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320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6222E" w14:textId="68AE6235" w:rsidR="00EE3BCA" w:rsidRDefault="00EE3BCA" w:rsidP="00BB18F7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这个时候再去test</w:t>
      </w:r>
      <w:r>
        <w:rPr>
          <w:rFonts w:ascii="微软雅黑" w:eastAsia="微软雅黑" w:hAnsi="微软雅黑"/>
          <w:sz w:val="20"/>
          <w:szCs w:val="28"/>
        </w:rPr>
        <w:t>0</w:t>
      </w:r>
      <w:r>
        <w:rPr>
          <w:rFonts w:ascii="微软雅黑" w:eastAsia="微软雅黑" w:hAnsi="微软雅黑" w:hint="eastAsia"/>
          <w:sz w:val="20"/>
          <w:szCs w:val="28"/>
        </w:rPr>
        <w:t>用户的设备管理界面进行查看，可以发现设备</w:t>
      </w:r>
      <w:proofErr w:type="gramStart"/>
      <w:r>
        <w:rPr>
          <w:rFonts w:ascii="微软雅黑" w:eastAsia="微软雅黑" w:hAnsi="微软雅黑" w:hint="eastAsia"/>
          <w:sz w:val="20"/>
          <w:szCs w:val="28"/>
        </w:rPr>
        <w:t>名已经</w:t>
      </w:r>
      <w:proofErr w:type="gramEnd"/>
      <w:r>
        <w:rPr>
          <w:rFonts w:ascii="微软雅黑" w:eastAsia="微软雅黑" w:hAnsi="微软雅黑" w:hint="eastAsia"/>
          <w:sz w:val="20"/>
          <w:szCs w:val="28"/>
        </w:rPr>
        <w:t>被更改了</w:t>
      </w:r>
    </w:p>
    <w:p w14:paraId="04FA82FE" w14:textId="4A134DA1" w:rsidR="00EE3BCA" w:rsidRDefault="00404452" w:rsidP="00BB18F7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drawing>
          <wp:inline distT="0" distB="0" distL="0" distR="0" wp14:anchorId="6195E9A9" wp14:editId="5E5B3786">
            <wp:extent cx="6343650" cy="2828925"/>
            <wp:effectExtent l="0" t="0" r="0" b="952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9F353" w14:textId="57339E51" w:rsidR="00EC233C" w:rsidRPr="00AF5E7B" w:rsidRDefault="00A919B2" w:rsidP="00EC233C">
      <w:pPr>
        <w:pStyle w:val="2"/>
        <w:rPr>
          <w:rFonts w:ascii="微软雅黑" w:eastAsia="微软雅黑" w:hAnsi="微软雅黑"/>
        </w:rPr>
      </w:pPr>
      <w:bookmarkStart w:id="12" w:name="_Toc153532657"/>
      <w:r>
        <w:rPr>
          <w:rFonts w:ascii="微软雅黑" w:eastAsia="微软雅黑" w:hAnsi="微软雅黑" w:hint="eastAsia"/>
        </w:rPr>
        <w:t>问题栏</w:t>
      </w:r>
      <w:bookmarkEnd w:id="12"/>
    </w:p>
    <w:p w14:paraId="750920FA" w14:textId="35D24211" w:rsidR="009E6F92" w:rsidRDefault="000A5163" w:rsidP="00BB18F7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本网站还有一个功能选项为问题，点击后效果如下</w:t>
      </w:r>
    </w:p>
    <w:p w14:paraId="345067AB" w14:textId="079170E2" w:rsidR="009E6F92" w:rsidRDefault="00FA2B02" w:rsidP="00BB18F7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drawing>
          <wp:inline distT="0" distB="0" distL="0" distR="0" wp14:anchorId="438921BD" wp14:editId="733E30AB">
            <wp:extent cx="6343650" cy="639445"/>
            <wp:effectExtent l="0" t="0" r="0" b="825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63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45043" w14:textId="4266D5AC" w:rsidR="00113409" w:rsidRDefault="00113409" w:rsidP="00BB18F7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首先是三类常见的问题的解决方案</w:t>
      </w:r>
    </w:p>
    <w:p w14:paraId="7E1FFF4C" w14:textId="06736516" w:rsidR="00113409" w:rsidRDefault="00113409" w:rsidP="00BB18F7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lastRenderedPageBreak/>
        <w:drawing>
          <wp:inline distT="0" distB="0" distL="0" distR="0" wp14:anchorId="13F9A72E" wp14:editId="20746AE8">
            <wp:extent cx="6343650" cy="368554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368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B60CD" w14:textId="5C36262E" w:rsidR="00113409" w:rsidRDefault="00987D35" w:rsidP="00BB18F7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点击其中的蓝色链接即可打开对应的手册，比如</w:t>
      </w:r>
      <w:r w:rsidR="00DA6049">
        <w:rPr>
          <w:rFonts w:ascii="微软雅黑" w:eastAsia="微软雅黑" w:hAnsi="微软雅黑" w:hint="eastAsia"/>
          <w:sz w:val="20"/>
          <w:szCs w:val="28"/>
        </w:rPr>
        <w:t>点击用户手册之后就可以加载用户手册的pdf</w:t>
      </w:r>
      <w:r w:rsidR="00FB6FB7">
        <w:rPr>
          <w:rFonts w:ascii="微软雅黑" w:eastAsia="微软雅黑" w:hAnsi="微软雅黑" w:hint="eastAsia"/>
          <w:sz w:val="20"/>
          <w:szCs w:val="28"/>
        </w:rPr>
        <w:t>， 效果大致如下</w:t>
      </w:r>
      <w:r w:rsidR="00E043F5">
        <w:rPr>
          <w:rStyle w:val="afa"/>
          <w:rFonts w:ascii="微软雅黑" w:eastAsia="微软雅黑" w:hAnsi="微软雅黑"/>
          <w:sz w:val="20"/>
          <w:szCs w:val="28"/>
        </w:rPr>
        <w:footnoteReference w:id="2"/>
      </w:r>
    </w:p>
    <w:p w14:paraId="65CC9659" w14:textId="4130351A" w:rsidR="00DA6049" w:rsidRDefault="00F66523" w:rsidP="00BB18F7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drawing>
          <wp:inline distT="0" distB="0" distL="0" distR="0" wp14:anchorId="7171F02C" wp14:editId="5A50E113">
            <wp:extent cx="6343650" cy="3400425"/>
            <wp:effectExtent l="0" t="0" r="0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E7CB7" w14:textId="4D05C902" w:rsidR="00113409" w:rsidRDefault="0099523B" w:rsidP="00BB18F7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并且</w:t>
      </w:r>
      <w:r w:rsidR="0046594D">
        <w:rPr>
          <w:rFonts w:ascii="微软雅黑" w:eastAsia="微软雅黑" w:hAnsi="微软雅黑" w:hint="eastAsia"/>
          <w:sz w:val="20"/>
          <w:szCs w:val="28"/>
        </w:rPr>
        <w:t>我在下方还嵌套了一个手机端页面，</w:t>
      </w:r>
      <w:r>
        <w:rPr>
          <w:rFonts w:ascii="微软雅黑" w:eastAsia="微软雅黑" w:hAnsi="微软雅黑" w:hint="eastAsia"/>
          <w:sz w:val="20"/>
          <w:szCs w:val="28"/>
        </w:rPr>
        <w:t>也可以浏览手机端的显示效果</w:t>
      </w:r>
    </w:p>
    <w:p w14:paraId="532B9D57" w14:textId="11EA06B9" w:rsidR="00113409" w:rsidRDefault="0098621A" w:rsidP="00BB18F7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lastRenderedPageBreak/>
        <w:drawing>
          <wp:inline distT="0" distB="0" distL="0" distR="0" wp14:anchorId="5A109609" wp14:editId="53947D69">
            <wp:extent cx="6343650" cy="2954655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295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BB281" w14:textId="2BF7C4CD" w:rsidR="00B3674A" w:rsidRDefault="00B3674A" w:rsidP="00BB18F7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打开导航栏</w:t>
      </w:r>
    </w:p>
    <w:p w14:paraId="5B45C470" w14:textId="6FCC2350" w:rsidR="00B3674A" w:rsidRPr="00AA33CC" w:rsidRDefault="00B3674A" w:rsidP="00BB18F7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drawing>
          <wp:inline distT="0" distB="0" distL="0" distR="0" wp14:anchorId="057395E3" wp14:editId="3CBFA5C8">
            <wp:extent cx="6343650" cy="3043555"/>
            <wp:effectExtent l="0" t="0" r="0" b="444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304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04559" w14:textId="51534E44" w:rsidR="00113409" w:rsidRDefault="00D11912" w:rsidP="00BB18F7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登录页面</w:t>
      </w:r>
    </w:p>
    <w:p w14:paraId="03EE632B" w14:textId="36A460FC" w:rsidR="00D11912" w:rsidRDefault="00D11912" w:rsidP="00BB18F7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lastRenderedPageBreak/>
        <w:drawing>
          <wp:inline distT="0" distB="0" distL="0" distR="0" wp14:anchorId="7F9D06CF" wp14:editId="62461BC6">
            <wp:extent cx="6343650" cy="2971165"/>
            <wp:effectExtent l="0" t="0" r="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297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96628" w14:textId="026B6885" w:rsidR="00D11912" w:rsidRDefault="00B313FC" w:rsidP="00BB18F7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登录成功之后</w:t>
      </w:r>
      <w:r w:rsidR="00473BAB">
        <w:rPr>
          <w:rFonts w:ascii="微软雅黑" w:eastAsia="微软雅黑" w:hAnsi="微软雅黑" w:hint="eastAsia"/>
          <w:sz w:val="20"/>
          <w:szCs w:val="28"/>
        </w:rPr>
        <w:t>，用户页面显示如下</w:t>
      </w:r>
    </w:p>
    <w:p w14:paraId="3ACCF6C3" w14:textId="0E89912A" w:rsidR="00B313FC" w:rsidRDefault="00B313FC" w:rsidP="00BB18F7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drawing>
          <wp:inline distT="0" distB="0" distL="0" distR="0" wp14:anchorId="4E92A7C3" wp14:editId="110EC56C">
            <wp:extent cx="6343650" cy="3422015"/>
            <wp:effectExtent l="0" t="0" r="0" b="698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342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27D48" w14:textId="5CF964AF" w:rsidR="00B313FC" w:rsidRDefault="0092791F" w:rsidP="00BB18F7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设备页面</w:t>
      </w:r>
    </w:p>
    <w:p w14:paraId="3E1E73B2" w14:textId="0AA64153" w:rsidR="00B313FC" w:rsidRDefault="0092791F" w:rsidP="00BB18F7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lastRenderedPageBreak/>
        <w:drawing>
          <wp:inline distT="0" distB="0" distL="0" distR="0" wp14:anchorId="6E86F6CC" wp14:editId="714FECBE">
            <wp:extent cx="6343650" cy="3008630"/>
            <wp:effectExtent l="0" t="0" r="0" b="127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300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F45E1" w14:textId="1338FAC9" w:rsidR="003C699C" w:rsidRPr="003C699C" w:rsidRDefault="003C699C" w:rsidP="00BB18F7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并且较长的表格已经被自动折叠了</w:t>
      </w:r>
    </w:p>
    <w:p w14:paraId="40DEA8B3" w14:textId="559CC1AF" w:rsidR="003C699C" w:rsidRDefault="003C699C" w:rsidP="00BB18F7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drawing>
          <wp:inline distT="0" distB="0" distL="0" distR="0" wp14:anchorId="71290C47" wp14:editId="36A5B854">
            <wp:extent cx="6343650" cy="3455035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345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F320F" w14:textId="1841EEA3" w:rsidR="000B7D9A" w:rsidRDefault="000B7D9A" w:rsidP="00BB18F7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并且地图显示也正常</w:t>
      </w:r>
    </w:p>
    <w:p w14:paraId="6BF39529" w14:textId="2E4C31E0" w:rsidR="000B7D9A" w:rsidRDefault="000B7D9A" w:rsidP="00BB18F7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lastRenderedPageBreak/>
        <w:drawing>
          <wp:inline distT="0" distB="0" distL="0" distR="0" wp14:anchorId="3C222FAC" wp14:editId="122CA403">
            <wp:extent cx="6343650" cy="3291205"/>
            <wp:effectExtent l="0" t="0" r="0" b="444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329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B1092" w14:textId="68440D7B" w:rsidR="003C699C" w:rsidRDefault="00B641D3" w:rsidP="00BB18F7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拖拽后可以显示全部内容</w:t>
      </w:r>
    </w:p>
    <w:p w14:paraId="15C6142F" w14:textId="3598D33F" w:rsidR="001B4933" w:rsidRDefault="001B4933" w:rsidP="00BB18F7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drawing>
          <wp:inline distT="0" distB="0" distL="0" distR="0" wp14:anchorId="42ECE5AA" wp14:editId="698756A2">
            <wp:extent cx="6248400" cy="2877767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251927" cy="2879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4D649" w14:textId="38FAA7FB" w:rsidR="00B43B74" w:rsidRDefault="00617034" w:rsidP="00BB18F7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可以发现移动</w:t>
      </w:r>
      <w:proofErr w:type="gramStart"/>
      <w:r>
        <w:rPr>
          <w:rFonts w:ascii="微软雅黑" w:eastAsia="微软雅黑" w:hAnsi="微软雅黑" w:hint="eastAsia"/>
          <w:sz w:val="20"/>
          <w:szCs w:val="28"/>
        </w:rPr>
        <w:t>端显示</w:t>
      </w:r>
      <w:proofErr w:type="gramEnd"/>
      <w:r>
        <w:rPr>
          <w:rFonts w:ascii="微软雅黑" w:eastAsia="微软雅黑" w:hAnsi="微软雅黑" w:hint="eastAsia"/>
          <w:sz w:val="20"/>
          <w:szCs w:val="28"/>
        </w:rPr>
        <w:t>正常，</w:t>
      </w:r>
      <w:r w:rsidR="00B43B74">
        <w:rPr>
          <w:rFonts w:ascii="微软雅黑" w:eastAsia="微软雅黑" w:hAnsi="微软雅黑" w:hint="eastAsia"/>
          <w:sz w:val="20"/>
          <w:szCs w:val="28"/>
        </w:rPr>
        <w:t>其余不再一一展示</w:t>
      </w:r>
    </w:p>
    <w:p w14:paraId="51B55B5E" w14:textId="18F0D9CC" w:rsidR="00FA26E5" w:rsidRDefault="001D1720" w:rsidP="00FA26E5">
      <w:pPr>
        <w:pStyle w:val="1"/>
        <w:spacing w:line="480" w:lineRule="auto"/>
        <w:rPr>
          <w:rFonts w:ascii="微软雅黑" w:eastAsia="微软雅黑" w:hAnsi="微软雅黑"/>
        </w:rPr>
      </w:pPr>
      <w:bookmarkStart w:id="13" w:name="_Toc153532658"/>
      <w:r>
        <w:rPr>
          <w:rFonts w:ascii="微软雅黑" w:eastAsia="微软雅黑" w:hAnsi="微软雅黑" w:hint="eastAsia"/>
        </w:rPr>
        <w:t>后端接口</w:t>
      </w:r>
      <w:bookmarkEnd w:id="13"/>
    </w:p>
    <w:p w14:paraId="7E615EE4" w14:textId="0935089D" w:rsidR="00645BB8" w:rsidRPr="00645BB8" w:rsidRDefault="00645BB8" w:rsidP="00645BB8">
      <w:pPr>
        <w:pStyle w:val="2"/>
        <w:rPr>
          <w:rFonts w:ascii="微软雅黑" w:eastAsia="微软雅黑" w:hAnsi="微软雅黑" w:hint="eastAsia"/>
        </w:rPr>
      </w:pPr>
      <w:bookmarkStart w:id="14" w:name="_Toc153532659"/>
      <w:r>
        <w:rPr>
          <w:rFonts w:ascii="微软雅黑" w:eastAsia="微软雅黑" w:hAnsi="微软雅黑" w:hint="eastAsia"/>
        </w:rPr>
        <w:t>文件结构</w:t>
      </w:r>
      <w:bookmarkEnd w:id="14"/>
    </w:p>
    <w:p w14:paraId="78F10447" w14:textId="5403A417" w:rsidR="00D75D5C" w:rsidRPr="004E1AB3" w:rsidRDefault="00D75D5C" w:rsidP="00D75D5C">
      <w:pPr>
        <w:rPr>
          <w:rFonts w:ascii="微软雅黑" w:eastAsia="微软雅黑" w:hAnsi="微软雅黑"/>
          <w:sz w:val="20"/>
          <w:szCs w:val="28"/>
        </w:rPr>
      </w:pPr>
      <w:r w:rsidRPr="004E1AB3">
        <w:rPr>
          <w:rFonts w:ascii="微软雅黑" w:eastAsia="微软雅黑" w:hAnsi="微软雅黑" w:hint="eastAsia"/>
          <w:sz w:val="20"/>
          <w:szCs w:val="28"/>
        </w:rPr>
        <w:t>我的后端文件夹</w:t>
      </w:r>
      <w:r w:rsidR="004E1AB3">
        <w:rPr>
          <w:rFonts w:ascii="微软雅黑" w:eastAsia="微软雅黑" w:hAnsi="微软雅黑" w:hint="eastAsia"/>
          <w:sz w:val="20"/>
          <w:szCs w:val="28"/>
        </w:rPr>
        <w:t>定义如下</w:t>
      </w:r>
    </w:p>
    <w:p w14:paraId="50755A00" w14:textId="5B367DD0" w:rsidR="00D75D5C" w:rsidRDefault="00D75D5C" w:rsidP="00D75D5C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4857FA2" wp14:editId="6521A38B">
            <wp:extent cx="2997199" cy="1685925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002058" cy="1688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F062C" w14:textId="0EC83ADC" w:rsidR="00D75D5C" w:rsidRPr="00EF706E" w:rsidRDefault="00EF706E" w:rsidP="00D75D5C">
      <w:pPr>
        <w:rPr>
          <w:rFonts w:ascii="微软雅黑" w:eastAsia="微软雅黑" w:hAnsi="微软雅黑" w:hint="eastAsia"/>
          <w:sz w:val="20"/>
          <w:szCs w:val="28"/>
        </w:rPr>
      </w:pPr>
      <w:r w:rsidRPr="00EF706E">
        <w:rPr>
          <w:rFonts w:ascii="微软雅黑" w:eastAsia="微软雅黑" w:hAnsi="微软雅黑" w:hint="eastAsia"/>
          <w:sz w:val="20"/>
          <w:szCs w:val="28"/>
        </w:rPr>
        <w:t>由于</w:t>
      </w:r>
      <w:r w:rsidRPr="00907B47">
        <w:rPr>
          <w:rFonts w:ascii="微软雅黑" w:eastAsia="微软雅黑" w:hAnsi="微软雅黑" w:hint="eastAsia"/>
          <w:b/>
          <w:bCs/>
          <w:color w:val="5B9BD5" w:themeColor="accent1"/>
          <w:sz w:val="20"/>
          <w:szCs w:val="28"/>
        </w:rPr>
        <w:t>mq</w:t>
      </w:r>
      <w:r w:rsidRPr="00907B47">
        <w:rPr>
          <w:rFonts w:ascii="微软雅黑" w:eastAsia="微软雅黑" w:hAnsi="微软雅黑"/>
          <w:b/>
          <w:bCs/>
          <w:color w:val="5B9BD5" w:themeColor="accent1"/>
          <w:sz w:val="20"/>
          <w:szCs w:val="28"/>
        </w:rPr>
        <w:t>tt_backen</w:t>
      </w:r>
      <w:r w:rsidR="00993665" w:rsidRPr="00907B47">
        <w:rPr>
          <w:rFonts w:ascii="微软雅黑" w:eastAsia="微软雅黑" w:hAnsi="微软雅黑" w:hint="eastAsia"/>
          <w:b/>
          <w:bCs/>
          <w:color w:val="5B9BD5" w:themeColor="accent1"/>
          <w:sz w:val="20"/>
          <w:szCs w:val="28"/>
        </w:rPr>
        <w:t>d</w:t>
      </w:r>
      <w:r w:rsidR="00746F26" w:rsidRPr="00907B47">
        <w:rPr>
          <w:rFonts w:ascii="微软雅黑" w:eastAsia="微软雅黑" w:hAnsi="微软雅黑"/>
          <w:b/>
          <w:bCs/>
          <w:color w:val="5B9BD5" w:themeColor="accent1"/>
          <w:sz w:val="20"/>
          <w:szCs w:val="28"/>
        </w:rPr>
        <w:t>.py</w:t>
      </w:r>
      <w:r w:rsidRPr="00EF706E">
        <w:rPr>
          <w:rFonts w:ascii="微软雅黑" w:eastAsia="微软雅黑" w:hAnsi="微软雅黑" w:hint="eastAsia"/>
          <w:sz w:val="20"/>
          <w:szCs w:val="28"/>
        </w:rPr>
        <w:t>是用于接受老师提供的java发送的message的，因此这里不再做赘述了</w:t>
      </w:r>
      <w:r>
        <w:rPr>
          <w:rFonts w:ascii="微软雅黑" w:eastAsia="微软雅黑" w:hAnsi="微软雅黑" w:hint="eastAsia"/>
          <w:sz w:val="20"/>
          <w:szCs w:val="28"/>
        </w:rPr>
        <w:t>。下列的叙述主要围绕</w:t>
      </w:r>
      <w:r w:rsidRPr="00907B47">
        <w:rPr>
          <w:rFonts w:ascii="微软雅黑" w:eastAsia="微软雅黑" w:hAnsi="微软雅黑"/>
          <w:b/>
          <w:bCs/>
          <w:color w:val="5B9BD5" w:themeColor="accent1"/>
          <w:sz w:val="20"/>
          <w:szCs w:val="28"/>
        </w:rPr>
        <w:t>flask_server.py</w:t>
      </w:r>
      <w:r>
        <w:rPr>
          <w:rFonts w:ascii="微软雅黑" w:eastAsia="微软雅黑" w:hAnsi="微软雅黑" w:hint="eastAsia"/>
          <w:sz w:val="20"/>
          <w:szCs w:val="28"/>
        </w:rPr>
        <w:t>和</w:t>
      </w:r>
      <w:r w:rsidRPr="00907B47">
        <w:rPr>
          <w:rFonts w:ascii="微软雅黑" w:eastAsia="微软雅黑" w:hAnsi="微软雅黑" w:hint="eastAsia"/>
          <w:b/>
          <w:bCs/>
          <w:color w:val="5B9BD5" w:themeColor="accent1"/>
          <w:sz w:val="20"/>
          <w:szCs w:val="28"/>
        </w:rPr>
        <w:t>i</w:t>
      </w:r>
      <w:r w:rsidRPr="00907B47">
        <w:rPr>
          <w:rFonts w:ascii="微软雅黑" w:eastAsia="微软雅黑" w:hAnsi="微软雅黑"/>
          <w:b/>
          <w:bCs/>
          <w:color w:val="5B9BD5" w:themeColor="accent1"/>
          <w:sz w:val="20"/>
          <w:szCs w:val="28"/>
        </w:rPr>
        <w:t>ot_backend.py</w:t>
      </w:r>
      <w:r>
        <w:rPr>
          <w:rFonts w:ascii="微软雅黑" w:eastAsia="微软雅黑" w:hAnsi="微软雅黑" w:hint="eastAsia"/>
          <w:sz w:val="20"/>
          <w:szCs w:val="28"/>
        </w:rPr>
        <w:t>展开</w:t>
      </w:r>
    </w:p>
    <w:p w14:paraId="7DE40065" w14:textId="40EC0754" w:rsidR="00304212" w:rsidRPr="00AF5E7B" w:rsidRDefault="009F4218" w:rsidP="00304212">
      <w:pPr>
        <w:pStyle w:val="2"/>
        <w:rPr>
          <w:rFonts w:ascii="微软雅黑" w:eastAsia="微软雅黑" w:hAnsi="微软雅黑"/>
        </w:rPr>
      </w:pPr>
      <w:bookmarkStart w:id="15" w:name="_Toc153532660"/>
      <w:r>
        <w:rPr>
          <w:rFonts w:ascii="微软雅黑" w:eastAsia="微软雅黑" w:hAnsi="微软雅黑" w:hint="eastAsia"/>
        </w:rPr>
        <w:t>类型定义</w:t>
      </w:r>
      <w:bookmarkEnd w:id="15"/>
    </w:p>
    <w:p w14:paraId="26D856C1" w14:textId="44555704" w:rsidR="00423CA4" w:rsidRDefault="00423CA4" w:rsidP="00D75D5C">
      <w:pPr>
        <w:rPr>
          <w:rFonts w:hint="eastAsia"/>
        </w:rPr>
      </w:pPr>
      <w:r w:rsidRPr="00423CA4">
        <w:rPr>
          <w:rFonts w:ascii="微软雅黑" w:eastAsia="微软雅黑" w:hAnsi="微软雅黑" w:hint="eastAsia"/>
          <w:sz w:val="20"/>
          <w:szCs w:val="28"/>
        </w:rPr>
        <w:t>主要为3种类，与后端数据库中的S</w:t>
      </w:r>
      <w:r w:rsidRPr="00423CA4">
        <w:rPr>
          <w:rFonts w:ascii="微软雅黑" w:eastAsia="微软雅黑" w:hAnsi="微软雅黑"/>
          <w:sz w:val="20"/>
          <w:szCs w:val="28"/>
        </w:rPr>
        <w:t>QL</w:t>
      </w:r>
      <w:r w:rsidRPr="00423CA4">
        <w:rPr>
          <w:rFonts w:ascii="微软雅黑" w:eastAsia="微软雅黑" w:hAnsi="微软雅黑" w:hint="eastAsia"/>
          <w:sz w:val="20"/>
          <w:szCs w:val="28"/>
        </w:rPr>
        <w:t>定义相对应</w:t>
      </w:r>
      <w:r w:rsidR="00A66545">
        <w:rPr>
          <w:rFonts w:ascii="微软雅黑" w:eastAsia="微软雅黑" w:hAnsi="微软雅黑" w:hint="eastAsia"/>
          <w:sz w:val="20"/>
          <w:szCs w:val="28"/>
        </w:rPr>
        <w:t>，定义在了</w:t>
      </w:r>
      <w:r w:rsidR="00A66545" w:rsidRPr="00907B47">
        <w:rPr>
          <w:rFonts w:ascii="微软雅黑" w:eastAsia="微软雅黑" w:hAnsi="微软雅黑" w:hint="eastAsia"/>
          <w:b/>
          <w:bCs/>
          <w:color w:val="5B9BD5" w:themeColor="accent1"/>
          <w:sz w:val="20"/>
          <w:szCs w:val="28"/>
        </w:rPr>
        <w:t>f</w:t>
      </w:r>
      <w:r w:rsidR="00A66545" w:rsidRPr="00907B47">
        <w:rPr>
          <w:rFonts w:ascii="微软雅黑" w:eastAsia="微软雅黑" w:hAnsi="微软雅黑"/>
          <w:b/>
          <w:bCs/>
          <w:color w:val="5B9BD5" w:themeColor="accent1"/>
          <w:sz w:val="20"/>
          <w:szCs w:val="28"/>
        </w:rPr>
        <w:t>lask_server</w:t>
      </w:r>
      <w:r w:rsidR="00A66545" w:rsidRPr="00907B47">
        <w:rPr>
          <w:rFonts w:ascii="微软雅黑" w:eastAsia="微软雅黑" w:hAnsi="微软雅黑" w:hint="eastAsia"/>
          <w:b/>
          <w:bCs/>
          <w:color w:val="5B9BD5" w:themeColor="accent1"/>
          <w:sz w:val="20"/>
          <w:szCs w:val="28"/>
        </w:rPr>
        <w:t>.</w:t>
      </w:r>
      <w:r w:rsidR="00A66545" w:rsidRPr="00907B47">
        <w:rPr>
          <w:rFonts w:ascii="微软雅黑" w:eastAsia="微软雅黑" w:hAnsi="微软雅黑"/>
          <w:b/>
          <w:bCs/>
          <w:color w:val="5B9BD5" w:themeColor="accent1"/>
          <w:sz w:val="20"/>
          <w:szCs w:val="28"/>
        </w:rPr>
        <w:t>py</w:t>
      </w:r>
      <w:r w:rsidR="00A66545">
        <w:rPr>
          <w:rFonts w:ascii="微软雅黑" w:eastAsia="微软雅黑" w:hAnsi="微软雅黑" w:hint="eastAsia"/>
          <w:sz w:val="20"/>
          <w:szCs w:val="28"/>
        </w:rPr>
        <w:t>上</w:t>
      </w:r>
    </w:p>
    <w:p w14:paraId="25EFF9FB" w14:textId="0CD2E129" w:rsidR="00423CA4" w:rsidRDefault="00423CA4" w:rsidP="00D75D5C">
      <w:pPr>
        <w:rPr>
          <w:rFonts w:hint="eastAsia"/>
        </w:rPr>
      </w:pPr>
      <w:r>
        <w:rPr>
          <w:noProof/>
        </w:rPr>
        <w:drawing>
          <wp:inline distT="0" distB="0" distL="0" distR="0" wp14:anchorId="11148F01" wp14:editId="5CBEDA2D">
            <wp:extent cx="4343776" cy="1066892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343776" cy="1066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1C36C" w14:textId="28702F06" w:rsidR="00304212" w:rsidRDefault="002618A8" w:rsidP="00D75D5C">
      <w:r>
        <w:rPr>
          <w:noProof/>
        </w:rPr>
        <w:drawing>
          <wp:inline distT="0" distB="0" distL="0" distR="0" wp14:anchorId="72C8B472" wp14:editId="18BF6D42">
            <wp:extent cx="4778154" cy="3581710"/>
            <wp:effectExtent l="0" t="0" r="381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778154" cy="358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454BD" w14:textId="6233905B" w:rsidR="00423CA4" w:rsidRDefault="00423CA4" w:rsidP="00D75D5C"/>
    <w:p w14:paraId="6F35D327" w14:textId="7EF26A76" w:rsidR="00423CA4" w:rsidRDefault="00423CA4" w:rsidP="00D75D5C"/>
    <w:p w14:paraId="34EB3544" w14:textId="3E674A0B" w:rsidR="00423CA4" w:rsidRDefault="00423CA4" w:rsidP="00D75D5C"/>
    <w:p w14:paraId="1B9067C2" w14:textId="6CC16B0F" w:rsidR="00423CA4" w:rsidRPr="00303222" w:rsidRDefault="0064792B" w:rsidP="00D75D5C">
      <w:pPr>
        <w:rPr>
          <w:rFonts w:ascii="微软雅黑" w:eastAsia="微软雅黑" w:hAnsi="微软雅黑" w:hint="eastAsia"/>
          <w:sz w:val="20"/>
          <w:szCs w:val="28"/>
        </w:rPr>
      </w:pPr>
      <w:r w:rsidRPr="00303222">
        <w:rPr>
          <w:rFonts w:ascii="微软雅黑" w:eastAsia="微软雅黑" w:hAnsi="微软雅黑" w:hint="eastAsia"/>
          <w:sz w:val="20"/>
          <w:szCs w:val="28"/>
        </w:rPr>
        <w:lastRenderedPageBreak/>
        <w:t>和后端的数据表定义一致</w:t>
      </w:r>
    </w:p>
    <w:p w14:paraId="649A7E34" w14:textId="41C0884B" w:rsidR="0064792B" w:rsidRDefault="00C348A0" w:rsidP="00D75D5C">
      <w:r>
        <w:rPr>
          <w:noProof/>
        </w:rPr>
        <w:drawing>
          <wp:inline distT="0" distB="0" distL="0" distR="0" wp14:anchorId="12397247" wp14:editId="40E1B6C7">
            <wp:extent cx="5753599" cy="1524132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53599" cy="1524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65847" w14:textId="10487C6C" w:rsidR="0064792B" w:rsidRDefault="00BC0FBE" w:rsidP="00D75D5C">
      <w:pPr>
        <w:rPr>
          <w:rFonts w:hint="eastAsia"/>
        </w:rPr>
      </w:pPr>
      <w:r>
        <w:rPr>
          <w:noProof/>
        </w:rPr>
        <w:drawing>
          <wp:inline distT="0" distB="0" distL="0" distR="0" wp14:anchorId="78A329C3" wp14:editId="3543A8B1">
            <wp:extent cx="5076825" cy="3022738"/>
            <wp:effectExtent l="0" t="0" r="0" b="635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088686" cy="302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1F583" w14:textId="560B748F" w:rsidR="009F4218" w:rsidRPr="00AF5E7B" w:rsidRDefault="00807EF6" w:rsidP="009F4218">
      <w:pPr>
        <w:pStyle w:val="2"/>
        <w:rPr>
          <w:rFonts w:ascii="微软雅黑" w:eastAsia="微软雅黑" w:hAnsi="微软雅黑"/>
        </w:rPr>
      </w:pPr>
      <w:bookmarkStart w:id="16" w:name="_Toc153532661"/>
      <w:r>
        <w:rPr>
          <w:rFonts w:ascii="微软雅黑" w:eastAsia="微软雅黑" w:hAnsi="微软雅黑" w:hint="eastAsia"/>
        </w:rPr>
        <w:t>函数接口</w:t>
      </w:r>
      <w:bookmarkEnd w:id="16"/>
    </w:p>
    <w:p w14:paraId="7A2E9FD6" w14:textId="77264A9C" w:rsidR="00C53AAD" w:rsidRPr="00EF706E" w:rsidRDefault="00C53AAD" w:rsidP="00C53AAD">
      <w:pPr>
        <w:rPr>
          <w:rFonts w:ascii="微软雅黑" w:eastAsia="微软雅黑" w:hAnsi="微软雅黑" w:hint="eastAsia"/>
          <w:sz w:val="20"/>
          <w:szCs w:val="28"/>
        </w:rPr>
      </w:pPr>
      <w:r w:rsidRPr="00907B47">
        <w:rPr>
          <w:rFonts w:ascii="微软雅黑" w:eastAsia="微软雅黑" w:hAnsi="微软雅黑"/>
          <w:b/>
          <w:bCs/>
          <w:color w:val="5B9BD5" w:themeColor="accent1"/>
          <w:sz w:val="20"/>
          <w:szCs w:val="28"/>
        </w:rPr>
        <w:t>flask_server.py</w:t>
      </w:r>
      <w:r w:rsidR="008A45D2">
        <w:rPr>
          <w:rFonts w:ascii="微软雅黑" w:eastAsia="微软雅黑" w:hAnsi="微软雅黑" w:hint="eastAsia"/>
          <w:sz w:val="20"/>
          <w:szCs w:val="28"/>
        </w:rPr>
        <w:t>中主要是宏定义，具体的函数都在</w:t>
      </w:r>
      <w:r w:rsidRPr="00907B47">
        <w:rPr>
          <w:rFonts w:ascii="微软雅黑" w:eastAsia="微软雅黑" w:hAnsi="微软雅黑" w:hint="eastAsia"/>
          <w:b/>
          <w:bCs/>
          <w:color w:val="5B9BD5" w:themeColor="accent1"/>
          <w:sz w:val="20"/>
          <w:szCs w:val="28"/>
        </w:rPr>
        <w:t>i</w:t>
      </w:r>
      <w:r w:rsidRPr="00907B47">
        <w:rPr>
          <w:rFonts w:ascii="微软雅黑" w:eastAsia="微软雅黑" w:hAnsi="微软雅黑"/>
          <w:b/>
          <w:bCs/>
          <w:color w:val="5B9BD5" w:themeColor="accent1"/>
          <w:sz w:val="20"/>
          <w:szCs w:val="28"/>
        </w:rPr>
        <w:t>ot_backend.py</w:t>
      </w:r>
      <w:r w:rsidR="00BB70C2">
        <w:rPr>
          <w:rFonts w:ascii="微软雅黑" w:eastAsia="微软雅黑" w:hAnsi="微软雅黑" w:hint="eastAsia"/>
          <w:sz w:val="20"/>
          <w:szCs w:val="28"/>
        </w:rPr>
        <w:t>中</w:t>
      </w:r>
    </w:p>
    <w:p w14:paraId="63E399A1" w14:textId="77FC4969" w:rsidR="00304212" w:rsidRDefault="00B07A98" w:rsidP="00D75D5C">
      <w:r>
        <w:rPr>
          <w:noProof/>
        </w:rPr>
        <w:drawing>
          <wp:inline distT="0" distB="0" distL="0" distR="0" wp14:anchorId="249933F0" wp14:editId="246A3C28">
            <wp:extent cx="6035563" cy="1928027"/>
            <wp:effectExtent l="0" t="0" r="381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035563" cy="1928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3FEE9" w14:textId="6FBE0FB9" w:rsidR="007C7012" w:rsidRDefault="00CD70E0" w:rsidP="00D75D5C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96E2A29" wp14:editId="52C7344C">
            <wp:extent cx="4584387" cy="2628900"/>
            <wp:effectExtent l="0" t="0" r="6985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586214" cy="2629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AD1B7" w14:textId="36D9B6F0" w:rsidR="007C7012" w:rsidRDefault="00CD70E0" w:rsidP="00D75D5C">
      <w:r>
        <w:rPr>
          <w:noProof/>
        </w:rPr>
        <w:drawing>
          <wp:inline distT="0" distB="0" distL="0" distR="0" wp14:anchorId="594BE9B5" wp14:editId="13D2A816">
            <wp:extent cx="5457798" cy="2914650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59912" cy="2915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1A976" w14:textId="0D150ADD" w:rsidR="00CD70E0" w:rsidRDefault="009B0A03" w:rsidP="00D75D5C">
      <w:r>
        <w:rPr>
          <w:noProof/>
        </w:rPr>
        <w:drawing>
          <wp:inline distT="0" distB="0" distL="0" distR="0" wp14:anchorId="76F5D3E7" wp14:editId="53660D32">
            <wp:extent cx="3775117" cy="2705100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776990" cy="2706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E6FA3" w14:textId="002717EC" w:rsidR="00D84ABA" w:rsidRDefault="00F52896" w:rsidP="00D75D5C">
      <w:r>
        <w:rPr>
          <w:noProof/>
        </w:rPr>
        <w:lastRenderedPageBreak/>
        <w:drawing>
          <wp:inline distT="0" distB="0" distL="0" distR="0" wp14:anchorId="76CD763F" wp14:editId="5DF38550">
            <wp:extent cx="4760331" cy="5181600"/>
            <wp:effectExtent l="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766526" cy="5188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C6A7D" w14:textId="74E5B684" w:rsidR="00D84ABA" w:rsidRDefault="00717A11" w:rsidP="00D75D5C">
      <w:r>
        <w:rPr>
          <w:noProof/>
        </w:rPr>
        <w:drawing>
          <wp:inline distT="0" distB="0" distL="0" distR="0" wp14:anchorId="01564DA7" wp14:editId="47391BA0">
            <wp:extent cx="4434695" cy="3352800"/>
            <wp:effectExtent l="0" t="0" r="4445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437531" cy="3354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7EDA6" w14:textId="289D4469" w:rsidR="00717A11" w:rsidRDefault="00C532C3" w:rsidP="00D75D5C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4563DC5" wp14:editId="76CADF79">
            <wp:extent cx="4276515" cy="2600325"/>
            <wp:effectExtent l="0" t="0" r="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279660" cy="2602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5552A" w14:textId="6964E205" w:rsidR="00D84ABA" w:rsidRDefault="00003411" w:rsidP="00D75D5C">
      <w:pPr>
        <w:rPr>
          <w:rFonts w:hint="eastAsia"/>
        </w:rPr>
      </w:pPr>
      <w:r>
        <w:rPr>
          <w:noProof/>
        </w:rPr>
        <w:drawing>
          <wp:inline distT="0" distB="0" distL="0" distR="0" wp14:anchorId="5E3FC736" wp14:editId="19AAB629">
            <wp:extent cx="4046534" cy="2867025"/>
            <wp:effectExtent l="0" t="0" r="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049217" cy="2868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C0E9F" w14:textId="1BE49AEC" w:rsidR="00CD70E0" w:rsidRDefault="00A208F6" w:rsidP="00D75D5C">
      <w:r>
        <w:rPr>
          <w:noProof/>
        </w:rPr>
        <w:drawing>
          <wp:inline distT="0" distB="0" distL="0" distR="0" wp14:anchorId="6B1C67BD" wp14:editId="1BD399A2">
            <wp:extent cx="4820682" cy="2990850"/>
            <wp:effectExtent l="0" t="0" r="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829287" cy="2996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806CF" w14:textId="42C84CDD" w:rsidR="00974F76" w:rsidRDefault="00974F76" w:rsidP="00D75D5C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9398E48" wp14:editId="48CFD880">
            <wp:extent cx="4415065" cy="2914650"/>
            <wp:effectExtent l="0" t="0" r="508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417465" cy="291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A0267" w14:textId="583D9A15" w:rsidR="00CD70E0" w:rsidRDefault="0097424D" w:rsidP="00D75D5C">
      <w:r>
        <w:rPr>
          <w:noProof/>
        </w:rPr>
        <w:drawing>
          <wp:inline distT="0" distB="0" distL="0" distR="0" wp14:anchorId="4E4D0BB1" wp14:editId="6AE417B5">
            <wp:extent cx="5127973" cy="4591050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129766" cy="459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6EB5E" w14:textId="087CD4ED" w:rsidR="003132E8" w:rsidRDefault="00AD2C33" w:rsidP="00D75D5C">
      <w:r>
        <w:rPr>
          <w:noProof/>
        </w:rPr>
        <w:lastRenderedPageBreak/>
        <w:drawing>
          <wp:inline distT="0" distB="0" distL="0" distR="0" wp14:anchorId="38014C95" wp14:editId="66BE7859">
            <wp:extent cx="4861179" cy="4095750"/>
            <wp:effectExtent l="0" t="0" r="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863508" cy="4097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83E3C" w14:textId="6BD465B9" w:rsidR="003132E8" w:rsidRDefault="001B24E9" w:rsidP="00D75D5C">
      <w:r>
        <w:rPr>
          <w:noProof/>
        </w:rPr>
        <w:drawing>
          <wp:inline distT="0" distB="0" distL="0" distR="0" wp14:anchorId="4E4F48FE" wp14:editId="276FF3FD">
            <wp:extent cx="4682024" cy="2562225"/>
            <wp:effectExtent l="0" t="0" r="4445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685028" cy="2563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F76DE" w14:textId="0C6637D8" w:rsidR="003132E8" w:rsidRDefault="00857E71" w:rsidP="00D75D5C">
      <w:r>
        <w:rPr>
          <w:noProof/>
        </w:rPr>
        <w:lastRenderedPageBreak/>
        <w:drawing>
          <wp:inline distT="0" distB="0" distL="0" distR="0" wp14:anchorId="48790574" wp14:editId="31A0EAE7">
            <wp:extent cx="5320873" cy="4162425"/>
            <wp:effectExtent l="0" t="0" r="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324584" cy="4165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29721" w14:textId="7590C64C" w:rsidR="003132E8" w:rsidRDefault="00A712CB" w:rsidP="00D75D5C">
      <w:r>
        <w:rPr>
          <w:noProof/>
        </w:rPr>
        <w:drawing>
          <wp:inline distT="0" distB="0" distL="0" distR="0" wp14:anchorId="0A8CDA26" wp14:editId="10826607">
            <wp:extent cx="4802183" cy="4476750"/>
            <wp:effectExtent l="0" t="0" r="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803124" cy="4477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454CF" w14:textId="2034AA96" w:rsidR="00A712CB" w:rsidRDefault="00313219" w:rsidP="00D75D5C">
      <w:r>
        <w:rPr>
          <w:noProof/>
        </w:rPr>
        <w:lastRenderedPageBreak/>
        <w:drawing>
          <wp:inline distT="0" distB="0" distL="0" distR="0" wp14:anchorId="1F80F5E4" wp14:editId="660FF006">
            <wp:extent cx="4578488" cy="2924175"/>
            <wp:effectExtent l="0" t="0" r="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580285" cy="2925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9804A" w14:textId="63BB3D60" w:rsidR="00A712CB" w:rsidRDefault="002C22DD" w:rsidP="00D75D5C">
      <w:r>
        <w:rPr>
          <w:noProof/>
        </w:rPr>
        <w:drawing>
          <wp:inline distT="0" distB="0" distL="0" distR="0" wp14:anchorId="212E6D36" wp14:editId="4E3C1DB2">
            <wp:extent cx="5369564" cy="4371975"/>
            <wp:effectExtent l="0" t="0" r="254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371694" cy="4373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B58F1" w14:textId="019FFFF9" w:rsidR="00A712CB" w:rsidRDefault="00481DD8" w:rsidP="00D75D5C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22BB6BD" wp14:editId="6242DC78">
            <wp:extent cx="4453639" cy="3933825"/>
            <wp:effectExtent l="0" t="0" r="4445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458272" cy="3937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8D8E8" w14:textId="560970CB" w:rsidR="006060B4" w:rsidRDefault="003730F9" w:rsidP="00D75D5C">
      <w:pPr>
        <w:rPr>
          <w:rFonts w:hint="eastAsia"/>
        </w:rPr>
      </w:pPr>
      <w:r>
        <w:rPr>
          <w:noProof/>
        </w:rPr>
        <w:drawing>
          <wp:inline distT="0" distB="0" distL="0" distR="0" wp14:anchorId="4339119C" wp14:editId="628AD3C6">
            <wp:extent cx="3944319" cy="4257675"/>
            <wp:effectExtent l="0" t="0" r="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946386" cy="4259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A7919" w14:textId="3EB24522" w:rsidR="00687EDD" w:rsidRPr="00C22F63" w:rsidRDefault="0007046C" w:rsidP="00C22F63">
      <w:pPr>
        <w:pStyle w:val="1"/>
        <w:spacing w:line="480" w:lineRule="auto"/>
        <w:rPr>
          <w:rFonts w:ascii="微软雅黑" w:eastAsia="微软雅黑" w:hAnsi="微软雅黑"/>
        </w:rPr>
      </w:pPr>
      <w:bookmarkStart w:id="17" w:name="_Toc153532662"/>
      <w:r>
        <w:rPr>
          <w:rFonts w:ascii="微软雅黑" w:eastAsia="微软雅黑" w:hAnsi="微软雅黑" w:hint="eastAsia"/>
        </w:rPr>
        <w:lastRenderedPageBreak/>
        <w:t>Q</w:t>
      </w:r>
      <w:r>
        <w:rPr>
          <w:rFonts w:ascii="微软雅黑" w:eastAsia="微软雅黑" w:hAnsi="微软雅黑"/>
        </w:rPr>
        <w:t xml:space="preserve">&amp;A </w:t>
      </w:r>
      <w:r>
        <w:rPr>
          <w:rFonts w:ascii="微软雅黑" w:eastAsia="微软雅黑" w:hAnsi="微软雅黑" w:hint="eastAsia"/>
        </w:rPr>
        <w:t>常见问题</w:t>
      </w:r>
      <w:bookmarkStart w:id="18" w:name="_Hlk152063010"/>
      <w:bookmarkEnd w:id="17"/>
    </w:p>
    <w:bookmarkEnd w:id="18"/>
    <w:p w14:paraId="4B50333C" w14:textId="2BCBCDB7" w:rsidR="00F2039F" w:rsidRDefault="00F2039F" w:rsidP="007E4957">
      <w:pPr>
        <w:spacing w:line="480" w:lineRule="auto"/>
        <w:rPr>
          <w:rFonts w:ascii="微软雅黑" w:eastAsia="微软雅黑" w:hAnsi="微软雅黑"/>
          <w:b/>
          <w:bCs/>
          <w:color w:val="4472C4" w:themeColor="accent5"/>
          <w:sz w:val="21"/>
          <w:szCs w:val="32"/>
        </w:rPr>
      </w:pPr>
      <w:r w:rsidRPr="00F2039F">
        <w:rPr>
          <w:rFonts w:ascii="微软雅黑" w:eastAsia="微软雅黑" w:hAnsi="微软雅黑" w:hint="eastAsia"/>
          <w:b/>
          <w:bCs/>
          <w:color w:val="4472C4" w:themeColor="accent5"/>
          <w:sz w:val="21"/>
          <w:szCs w:val="32"/>
        </w:rPr>
        <w:t>为什么目前只有device000</w:t>
      </w:r>
      <w:r w:rsidR="00BC68D8" w:rsidRPr="00BC68D8">
        <w:rPr>
          <w:rFonts w:ascii="微软雅黑" w:eastAsia="微软雅黑" w:hAnsi="微软雅黑"/>
          <w:b/>
          <w:bCs/>
          <w:color w:val="4472C4" w:themeColor="accent5"/>
          <w:sz w:val="21"/>
          <w:szCs w:val="32"/>
        </w:rPr>
        <w:t>1</w:t>
      </w:r>
      <w:r w:rsidRPr="00BC68D8">
        <w:rPr>
          <w:rFonts w:ascii="微软雅黑" w:eastAsia="微软雅黑" w:hAnsi="微软雅黑" w:hint="eastAsia"/>
          <w:b/>
          <w:bCs/>
          <w:color w:val="4472C4" w:themeColor="accent5"/>
          <w:sz w:val="21"/>
          <w:szCs w:val="32"/>
        </w:rPr>
        <w:t>~device000</w:t>
      </w:r>
      <w:r w:rsidR="00BC68D8">
        <w:rPr>
          <w:rFonts w:ascii="微软雅黑" w:eastAsia="微软雅黑" w:hAnsi="微软雅黑"/>
          <w:b/>
          <w:bCs/>
          <w:color w:val="4472C4" w:themeColor="accent5"/>
          <w:sz w:val="21"/>
          <w:szCs w:val="32"/>
        </w:rPr>
        <w:t>5</w:t>
      </w:r>
      <w:r w:rsidRPr="00F2039F">
        <w:rPr>
          <w:rFonts w:ascii="微软雅黑" w:eastAsia="微软雅黑" w:hAnsi="微软雅黑" w:hint="eastAsia"/>
          <w:b/>
          <w:bCs/>
          <w:color w:val="4472C4" w:themeColor="accent5"/>
          <w:sz w:val="21"/>
          <w:szCs w:val="32"/>
        </w:rPr>
        <w:t>的数据</w:t>
      </w:r>
      <w:r w:rsidR="00DD566E">
        <w:rPr>
          <w:rFonts w:ascii="微软雅黑" w:eastAsia="微软雅黑" w:hAnsi="微软雅黑" w:hint="eastAsia"/>
          <w:b/>
          <w:bCs/>
          <w:color w:val="4472C4" w:themeColor="accent5"/>
          <w:sz w:val="21"/>
          <w:szCs w:val="32"/>
        </w:rPr>
        <w:t>源</w:t>
      </w:r>
    </w:p>
    <w:p w14:paraId="0E525B13" w14:textId="4F5072CB" w:rsidR="000942BB" w:rsidRDefault="00C348E3" w:rsidP="007E4957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老师提供的客户端只能发送5个数据流</w:t>
      </w:r>
      <w:r w:rsidR="000346B3" w:rsidRPr="000346B3">
        <w:rPr>
          <w:rFonts w:ascii="微软雅黑" w:eastAsia="微软雅黑" w:hAnsi="微软雅黑" w:hint="eastAsia"/>
          <w:sz w:val="20"/>
          <w:szCs w:val="28"/>
        </w:rPr>
        <w:t>，所以只有这5个数据流，设置成其他数据流的话将会被变成离线状态，没有办法接受到任何消息</w:t>
      </w:r>
      <w:r w:rsidR="00274AE7">
        <w:rPr>
          <w:rFonts w:ascii="微软雅黑" w:eastAsia="微软雅黑" w:hAnsi="微软雅黑" w:hint="eastAsia"/>
          <w:sz w:val="20"/>
          <w:szCs w:val="28"/>
        </w:rPr>
        <w:t xml:space="preserve"> </w:t>
      </w:r>
    </w:p>
    <w:p w14:paraId="3FF85E1E" w14:textId="62BEC1E8" w:rsidR="00B65F18" w:rsidRDefault="00A86E8C" w:rsidP="007E4957">
      <w:pPr>
        <w:spacing w:line="480" w:lineRule="auto"/>
        <w:rPr>
          <w:rFonts w:ascii="微软雅黑" w:eastAsia="微软雅黑" w:hAnsi="微软雅黑" w:hint="eastAsia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具体来说是代码中的下列部分</w:t>
      </w:r>
      <w:r w:rsidR="00867E2A">
        <w:rPr>
          <w:rFonts w:ascii="微软雅黑" w:eastAsia="微软雅黑" w:hAnsi="微软雅黑" w:hint="eastAsia"/>
          <w:sz w:val="20"/>
          <w:szCs w:val="28"/>
        </w:rPr>
        <w:t xml:space="preserve">， </w:t>
      </w:r>
      <w:proofErr w:type="spellStart"/>
      <w:r w:rsidR="00867E2A">
        <w:rPr>
          <w:rFonts w:ascii="微软雅黑" w:eastAsia="微软雅黑" w:hAnsi="微软雅黑" w:hint="eastAsia"/>
          <w:sz w:val="20"/>
          <w:szCs w:val="28"/>
        </w:rPr>
        <w:t>client</w:t>
      </w:r>
      <w:r w:rsidR="00867E2A">
        <w:rPr>
          <w:rFonts w:ascii="微软雅黑" w:eastAsia="微软雅黑" w:hAnsi="微软雅黑"/>
          <w:sz w:val="20"/>
          <w:szCs w:val="28"/>
        </w:rPr>
        <w:t>Prefix</w:t>
      </w:r>
      <w:proofErr w:type="spellEnd"/>
      <w:r w:rsidR="00867E2A">
        <w:rPr>
          <w:rFonts w:ascii="微软雅黑" w:eastAsia="微软雅黑" w:hAnsi="微软雅黑"/>
          <w:sz w:val="20"/>
          <w:szCs w:val="28"/>
        </w:rPr>
        <w:t xml:space="preserve"> =</w:t>
      </w:r>
      <w:proofErr w:type="gramStart"/>
      <w:r w:rsidR="00867E2A">
        <w:rPr>
          <w:rFonts w:ascii="微软雅黑" w:eastAsia="微软雅黑" w:hAnsi="微软雅黑"/>
          <w:sz w:val="20"/>
          <w:szCs w:val="28"/>
        </w:rPr>
        <w:t>’</w:t>
      </w:r>
      <w:proofErr w:type="gramEnd"/>
      <w:r w:rsidR="00867E2A">
        <w:rPr>
          <w:rFonts w:ascii="微软雅黑" w:eastAsia="微软雅黑" w:hAnsi="微软雅黑"/>
          <w:sz w:val="20"/>
          <w:szCs w:val="28"/>
        </w:rPr>
        <w:t>device</w:t>
      </w:r>
      <w:proofErr w:type="gramStart"/>
      <w:r w:rsidR="00867E2A">
        <w:rPr>
          <w:rFonts w:ascii="微软雅黑" w:eastAsia="微软雅黑" w:hAnsi="微软雅黑"/>
          <w:sz w:val="20"/>
          <w:szCs w:val="28"/>
        </w:rPr>
        <w:t>’</w:t>
      </w:r>
      <w:proofErr w:type="gramEnd"/>
      <w:r w:rsidR="00867E2A">
        <w:rPr>
          <w:rFonts w:ascii="微软雅黑" w:eastAsia="微软雅黑" w:hAnsi="微软雅黑"/>
          <w:sz w:val="20"/>
          <w:szCs w:val="28"/>
        </w:rPr>
        <w:t xml:space="preserve">, </w:t>
      </w:r>
      <w:r w:rsidR="00867E2A">
        <w:rPr>
          <w:rFonts w:ascii="微软雅黑" w:eastAsia="微软雅黑" w:hAnsi="微软雅黑" w:hint="eastAsia"/>
          <w:sz w:val="20"/>
          <w:szCs w:val="28"/>
        </w:rPr>
        <w:t>而</w:t>
      </w:r>
      <w:proofErr w:type="spellStart"/>
      <w:r w:rsidR="00867E2A">
        <w:rPr>
          <w:rFonts w:ascii="微软雅黑" w:eastAsia="微软雅黑" w:hAnsi="微软雅黑" w:hint="eastAsia"/>
          <w:sz w:val="20"/>
          <w:szCs w:val="28"/>
        </w:rPr>
        <w:t>device</w:t>
      </w:r>
      <w:r w:rsidR="00867E2A">
        <w:rPr>
          <w:rFonts w:ascii="微软雅黑" w:eastAsia="微软雅黑" w:hAnsi="微软雅黑"/>
          <w:sz w:val="20"/>
          <w:szCs w:val="28"/>
        </w:rPr>
        <w:t>ID</w:t>
      </w:r>
      <w:proofErr w:type="spellEnd"/>
      <w:r w:rsidR="00867E2A">
        <w:rPr>
          <w:rFonts w:ascii="微软雅黑" w:eastAsia="微软雅黑" w:hAnsi="微软雅黑" w:hint="eastAsia"/>
          <w:sz w:val="20"/>
          <w:szCs w:val="28"/>
        </w:rPr>
        <w:t>的变化范围为</w:t>
      </w:r>
      <w:r w:rsidR="00715DB4">
        <w:rPr>
          <w:rFonts w:ascii="微软雅黑" w:eastAsia="微软雅黑" w:hAnsi="微软雅黑" w:hint="eastAsia"/>
          <w:sz w:val="20"/>
          <w:szCs w:val="28"/>
        </w:rPr>
        <w:t>1</w:t>
      </w:r>
      <w:r w:rsidR="00867E2A">
        <w:rPr>
          <w:rFonts w:ascii="微软雅黑" w:eastAsia="微软雅黑" w:hAnsi="微软雅黑"/>
          <w:sz w:val="20"/>
          <w:szCs w:val="28"/>
        </w:rPr>
        <w:t>-</w:t>
      </w:r>
      <w:r w:rsidR="00715DB4">
        <w:rPr>
          <w:rFonts w:ascii="微软雅黑" w:eastAsia="微软雅黑" w:hAnsi="微软雅黑"/>
          <w:sz w:val="20"/>
          <w:szCs w:val="28"/>
        </w:rPr>
        <w:t>5</w:t>
      </w:r>
    </w:p>
    <w:p w14:paraId="59C17840" w14:textId="5CCC1690" w:rsidR="00A86E8C" w:rsidRDefault="00A86E8C" w:rsidP="007E4957">
      <w:pPr>
        <w:spacing w:line="480" w:lineRule="auto"/>
        <w:rPr>
          <w:rFonts w:ascii="微软雅黑" w:eastAsia="微软雅黑" w:hAnsi="微软雅黑" w:hint="eastAsia"/>
          <w:sz w:val="20"/>
          <w:szCs w:val="28"/>
        </w:rPr>
      </w:pPr>
      <w:r>
        <w:rPr>
          <w:noProof/>
        </w:rPr>
        <w:drawing>
          <wp:inline distT="0" distB="0" distL="0" distR="0" wp14:anchorId="1C8A7D50" wp14:editId="22F48D3F">
            <wp:extent cx="5728936" cy="3609975"/>
            <wp:effectExtent l="0" t="0" r="5715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630" cy="3611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B4B19" w14:textId="48319F32" w:rsidR="00AF4F5D" w:rsidRDefault="00AF4F5D" w:rsidP="00AF4F5D">
      <w:pPr>
        <w:spacing w:line="480" w:lineRule="auto"/>
        <w:rPr>
          <w:rFonts w:ascii="微软雅黑" w:eastAsia="微软雅黑" w:hAnsi="微软雅黑"/>
          <w:b/>
          <w:bCs/>
          <w:color w:val="4472C4" w:themeColor="accent5"/>
          <w:sz w:val="21"/>
          <w:szCs w:val="32"/>
        </w:rPr>
      </w:pPr>
      <w:r>
        <w:rPr>
          <w:rFonts w:ascii="微软雅黑" w:eastAsia="微软雅黑" w:hAnsi="微软雅黑" w:hint="eastAsia"/>
          <w:b/>
          <w:bCs/>
          <w:color w:val="4472C4" w:themeColor="accent5"/>
          <w:sz w:val="21"/>
          <w:szCs w:val="32"/>
        </w:rPr>
        <w:t>手机</w:t>
      </w:r>
      <w:proofErr w:type="gramStart"/>
      <w:r>
        <w:rPr>
          <w:rFonts w:ascii="微软雅黑" w:eastAsia="微软雅黑" w:hAnsi="微软雅黑" w:hint="eastAsia"/>
          <w:b/>
          <w:bCs/>
          <w:color w:val="4472C4" w:themeColor="accent5"/>
          <w:sz w:val="21"/>
          <w:szCs w:val="32"/>
        </w:rPr>
        <w:t>端出现</w:t>
      </w:r>
      <w:proofErr w:type="gramEnd"/>
      <w:r>
        <w:rPr>
          <w:rFonts w:ascii="微软雅黑" w:eastAsia="微软雅黑" w:hAnsi="微软雅黑" w:hint="eastAsia"/>
          <w:b/>
          <w:bCs/>
          <w:color w:val="4472C4" w:themeColor="accent5"/>
          <w:sz w:val="21"/>
          <w:szCs w:val="32"/>
        </w:rPr>
        <w:t>下图所示的状况</w:t>
      </w:r>
    </w:p>
    <w:p w14:paraId="70CF6B55" w14:textId="79117B60" w:rsidR="000942BB" w:rsidRDefault="00B27B20" w:rsidP="007E4957">
      <w:pPr>
        <w:spacing w:line="480" w:lineRule="auto"/>
        <w:rPr>
          <w:rFonts w:ascii="微软雅黑" w:eastAsia="微软雅黑" w:hAnsi="微软雅黑" w:hint="eastAsia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因为yarn服务被关闭了，重新</w:t>
      </w:r>
      <w:r w:rsidR="00287E63">
        <w:rPr>
          <w:rFonts w:ascii="微软雅黑" w:eastAsia="微软雅黑" w:hAnsi="微软雅黑" w:hint="eastAsia"/>
          <w:sz w:val="20"/>
          <w:szCs w:val="28"/>
        </w:rPr>
        <w:t>运行</w:t>
      </w:r>
      <w:r w:rsidRPr="00ED096D">
        <w:rPr>
          <w:rFonts w:ascii="微软雅黑" w:eastAsia="微软雅黑" w:hAnsi="微软雅黑" w:hint="eastAsia"/>
          <w:b/>
          <w:bCs/>
          <w:color w:val="ED7D31" w:themeColor="accent2"/>
          <w:sz w:val="20"/>
          <w:szCs w:val="28"/>
        </w:rPr>
        <w:t>yarn</w:t>
      </w:r>
      <w:r w:rsidRPr="00ED096D">
        <w:rPr>
          <w:rFonts w:ascii="微软雅黑" w:eastAsia="微软雅黑" w:hAnsi="微软雅黑"/>
          <w:b/>
          <w:bCs/>
          <w:color w:val="ED7D31" w:themeColor="accent2"/>
          <w:sz w:val="20"/>
          <w:szCs w:val="28"/>
        </w:rPr>
        <w:t xml:space="preserve"> </w:t>
      </w:r>
      <w:r w:rsidRPr="00ED096D">
        <w:rPr>
          <w:rFonts w:ascii="微软雅黑" w:eastAsia="微软雅黑" w:hAnsi="微软雅黑" w:hint="eastAsia"/>
          <w:b/>
          <w:bCs/>
          <w:color w:val="ED7D31" w:themeColor="accent2"/>
          <w:sz w:val="20"/>
          <w:szCs w:val="28"/>
        </w:rPr>
        <w:t>start</w:t>
      </w:r>
      <w:r>
        <w:rPr>
          <w:rFonts w:ascii="微软雅黑" w:eastAsia="微软雅黑" w:hAnsi="微软雅黑" w:hint="eastAsia"/>
          <w:sz w:val="20"/>
          <w:szCs w:val="28"/>
        </w:rPr>
        <w:t>即可</w:t>
      </w:r>
    </w:p>
    <w:p w14:paraId="3160EBB9" w14:textId="45650137" w:rsidR="00AF4F5D" w:rsidRPr="007E4957" w:rsidRDefault="00AF4F5D" w:rsidP="004922E2">
      <w:pPr>
        <w:spacing w:line="480" w:lineRule="auto"/>
        <w:jc w:val="center"/>
        <w:rPr>
          <w:rFonts w:ascii="微软雅黑" w:eastAsia="微软雅黑" w:hAnsi="微软雅黑" w:hint="eastAsia"/>
        </w:rPr>
      </w:pPr>
      <w:r>
        <w:rPr>
          <w:noProof/>
        </w:rPr>
        <w:lastRenderedPageBreak/>
        <w:drawing>
          <wp:inline distT="0" distB="0" distL="0" distR="0" wp14:anchorId="2D5CEA79" wp14:editId="478661BD">
            <wp:extent cx="3895725" cy="379239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898764" cy="3795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F4F5D" w:rsidRPr="007E4957" w:rsidSect="00B5445D">
      <w:footerReference w:type="default" r:id="rId98"/>
      <w:pgSz w:w="11906" w:h="16838" w:code="9"/>
      <w:pgMar w:top="1202" w:right="958" w:bottom="1202" w:left="958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322A9BD" w14:textId="77777777" w:rsidR="00AA7A72" w:rsidRDefault="00AA7A72">
      <w:r>
        <w:separator/>
      </w:r>
    </w:p>
  </w:endnote>
  <w:endnote w:type="continuationSeparator" w:id="0">
    <w:p w14:paraId="2F416C11" w14:textId="77777777" w:rsidR="00AA7A72" w:rsidRDefault="00AA7A7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仿宋_GB2312">
    <w:altName w:val="仿宋"/>
    <w:charset w:val="86"/>
    <w:family w:val="modern"/>
    <w:pitch w:val="fixed"/>
    <w:sig w:usb0="00000001" w:usb1="080E0000" w:usb2="00000010" w:usb3="00000000" w:csb0="00040001" w:csb1="00000000"/>
  </w:font>
  <w:font w:name="方正姚体">
    <w:altName w:val="微软雅黑"/>
    <w:panose1 w:val="02010601030101010101"/>
    <w:charset w:val="86"/>
    <w:family w:val="auto"/>
    <w:pitch w:val="variable"/>
    <w:sig w:usb0="00000003" w:usb1="080E0000" w:usb2="00000010" w:usb3="00000000" w:csb0="0004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微软雅黑">
    <w:altName w:val="Microsoft Ya Hei"/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470887596"/>
      <w:docPartObj>
        <w:docPartGallery w:val="Page Numbers (Bottom of Page)"/>
        <w:docPartUnique/>
      </w:docPartObj>
    </w:sdtPr>
    <w:sdtEndPr/>
    <w:sdtContent>
      <w:sdt>
        <w:sdtPr>
          <w:id w:val="1728636285"/>
          <w:docPartObj>
            <w:docPartGallery w:val="Page Numbers (Top of Page)"/>
            <w:docPartUnique/>
          </w:docPartObj>
        </w:sdtPr>
        <w:sdtEndPr/>
        <w:sdtContent>
          <w:p w14:paraId="143BB287" w14:textId="1C01C002" w:rsidR="00CA12BB" w:rsidRDefault="00CA12BB">
            <w:pPr>
              <w:pStyle w:val="ac"/>
              <w:jc w:val="center"/>
            </w:pPr>
            <w:r>
              <w:rPr>
                <w:lang w:val="zh-CN"/>
              </w:rPr>
              <w:t xml:space="preserve">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PAGE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lang w:val="zh-CN"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rPr>
                <w:lang w:val="zh-CN"/>
              </w:rPr>
              <w:t xml:space="preserve"> /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NUMPAGES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lang w:val="zh-CN"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14:paraId="42FD7B95" w14:textId="6B3CBD6B" w:rsidR="00C31495" w:rsidRDefault="00C31495" w:rsidP="00B5445D">
    <w:pPr>
      <w:pStyle w:val="ac"/>
      <w:jc w:val="righ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5488DAC" w14:textId="77777777" w:rsidR="00AA7A72" w:rsidRDefault="00AA7A72">
      <w:r>
        <w:separator/>
      </w:r>
    </w:p>
  </w:footnote>
  <w:footnote w:type="continuationSeparator" w:id="0">
    <w:p w14:paraId="5E3E87D2" w14:textId="77777777" w:rsidR="00AA7A72" w:rsidRDefault="00AA7A72">
      <w:r>
        <w:continuationSeparator/>
      </w:r>
    </w:p>
  </w:footnote>
  <w:footnote w:id="1">
    <w:p w14:paraId="0B75527E" w14:textId="57F713D1" w:rsidR="00B5587E" w:rsidRDefault="00B5587E">
      <w:pPr>
        <w:pStyle w:val="af8"/>
      </w:pPr>
      <w:r>
        <w:rPr>
          <w:rStyle w:val="afa"/>
        </w:rPr>
        <w:footnoteRef/>
      </w:r>
      <w:r>
        <w:t xml:space="preserve"> </w:t>
      </w:r>
      <w:r>
        <w:rPr>
          <w:rFonts w:hint="eastAsia"/>
        </w:rPr>
        <w:t>我</w:t>
      </w:r>
      <w:r w:rsidR="0065479A">
        <w:rPr>
          <w:rFonts w:hint="eastAsia"/>
        </w:rPr>
        <w:t>的代码中</w:t>
      </w:r>
      <w:r>
        <w:rPr>
          <w:rFonts w:hint="eastAsia"/>
        </w:rPr>
        <w:t>用</w:t>
      </w:r>
      <w:r w:rsidRPr="0065479A">
        <w:rPr>
          <w:rFonts w:hint="eastAsia"/>
          <w:b/>
          <w:bCs/>
          <w:color w:val="ED7D31" w:themeColor="accent2"/>
        </w:rPr>
        <w:t>root</w:t>
      </w:r>
      <w:r>
        <w:rPr>
          <w:rFonts w:hint="eastAsia"/>
        </w:rPr>
        <w:t>作为管理员模式的密码</w:t>
      </w:r>
    </w:p>
  </w:footnote>
  <w:footnote w:id="2">
    <w:p w14:paraId="2463988A" w14:textId="1010607B" w:rsidR="00E043F5" w:rsidRDefault="00E043F5">
      <w:pPr>
        <w:pStyle w:val="af8"/>
      </w:pPr>
      <w:r>
        <w:rPr>
          <w:rStyle w:val="afa"/>
        </w:rPr>
        <w:footnoteRef/>
      </w:r>
      <w:r>
        <w:t xml:space="preserve"> </w:t>
      </w:r>
      <w:r>
        <w:rPr>
          <w:rFonts w:hint="eastAsia"/>
        </w:rPr>
        <w:t>由于</w:t>
      </w:r>
      <w:r w:rsidR="00394DB3">
        <w:rPr>
          <w:rFonts w:hint="eastAsia"/>
        </w:rPr>
        <w:t>我后续考虑把</w:t>
      </w:r>
      <w:r w:rsidR="0063748D">
        <w:rPr>
          <w:rFonts w:hint="eastAsia"/>
        </w:rPr>
        <w:t>网站部署到服务器上，因此文档随便放了</w:t>
      </w:r>
      <w:proofErr w:type="gramStart"/>
      <w:r w:rsidR="0063748D">
        <w:rPr>
          <w:rFonts w:hint="eastAsia"/>
        </w:rPr>
        <w:t>一些样</w:t>
      </w:r>
      <w:proofErr w:type="gramEnd"/>
      <w:r w:rsidR="0063748D">
        <w:rPr>
          <w:rFonts w:hint="eastAsia"/>
        </w:rPr>
        <w:t>例，考虑</w:t>
      </w:r>
      <w:proofErr w:type="gramStart"/>
      <w:r w:rsidR="0063748D">
        <w:rPr>
          <w:rFonts w:hint="eastAsia"/>
        </w:rPr>
        <w:t>之后结课之后</w:t>
      </w:r>
      <w:proofErr w:type="gramEnd"/>
      <w:r w:rsidR="0063748D">
        <w:rPr>
          <w:rFonts w:hint="eastAsia"/>
        </w:rPr>
        <w:t>再放入正式的报告文档</w:t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F77C79"/>
    <w:multiLevelType w:val="multilevel"/>
    <w:tmpl w:val="EB5E19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1CB56AA"/>
    <w:multiLevelType w:val="multilevel"/>
    <w:tmpl w:val="702EF96C"/>
    <w:styleLink w:val="a"/>
    <w:lvl w:ilvl="0">
      <w:start w:val="1"/>
      <w:numFmt w:val="decimal"/>
      <w:lvlText w:val="%1."/>
      <w:lvlJc w:val="left"/>
      <w:pPr>
        <w:tabs>
          <w:tab w:val="num" w:pos="794"/>
        </w:tabs>
        <w:ind w:left="794" w:hanging="454"/>
      </w:pPr>
      <w:rPr>
        <w:rFonts w:ascii="Courier New" w:eastAsia="宋体" w:hAnsi="Courier New" w:hint="default"/>
        <w:kern w:val="2"/>
        <w:sz w:val="18"/>
        <w:szCs w:val="18"/>
      </w:rPr>
    </w:lvl>
    <w:lvl w:ilvl="1">
      <w:start w:val="1"/>
      <w:numFmt w:val="decimal"/>
      <w:lvlText w:val="%1.%2."/>
      <w:lvlJc w:val="left"/>
      <w:pPr>
        <w:tabs>
          <w:tab w:val="num" w:pos="1361"/>
        </w:tabs>
        <w:ind w:left="1361" w:hanging="681"/>
      </w:pPr>
      <w:rPr>
        <w:rFonts w:ascii="Courier New" w:hAnsi="Courier New" w:hint="default"/>
      </w:rPr>
    </w:lvl>
    <w:lvl w:ilvl="2">
      <w:start w:val="1"/>
      <w:numFmt w:val="lowerRoman"/>
      <w:lvlText w:val="%3."/>
      <w:lvlJc w:val="right"/>
      <w:pPr>
        <w:tabs>
          <w:tab w:val="num" w:pos="1980"/>
        </w:tabs>
        <w:ind w:left="1980" w:hanging="420"/>
      </w:pPr>
      <w:rPr>
        <w:rFonts w:hint="eastAsia"/>
      </w:rPr>
    </w:lvl>
    <w:lvl w:ilvl="3">
      <w:start w:val="1"/>
      <w:numFmt w:val="decimal"/>
      <w:lvlText w:val="%4."/>
      <w:lvlJc w:val="left"/>
      <w:pPr>
        <w:tabs>
          <w:tab w:val="num" w:pos="2400"/>
        </w:tabs>
        <w:ind w:left="2400" w:hanging="420"/>
      </w:pPr>
      <w:rPr>
        <w:rFonts w:hint="eastAsia"/>
      </w:rPr>
    </w:lvl>
    <w:lvl w:ilvl="4">
      <w:start w:val="1"/>
      <w:numFmt w:val="lowerLetter"/>
      <w:lvlText w:val="%5)"/>
      <w:lvlJc w:val="left"/>
      <w:pPr>
        <w:tabs>
          <w:tab w:val="num" w:pos="2820"/>
        </w:tabs>
        <w:ind w:left="2820" w:hanging="420"/>
      </w:pPr>
      <w:rPr>
        <w:rFonts w:hint="eastAsia"/>
      </w:rPr>
    </w:lvl>
    <w:lvl w:ilvl="5">
      <w:start w:val="1"/>
      <w:numFmt w:val="lowerRoman"/>
      <w:lvlText w:val="%6."/>
      <w:lvlJc w:val="right"/>
      <w:pPr>
        <w:tabs>
          <w:tab w:val="num" w:pos="3240"/>
        </w:tabs>
        <w:ind w:left="3240" w:hanging="420"/>
      </w:pPr>
      <w:rPr>
        <w:rFonts w:hint="eastAsia"/>
      </w:rPr>
    </w:lvl>
    <w:lvl w:ilvl="6">
      <w:start w:val="1"/>
      <w:numFmt w:val="decimal"/>
      <w:lvlText w:val="%7."/>
      <w:lvlJc w:val="left"/>
      <w:pPr>
        <w:tabs>
          <w:tab w:val="num" w:pos="3660"/>
        </w:tabs>
        <w:ind w:left="3660" w:hanging="420"/>
      </w:pPr>
      <w:rPr>
        <w:rFonts w:hint="eastAsia"/>
      </w:rPr>
    </w:lvl>
    <w:lvl w:ilvl="7">
      <w:start w:val="1"/>
      <w:numFmt w:val="lowerLetter"/>
      <w:lvlText w:val="%8)"/>
      <w:lvlJc w:val="left"/>
      <w:pPr>
        <w:tabs>
          <w:tab w:val="num" w:pos="4080"/>
        </w:tabs>
        <w:ind w:left="4080" w:hanging="420"/>
      </w:pPr>
      <w:rPr>
        <w:rFonts w:hint="eastAsia"/>
      </w:rPr>
    </w:lvl>
    <w:lvl w:ilvl="8">
      <w:start w:val="1"/>
      <w:numFmt w:val="lowerRoman"/>
      <w:lvlText w:val="%9."/>
      <w:lvlJc w:val="right"/>
      <w:pPr>
        <w:tabs>
          <w:tab w:val="num" w:pos="4500"/>
        </w:tabs>
        <w:ind w:left="4500" w:hanging="420"/>
      </w:pPr>
      <w:rPr>
        <w:rFonts w:hint="eastAsia"/>
      </w:rPr>
    </w:lvl>
  </w:abstractNum>
  <w:abstractNum w:abstractNumId="2" w15:restartNumberingAfterBreak="0">
    <w:nsid w:val="197B3AA9"/>
    <w:multiLevelType w:val="hybridMultilevel"/>
    <w:tmpl w:val="48381258"/>
    <w:lvl w:ilvl="0" w:tplc="F3FC8AE8">
      <w:start w:val="5"/>
      <w:numFmt w:val="decimal"/>
      <w:lvlText w:val="%1."/>
      <w:lvlJc w:val="left"/>
      <w:pPr>
        <w:ind w:left="84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265" w:hanging="420"/>
      </w:pPr>
    </w:lvl>
    <w:lvl w:ilvl="2" w:tplc="0409001B" w:tentative="1">
      <w:start w:val="1"/>
      <w:numFmt w:val="lowerRoman"/>
      <w:lvlText w:val="%3."/>
      <w:lvlJc w:val="right"/>
      <w:pPr>
        <w:ind w:left="1685" w:hanging="420"/>
      </w:pPr>
    </w:lvl>
    <w:lvl w:ilvl="3" w:tplc="0409000F" w:tentative="1">
      <w:start w:val="1"/>
      <w:numFmt w:val="decimal"/>
      <w:lvlText w:val="%4."/>
      <w:lvlJc w:val="left"/>
      <w:pPr>
        <w:ind w:left="2105" w:hanging="420"/>
      </w:pPr>
    </w:lvl>
    <w:lvl w:ilvl="4" w:tplc="04090019" w:tentative="1">
      <w:start w:val="1"/>
      <w:numFmt w:val="lowerLetter"/>
      <w:lvlText w:val="%5)"/>
      <w:lvlJc w:val="left"/>
      <w:pPr>
        <w:ind w:left="2525" w:hanging="420"/>
      </w:pPr>
    </w:lvl>
    <w:lvl w:ilvl="5" w:tplc="0409001B" w:tentative="1">
      <w:start w:val="1"/>
      <w:numFmt w:val="lowerRoman"/>
      <w:lvlText w:val="%6."/>
      <w:lvlJc w:val="right"/>
      <w:pPr>
        <w:ind w:left="2945" w:hanging="420"/>
      </w:pPr>
    </w:lvl>
    <w:lvl w:ilvl="6" w:tplc="0409000F" w:tentative="1">
      <w:start w:val="1"/>
      <w:numFmt w:val="decimal"/>
      <w:lvlText w:val="%7."/>
      <w:lvlJc w:val="left"/>
      <w:pPr>
        <w:ind w:left="3365" w:hanging="420"/>
      </w:pPr>
    </w:lvl>
    <w:lvl w:ilvl="7" w:tplc="04090019" w:tentative="1">
      <w:start w:val="1"/>
      <w:numFmt w:val="lowerLetter"/>
      <w:lvlText w:val="%8)"/>
      <w:lvlJc w:val="left"/>
      <w:pPr>
        <w:ind w:left="3785" w:hanging="420"/>
      </w:pPr>
    </w:lvl>
    <w:lvl w:ilvl="8" w:tplc="0409001B" w:tentative="1">
      <w:start w:val="1"/>
      <w:numFmt w:val="lowerRoman"/>
      <w:lvlText w:val="%9."/>
      <w:lvlJc w:val="right"/>
      <w:pPr>
        <w:ind w:left="4205" w:hanging="420"/>
      </w:pPr>
    </w:lvl>
  </w:abstractNum>
  <w:abstractNum w:abstractNumId="3" w15:restartNumberingAfterBreak="0">
    <w:nsid w:val="1C1E8560"/>
    <w:multiLevelType w:val="hybridMultilevel"/>
    <w:tmpl w:val="8FECEACD"/>
    <w:lvl w:ilvl="0" w:tplc="FFFFFFFF">
      <w:start w:val="1"/>
      <w:numFmt w:val="decimal"/>
      <w:lvlText w:val="%1.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4" w15:restartNumberingAfterBreak="0">
    <w:nsid w:val="1E4B5F8D"/>
    <w:multiLevelType w:val="multilevel"/>
    <w:tmpl w:val="F9B656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62E6D7C"/>
    <w:multiLevelType w:val="multilevel"/>
    <w:tmpl w:val="0CB86B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84813A5"/>
    <w:multiLevelType w:val="multilevel"/>
    <w:tmpl w:val="8AB6EC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C154B7D"/>
    <w:multiLevelType w:val="multilevel"/>
    <w:tmpl w:val="759A09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E5C3365"/>
    <w:multiLevelType w:val="multilevel"/>
    <w:tmpl w:val="E84C4B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30306562"/>
    <w:multiLevelType w:val="multilevel"/>
    <w:tmpl w:val="489029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31A0714B"/>
    <w:multiLevelType w:val="multilevel"/>
    <w:tmpl w:val="14CC1C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34DA4504"/>
    <w:multiLevelType w:val="multilevel"/>
    <w:tmpl w:val="BC3CE0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3D6B7E36"/>
    <w:multiLevelType w:val="hybridMultilevel"/>
    <w:tmpl w:val="5A37DD5A"/>
    <w:lvl w:ilvl="0" w:tplc="FFFFFFFF">
      <w:start w:val="1"/>
      <w:numFmt w:val="decimal"/>
      <w:lvlText w:val="%1.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3" w15:restartNumberingAfterBreak="0">
    <w:nsid w:val="41523BC4"/>
    <w:multiLevelType w:val="hybridMultilevel"/>
    <w:tmpl w:val="31167DBA"/>
    <w:lvl w:ilvl="0" w:tplc="9B94260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431B3538"/>
    <w:multiLevelType w:val="hybridMultilevel"/>
    <w:tmpl w:val="D59C6CB2"/>
    <w:lvl w:ilvl="0" w:tplc="0409000D">
      <w:start w:val="1"/>
      <w:numFmt w:val="bullet"/>
      <w:lvlText w:val="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5" w15:restartNumberingAfterBreak="0">
    <w:nsid w:val="483C6EDA"/>
    <w:multiLevelType w:val="multilevel"/>
    <w:tmpl w:val="E224057C"/>
    <w:styleLink w:val="a0"/>
    <w:lvl w:ilvl="0">
      <w:start w:val="1"/>
      <w:numFmt w:val="decimal"/>
      <w:lvlText w:val="[%1]"/>
      <w:lvlJc w:val="left"/>
      <w:pPr>
        <w:tabs>
          <w:tab w:val="num" w:pos="567"/>
        </w:tabs>
        <w:ind w:left="567" w:hanging="454"/>
      </w:pPr>
      <w:rPr>
        <w:rFonts w:ascii="Courier New" w:eastAsia="宋体" w:hAnsi="Courier New" w:hint="eastAsia"/>
        <w:kern w:val="2"/>
        <w:sz w:val="18"/>
      </w:rPr>
    </w:lvl>
    <w:lvl w:ilvl="1">
      <w:start w:val="1"/>
      <w:numFmt w:val="lowerLetter"/>
      <w:lvlText w:val="%2)"/>
      <w:lvlJc w:val="left"/>
      <w:pPr>
        <w:tabs>
          <w:tab w:val="num" w:pos="1560"/>
        </w:tabs>
        <w:ind w:left="1560" w:hanging="420"/>
      </w:pPr>
      <w:rPr>
        <w:rFonts w:hint="eastAsia"/>
      </w:rPr>
    </w:lvl>
    <w:lvl w:ilvl="2">
      <w:start w:val="1"/>
      <w:numFmt w:val="lowerRoman"/>
      <w:lvlText w:val="%3."/>
      <w:lvlJc w:val="right"/>
      <w:pPr>
        <w:tabs>
          <w:tab w:val="num" w:pos="1980"/>
        </w:tabs>
        <w:ind w:left="1980" w:hanging="420"/>
      </w:pPr>
      <w:rPr>
        <w:rFonts w:hint="eastAsia"/>
      </w:rPr>
    </w:lvl>
    <w:lvl w:ilvl="3">
      <w:start w:val="1"/>
      <w:numFmt w:val="decimal"/>
      <w:lvlText w:val="%4."/>
      <w:lvlJc w:val="left"/>
      <w:pPr>
        <w:tabs>
          <w:tab w:val="num" w:pos="2400"/>
        </w:tabs>
        <w:ind w:left="2400" w:hanging="420"/>
      </w:pPr>
      <w:rPr>
        <w:rFonts w:hint="eastAsia"/>
      </w:rPr>
    </w:lvl>
    <w:lvl w:ilvl="4">
      <w:start w:val="1"/>
      <w:numFmt w:val="lowerLetter"/>
      <w:lvlText w:val="%5)"/>
      <w:lvlJc w:val="left"/>
      <w:pPr>
        <w:tabs>
          <w:tab w:val="num" w:pos="2820"/>
        </w:tabs>
        <w:ind w:left="2820" w:hanging="420"/>
      </w:pPr>
      <w:rPr>
        <w:rFonts w:hint="eastAsia"/>
      </w:rPr>
    </w:lvl>
    <w:lvl w:ilvl="5">
      <w:start w:val="1"/>
      <w:numFmt w:val="lowerRoman"/>
      <w:lvlText w:val="%6."/>
      <w:lvlJc w:val="right"/>
      <w:pPr>
        <w:tabs>
          <w:tab w:val="num" w:pos="3240"/>
        </w:tabs>
        <w:ind w:left="3240" w:hanging="420"/>
      </w:pPr>
      <w:rPr>
        <w:rFonts w:hint="eastAsia"/>
      </w:rPr>
    </w:lvl>
    <w:lvl w:ilvl="6">
      <w:start w:val="1"/>
      <w:numFmt w:val="decimal"/>
      <w:lvlText w:val="%7."/>
      <w:lvlJc w:val="left"/>
      <w:pPr>
        <w:tabs>
          <w:tab w:val="num" w:pos="3660"/>
        </w:tabs>
        <w:ind w:left="3660" w:hanging="420"/>
      </w:pPr>
      <w:rPr>
        <w:rFonts w:hint="eastAsia"/>
      </w:rPr>
    </w:lvl>
    <w:lvl w:ilvl="7">
      <w:start w:val="1"/>
      <w:numFmt w:val="lowerLetter"/>
      <w:lvlText w:val="%8)"/>
      <w:lvlJc w:val="left"/>
      <w:pPr>
        <w:tabs>
          <w:tab w:val="num" w:pos="4080"/>
        </w:tabs>
        <w:ind w:left="4080" w:hanging="420"/>
      </w:pPr>
      <w:rPr>
        <w:rFonts w:hint="eastAsia"/>
      </w:rPr>
    </w:lvl>
    <w:lvl w:ilvl="8">
      <w:start w:val="1"/>
      <w:numFmt w:val="lowerRoman"/>
      <w:lvlText w:val="%9."/>
      <w:lvlJc w:val="right"/>
      <w:pPr>
        <w:tabs>
          <w:tab w:val="num" w:pos="4500"/>
        </w:tabs>
        <w:ind w:left="4500" w:hanging="420"/>
      </w:pPr>
      <w:rPr>
        <w:rFonts w:hint="eastAsia"/>
      </w:rPr>
    </w:lvl>
  </w:abstractNum>
  <w:abstractNum w:abstractNumId="16" w15:restartNumberingAfterBreak="0">
    <w:nsid w:val="48663E5C"/>
    <w:multiLevelType w:val="multilevel"/>
    <w:tmpl w:val="27E044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49AD23F2"/>
    <w:multiLevelType w:val="hybridMultilevel"/>
    <w:tmpl w:val="E0525C4A"/>
    <w:lvl w:ilvl="0" w:tplc="0409000F">
      <w:start w:val="1"/>
      <w:numFmt w:val="decimal"/>
      <w:lvlText w:val="%1."/>
      <w:lvlJc w:val="left"/>
      <w:pPr>
        <w:ind w:left="84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5663A987"/>
    <w:multiLevelType w:val="singleLevel"/>
    <w:tmpl w:val="5663A987"/>
    <w:lvl w:ilvl="0">
      <w:start w:val="1"/>
      <w:numFmt w:val="decimal"/>
      <w:suff w:val="nothing"/>
      <w:lvlText w:val="%1."/>
      <w:lvlJc w:val="left"/>
    </w:lvl>
  </w:abstractNum>
  <w:abstractNum w:abstractNumId="19" w15:restartNumberingAfterBreak="0">
    <w:nsid w:val="56C22B1F"/>
    <w:multiLevelType w:val="multilevel"/>
    <w:tmpl w:val="DE9808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5A6F246B"/>
    <w:multiLevelType w:val="multilevel"/>
    <w:tmpl w:val="9B5825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5C403B49"/>
    <w:multiLevelType w:val="multilevel"/>
    <w:tmpl w:val="1B34F6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618B57A4"/>
    <w:multiLevelType w:val="multilevel"/>
    <w:tmpl w:val="AC720642"/>
    <w:styleLink w:val="a1"/>
    <w:lvl w:ilvl="0">
      <w:start w:val="1"/>
      <w:numFmt w:val="bullet"/>
      <w:lvlText w:val=""/>
      <w:lvlJc w:val="left"/>
      <w:pPr>
        <w:tabs>
          <w:tab w:val="num" w:pos="794"/>
        </w:tabs>
        <w:ind w:left="794" w:hanging="454"/>
      </w:pPr>
      <w:rPr>
        <w:rFonts w:ascii="Symbol" w:hAnsi="Symbol" w:hint="default"/>
        <w:color w:val="auto"/>
        <w:kern w:val="2"/>
        <w:sz w:val="18"/>
      </w:rPr>
    </w:lvl>
    <w:lvl w:ilvl="1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23" w15:restartNumberingAfterBreak="0">
    <w:nsid w:val="6B25270B"/>
    <w:multiLevelType w:val="multilevel"/>
    <w:tmpl w:val="F46EC1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6B2A7624"/>
    <w:multiLevelType w:val="multilevel"/>
    <w:tmpl w:val="101A16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6D634F6C"/>
    <w:multiLevelType w:val="multilevel"/>
    <w:tmpl w:val="5FF46E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7005529E"/>
    <w:multiLevelType w:val="hybridMultilevel"/>
    <w:tmpl w:val="A30A5B7A"/>
    <w:lvl w:ilvl="0" w:tplc="04090001">
      <w:start w:val="1"/>
      <w:numFmt w:val="bullet"/>
      <w:lvlText w:val=""/>
      <w:lvlJc w:val="left"/>
      <w:pPr>
        <w:ind w:left="126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</w:abstractNum>
  <w:abstractNum w:abstractNumId="27" w15:restartNumberingAfterBreak="0">
    <w:nsid w:val="76CD6903"/>
    <w:multiLevelType w:val="multilevel"/>
    <w:tmpl w:val="3A5429B2"/>
    <w:lvl w:ilvl="0">
      <w:start w:val="1"/>
      <w:numFmt w:val="decimal"/>
      <w:pStyle w:val="1"/>
      <w:lvlText w:val="%1"/>
      <w:lvlJc w:val="left"/>
      <w:pPr>
        <w:tabs>
          <w:tab w:val="num" w:pos="425"/>
        </w:tabs>
        <w:ind w:left="425" w:hanging="425"/>
      </w:pPr>
      <w:rPr>
        <w:rFonts w:hint="eastAsia"/>
      </w:rPr>
    </w:lvl>
    <w:lvl w:ilvl="1">
      <w:start w:val="1"/>
      <w:numFmt w:val="decimal"/>
      <w:pStyle w:val="2"/>
      <w:lvlText w:val="%1.%2"/>
      <w:lvlJc w:val="left"/>
      <w:pPr>
        <w:tabs>
          <w:tab w:val="num" w:pos="992"/>
        </w:tabs>
        <w:ind w:left="992" w:hanging="567"/>
      </w:pPr>
      <w:rPr>
        <w:rFonts w:hint="eastAsia"/>
      </w:rPr>
    </w:lvl>
    <w:lvl w:ilvl="2">
      <w:start w:val="1"/>
      <w:numFmt w:val="decimal"/>
      <w:pStyle w:val="3"/>
      <w:lvlText w:val="%1.%2.%3"/>
      <w:lvlJc w:val="left"/>
      <w:pPr>
        <w:tabs>
          <w:tab w:val="num" w:pos="1364"/>
        </w:tabs>
        <w:ind w:left="851" w:hanging="567"/>
      </w:pPr>
      <w:rPr>
        <w:rFonts w:hint="eastAsia"/>
      </w:rPr>
    </w:lvl>
    <w:lvl w:ilvl="3">
      <w:start w:val="1"/>
      <w:numFmt w:val="decimal"/>
      <w:pStyle w:val="4"/>
      <w:lvlText w:val="%1.%2.%3.%4"/>
      <w:lvlJc w:val="left"/>
      <w:pPr>
        <w:tabs>
          <w:tab w:val="num" w:pos="2716"/>
        </w:tabs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tabs>
          <w:tab w:val="num" w:pos="3501"/>
        </w:tabs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tabs>
          <w:tab w:val="num" w:pos="4286"/>
        </w:tabs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tabs>
          <w:tab w:val="num" w:pos="5071"/>
        </w:tabs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tabs>
          <w:tab w:val="num" w:pos="5496"/>
        </w:tabs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6282"/>
        </w:tabs>
        <w:ind w:left="5102" w:hanging="1700"/>
      </w:pPr>
      <w:rPr>
        <w:rFonts w:hint="eastAsia"/>
      </w:rPr>
    </w:lvl>
  </w:abstractNum>
  <w:abstractNum w:abstractNumId="28" w15:restartNumberingAfterBreak="0">
    <w:nsid w:val="77E02BB1"/>
    <w:multiLevelType w:val="hybridMultilevel"/>
    <w:tmpl w:val="B8E813F2"/>
    <w:lvl w:ilvl="0" w:tplc="04090001">
      <w:start w:val="1"/>
      <w:numFmt w:val="bullet"/>
      <w:lvlText w:val=""/>
      <w:lvlJc w:val="left"/>
      <w:pPr>
        <w:ind w:left="127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9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1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3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5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7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9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1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30" w:hanging="420"/>
      </w:pPr>
      <w:rPr>
        <w:rFonts w:ascii="Wingdings" w:hAnsi="Wingdings" w:hint="default"/>
      </w:rPr>
    </w:lvl>
  </w:abstractNum>
  <w:abstractNum w:abstractNumId="29" w15:restartNumberingAfterBreak="0">
    <w:nsid w:val="7E7E6E47"/>
    <w:multiLevelType w:val="hybridMultilevel"/>
    <w:tmpl w:val="1B6C762A"/>
    <w:lvl w:ilvl="0" w:tplc="04090001">
      <w:start w:val="1"/>
      <w:numFmt w:val="bullet"/>
      <w:lvlText w:val=""/>
      <w:lvlJc w:val="left"/>
      <w:pPr>
        <w:ind w:left="126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</w:abstractNum>
  <w:num w:numId="1">
    <w:abstractNumId w:val="1"/>
  </w:num>
  <w:num w:numId="2">
    <w:abstractNumId w:val="22"/>
  </w:num>
  <w:num w:numId="3">
    <w:abstractNumId w:val="15"/>
  </w:num>
  <w:num w:numId="4">
    <w:abstractNumId w:val="27"/>
  </w:num>
  <w:num w:numId="5">
    <w:abstractNumId w:val="17"/>
  </w:num>
  <w:num w:numId="6">
    <w:abstractNumId w:val="2"/>
  </w:num>
  <w:num w:numId="7">
    <w:abstractNumId w:val="26"/>
  </w:num>
  <w:num w:numId="8">
    <w:abstractNumId w:val="29"/>
  </w:num>
  <w:num w:numId="9">
    <w:abstractNumId w:val="28"/>
  </w:num>
  <w:num w:numId="10">
    <w:abstractNumId w:val="12"/>
  </w:num>
  <w:num w:numId="11">
    <w:abstractNumId w:val="3"/>
  </w:num>
  <w:num w:numId="12">
    <w:abstractNumId w:val="18"/>
  </w:num>
  <w:num w:numId="13">
    <w:abstractNumId w:val="5"/>
  </w:num>
  <w:num w:numId="14">
    <w:abstractNumId w:val="0"/>
  </w:num>
  <w:num w:numId="15">
    <w:abstractNumId w:val="14"/>
  </w:num>
  <w:num w:numId="16">
    <w:abstractNumId w:val="13"/>
  </w:num>
  <w:num w:numId="17">
    <w:abstractNumId w:val="9"/>
  </w:num>
  <w:num w:numId="18">
    <w:abstractNumId w:val="4"/>
  </w:num>
  <w:num w:numId="19">
    <w:abstractNumId w:val="7"/>
  </w:num>
  <w:num w:numId="20">
    <w:abstractNumId w:val="19"/>
  </w:num>
  <w:num w:numId="21">
    <w:abstractNumId w:val="20"/>
  </w:num>
  <w:num w:numId="22">
    <w:abstractNumId w:val="21"/>
  </w:num>
  <w:num w:numId="23">
    <w:abstractNumId w:val="11"/>
  </w:num>
  <w:num w:numId="24">
    <w:abstractNumId w:val="24"/>
  </w:num>
  <w:num w:numId="25">
    <w:abstractNumId w:val="16"/>
  </w:num>
  <w:num w:numId="26">
    <w:abstractNumId w:val="8"/>
  </w:num>
  <w:num w:numId="27">
    <w:abstractNumId w:val="6"/>
  </w:num>
  <w:num w:numId="28">
    <w:abstractNumId w:val="23"/>
  </w:num>
  <w:num w:numId="29">
    <w:abstractNumId w:val="25"/>
  </w:num>
  <w:num w:numId="30">
    <w:abstractNumId w:val="10"/>
  </w:num>
  <w:numIdMacAtCleanup w:val="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C7985"/>
    <w:rsid w:val="000023B1"/>
    <w:rsid w:val="00003411"/>
    <w:rsid w:val="00004FFF"/>
    <w:rsid w:val="000057FB"/>
    <w:rsid w:val="0000640F"/>
    <w:rsid w:val="000136BE"/>
    <w:rsid w:val="00013C97"/>
    <w:rsid w:val="00022824"/>
    <w:rsid w:val="00022F3C"/>
    <w:rsid w:val="000269B0"/>
    <w:rsid w:val="00027C8A"/>
    <w:rsid w:val="000300CE"/>
    <w:rsid w:val="00033451"/>
    <w:rsid w:val="000346B3"/>
    <w:rsid w:val="00034BD1"/>
    <w:rsid w:val="00035E3F"/>
    <w:rsid w:val="00036639"/>
    <w:rsid w:val="000403DA"/>
    <w:rsid w:val="0004495C"/>
    <w:rsid w:val="00045D7C"/>
    <w:rsid w:val="00055137"/>
    <w:rsid w:val="000555A3"/>
    <w:rsid w:val="000606A7"/>
    <w:rsid w:val="0007046C"/>
    <w:rsid w:val="00083B69"/>
    <w:rsid w:val="0008697E"/>
    <w:rsid w:val="0009064E"/>
    <w:rsid w:val="0009184D"/>
    <w:rsid w:val="00091FB6"/>
    <w:rsid w:val="00093364"/>
    <w:rsid w:val="000942BB"/>
    <w:rsid w:val="0009746A"/>
    <w:rsid w:val="00097C3D"/>
    <w:rsid w:val="00097FE9"/>
    <w:rsid w:val="000A5163"/>
    <w:rsid w:val="000A79C0"/>
    <w:rsid w:val="000B11EA"/>
    <w:rsid w:val="000B2775"/>
    <w:rsid w:val="000B3D37"/>
    <w:rsid w:val="000B7D9A"/>
    <w:rsid w:val="000C1A0A"/>
    <w:rsid w:val="000C7615"/>
    <w:rsid w:val="000D1EC9"/>
    <w:rsid w:val="000D2608"/>
    <w:rsid w:val="000D6AF4"/>
    <w:rsid w:val="000F4C2F"/>
    <w:rsid w:val="000F71F0"/>
    <w:rsid w:val="00101C8B"/>
    <w:rsid w:val="001035BB"/>
    <w:rsid w:val="00105E79"/>
    <w:rsid w:val="0010701C"/>
    <w:rsid w:val="00113409"/>
    <w:rsid w:val="00114AAB"/>
    <w:rsid w:val="00117832"/>
    <w:rsid w:val="001249DF"/>
    <w:rsid w:val="00132356"/>
    <w:rsid w:val="0013295C"/>
    <w:rsid w:val="00140D28"/>
    <w:rsid w:val="00145D3A"/>
    <w:rsid w:val="00146941"/>
    <w:rsid w:val="001477A6"/>
    <w:rsid w:val="001478A6"/>
    <w:rsid w:val="00153065"/>
    <w:rsid w:val="001612A9"/>
    <w:rsid w:val="00165864"/>
    <w:rsid w:val="001725FD"/>
    <w:rsid w:val="00173B9C"/>
    <w:rsid w:val="00175456"/>
    <w:rsid w:val="0017673A"/>
    <w:rsid w:val="00184E9E"/>
    <w:rsid w:val="00195CCC"/>
    <w:rsid w:val="001979F5"/>
    <w:rsid w:val="001A1CCD"/>
    <w:rsid w:val="001A4657"/>
    <w:rsid w:val="001B1BDD"/>
    <w:rsid w:val="001B24E9"/>
    <w:rsid w:val="001B364C"/>
    <w:rsid w:val="001B3A34"/>
    <w:rsid w:val="001B4933"/>
    <w:rsid w:val="001C4765"/>
    <w:rsid w:val="001C5FE3"/>
    <w:rsid w:val="001D1720"/>
    <w:rsid w:val="001D1850"/>
    <w:rsid w:val="001D19BB"/>
    <w:rsid w:val="001D621A"/>
    <w:rsid w:val="001E5A51"/>
    <w:rsid w:val="001E620C"/>
    <w:rsid w:val="001F51A3"/>
    <w:rsid w:val="001F5CC9"/>
    <w:rsid w:val="001F7BDA"/>
    <w:rsid w:val="0020482F"/>
    <w:rsid w:val="00206153"/>
    <w:rsid w:val="00210E3D"/>
    <w:rsid w:val="002129D9"/>
    <w:rsid w:val="00215929"/>
    <w:rsid w:val="00220C4E"/>
    <w:rsid w:val="002218E4"/>
    <w:rsid w:val="00225811"/>
    <w:rsid w:val="00231ADF"/>
    <w:rsid w:val="00233E50"/>
    <w:rsid w:val="002356F5"/>
    <w:rsid w:val="00235F56"/>
    <w:rsid w:val="00241D70"/>
    <w:rsid w:val="00252F02"/>
    <w:rsid w:val="00253038"/>
    <w:rsid w:val="00260F97"/>
    <w:rsid w:val="002618A8"/>
    <w:rsid w:val="00263B32"/>
    <w:rsid w:val="0026503F"/>
    <w:rsid w:val="00266B7C"/>
    <w:rsid w:val="00266EE2"/>
    <w:rsid w:val="00274AE7"/>
    <w:rsid w:val="00277155"/>
    <w:rsid w:val="00277C89"/>
    <w:rsid w:val="002812D0"/>
    <w:rsid w:val="00287E63"/>
    <w:rsid w:val="00294DD1"/>
    <w:rsid w:val="00295E38"/>
    <w:rsid w:val="002971C1"/>
    <w:rsid w:val="002A0A39"/>
    <w:rsid w:val="002A5C54"/>
    <w:rsid w:val="002A6BB9"/>
    <w:rsid w:val="002A742E"/>
    <w:rsid w:val="002B5AA3"/>
    <w:rsid w:val="002B70EC"/>
    <w:rsid w:val="002B747B"/>
    <w:rsid w:val="002B7FA5"/>
    <w:rsid w:val="002C14E4"/>
    <w:rsid w:val="002C22DD"/>
    <w:rsid w:val="002C36A6"/>
    <w:rsid w:val="002C4F77"/>
    <w:rsid w:val="002C6D31"/>
    <w:rsid w:val="002D0F2C"/>
    <w:rsid w:val="002D26BA"/>
    <w:rsid w:val="002E049D"/>
    <w:rsid w:val="002E1A2D"/>
    <w:rsid w:val="002E367B"/>
    <w:rsid w:val="002F1275"/>
    <w:rsid w:val="002F34EF"/>
    <w:rsid w:val="002F5A2E"/>
    <w:rsid w:val="002F5FFC"/>
    <w:rsid w:val="00300A5D"/>
    <w:rsid w:val="00303222"/>
    <w:rsid w:val="00304212"/>
    <w:rsid w:val="003077DC"/>
    <w:rsid w:val="003114A9"/>
    <w:rsid w:val="00313219"/>
    <w:rsid w:val="003132E8"/>
    <w:rsid w:val="003157CB"/>
    <w:rsid w:val="00317B4C"/>
    <w:rsid w:val="003202F8"/>
    <w:rsid w:val="00322FBF"/>
    <w:rsid w:val="00323DA6"/>
    <w:rsid w:val="00333975"/>
    <w:rsid w:val="00333C2A"/>
    <w:rsid w:val="00334066"/>
    <w:rsid w:val="003418CF"/>
    <w:rsid w:val="00342BF6"/>
    <w:rsid w:val="00356A6A"/>
    <w:rsid w:val="003603AC"/>
    <w:rsid w:val="0036607B"/>
    <w:rsid w:val="003730F9"/>
    <w:rsid w:val="00380157"/>
    <w:rsid w:val="0038236A"/>
    <w:rsid w:val="003863C3"/>
    <w:rsid w:val="00393248"/>
    <w:rsid w:val="0039371F"/>
    <w:rsid w:val="00394DB3"/>
    <w:rsid w:val="00396FBA"/>
    <w:rsid w:val="00397155"/>
    <w:rsid w:val="003A19FE"/>
    <w:rsid w:val="003A1AE2"/>
    <w:rsid w:val="003A2FCC"/>
    <w:rsid w:val="003A4913"/>
    <w:rsid w:val="003A4E7B"/>
    <w:rsid w:val="003A5A70"/>
    <w:rsid w:val="003A6542"/>
    <w:rsid w:val="003B11A9"/>
    <w:rsid w:val="003B11E7"/>
    <w:rsid w:val="003B1E81"/>
    <w:rsid w:val="003B31FB"/>
    <w:rsid w:val="003B40DE"/>
    <w:rsid w:val="003B502C"/>
    <w:rsid w:val="003C32DB"/>
    <w:rsid w:val="003C6358"/>
    <w:rsid w:val="003C699C"/>
    <w:rsid w:val="003C6BD1"/>
    <w:rsid w:val="003D708B"/>
    <w:rsid w:val="003E6C28"/>
    <w:rsid w:val="003F7E1D"/>
    <w:rsid w:val="0040389D"/>
    <w:rsid w:val="00404452"/>
    <w:rsid w:val="004051CD"/>
    <w:rsid w:val="00405E71"/>
    <w:rsid w:val="00410743"/>
    <w:rsid w:val="00411ABA"/>
    <w:rsid w:val="00412E7B"/>
    <w:rsid w:val="004226BD"/>
    <w:rsid w:val="00423A87"/>
    <w:rsid w:val="00423CA4"/>
    <w:rsid w:val="00426A03"/>
    <w:rsid w:val="004307B8"/>
    <w:rsid w:val="00430CEC"/>
    <w:rsid w:val="004318F1"/>
    <w:rsid w:val="00432F35"/>
    <w:rsid w:val="004358BB"/>
    <w:rsid w:val="00440087"/>
    <w:rsid w:val="004418F5"/>
    <w:rsid w:val="004423BC"/>
    <w:rsid w:val="004464EE"/>
    <w:rsid w:val="00450B74"/>
    <w:rsid w:val="00452A84"/>
    <w:rsid w:val="00452C27"/>
    <w:rsid w:val="00453722"/>
    <w:rsid w:val="00453DD7"/>
    <w:rsid w:val="00464BD2"/>
    <w:rsid w:val="0046594D"/>
    <w:rsid w:val="00465AAE"/>
    <w:rsid w:val="00466981"/>
    <w:rsid w:val="004675F3"/>
    <w:rsid w:val="00467CA1"/>
    <w:rsid w:val="0047094B"/>
    <w:rsid w:val="00471F1E"/>
    <w:rsid w:val="00472945"/>
    <w:rsid w:val="00473BAB"/>
    <w:rsid w:val="00475A50"/>
    <w:rsid w:val="004773A8"/>
    <w:rsid w:val="00481DD8"/>
    <w:rsid w:val="0048283D"/>
    <w:rsid w:val="00485D5C"/>
    <w:rsid w:val="00487393"/>
    <w:rsid w:val="00490C8F"/>
    <w:rsid w:val="00491940"/>
    <w:rsid w:val="004922E2"/>
    <w:rsid w:val="0049523B"/>
    <w:rsid w:val="00497D5E"/>
    <w:rsid w:val="004A2121"/>
    <w:rsid w:val="004A3A26"/>
    <w:rsid w:val="004B13F4"/>
    <w:rsid w:val="004B33A8"/>
    <w:rsid w:val="004B76EC"/>
    <w:rsid w:val="004B78AF"/>
    <w:rsid w:val="004C2D4C"/>
    <w:rsid w:val="004C5FD6"/>
    <w:rsid w:val="004C77E0"/>
    <w:rsid w:val="004D1AD6"/>
    <w:rsid w:val="004D3328"/>
    <w:rsid w:val="004D4374"/>
    <w:rsid w:val="004D4639"/>
    <w:rsid w:val="004D5D77"/>
    <w:rsid w:val="004D7070"/>
    <w:rsid w:val="004E1AB3"/>
    <w:rsid w:val="004E7631"/>
    <w:rsid w:val="004F42B1"/>
    <w:rsid w:val="0050073A"/>
    <w:rsid w:val="00505641"/>
    <w:rsid w:val="0050581E"/>
    <w:rsid w:val="0050718A"/>
    <w:rsid w:val="00507B67"/>
    <w:rsid w:val="0051484F"/>
    <w:rsid w:val="00516738"/>
    <w:rsid w:val="005208DA"/>
    <w:rsid w:val="00520F74"/>
    <w:rsid w:val="005512C6"/>
    <w:rsid w:val="00566785"/>
    <w:rsid w:val="005727F4"/>
    <w:rsid w:val="00573809"/>
    <w:rsid w:val="005743D6"/>
    <w:rsid w:val="005770CE"/>
    <w:rsid w:val="00583144"/>
    <w:rsid w:val="00584AEE"/>
    <w:rsid w:val="00587B37"/>
    <w:rsid w:val="005945A3"/>
    <w:rsid w:val="00595A3C"/>
    <w:rsid w:val="00596353"/>
    <w:rsid w:val="005A40E9"/>
    <w:rsid w:val="005A7C33"/>
    <w:rsid w:val="005B2C60"/>
    <w:rsid w:val="005B42E3"/>
    <w:rsid w:val="005C06AA"/>
    <w:rsid w:val="005C2D77"/>
    <w:rsid w:val="005C3391"/>
    <w:rsid w:val="005C3689"/>
    <w:rsid w:val="005C5E0D"/>
    <w:rsid w:val="005D45E5"/>
    <w:rsid w:val="005E1C0B"/>
    <w:rsid w:val="005E2B71"/>
    <w:rsid w:val="005E42A0"/>
    <w:rsid w:val="005E43E2"/>
    <w:rsid w:val="005E79B9"/>
    <w:rsid w:val="005E7E4C"/>
    <w:rsid w:val="005F3195"/>
    <w:rsid w:val="00604441"/>
    <w:rsid w:val="00604C47"/>
    <w:rsid w:val="006059ED"/>
    <w:rsid w:val="006060B4"/>
    <w:rsid w:val="006063BA"/>
    <w:rsid w:val="0061006F"/>
    <w:rsid w:val="0061292E"/>
    <w:rsid w:val="00613E72"/>
    <w:rsid w:val="00617034"/>
    <w:rsid w:val="00617267"/>
    <w:rsid w:val="00622B9E"/>
    <w:rsid w:val="00625432"/>
    <w:rsid w:val="0063748D"/>
    <w:rsid w:val="006431D9"/>
    <w:rsid w:val="00643658"/>
    <w:rsid w:val="00645BB8"/>
    <w:rsid w:val="00647402"/>
    <w:rsid w:val="0064792B"/>
    <w:rsid w:val="006527F4"/>
    <w:rsid w:val="0065479A"/>
    <w:rsid w:val="00656D0A"/>
    <w:rsid w:val="00657D0C"/>
    <w:rsid w:val="00657D1F"/>
    <w:rsid w:val="00661180"/>
    <w:rsid w:val="00675617"/>
    <w:rsid w:val="00676FFB"/>
    <w:rsid w:val="00677081"/>
    <w:rsid w:val="00683223"/>
    <w:rsid w:val="00687EDD"/>
    <w:rsid w:val="00690B9C"/>
    <w:rsid w:val="0069391D"/>
    <w:rsid w:val="006A194B"/>
    <w:rsid w:val="006A35B1"/>
    <w:rsid w:val="006A3812"/>
    <w:rsid w:val="006A6044"/>
    <w:rsid w:val="006B1B53"/>
    <w:rsid w:val="006B1D1F"/>
    <w:rsid w:val="006B331D"/>
    <w:rsid w:val="006C0436"/>
    <w:rsid w:val="006C34CB"/>
    <w:rsid w:val="006C439E"/>
    <w:rsid w:val="006C4D4F"/>
    <w:rsid w:val="006C7A0F"/>
    <w:rsid w:val="006D1557"/>
    <w:rsid w:val="006D5E1A"/>
    <w:rsid w:val="006E4DE5"/>
    <w:rsid w:val="006F1285"/>
    <w:rsid w:val="006F262F"/>
    <w:rsid w:val="006F48B1"/>
    <w:rsid w:val="006F6E28"/>
    <w:rsid w:val="007026D9"/>
    <w:rsid w:val="00706BE2"/>
    <w:rsid w:val="007125B5"/>
    <w:rsid w:val="0071436B"/>
    <w:rsid w:val="00715DB4"/>
    <w:rsid w:val="00716253"/>
    <w:rsid w:val="00717A11"/>
    <w:rsid w:val="00721B49"/>
    <w:rsid w:val="007221A6"/>
    <w:rsid w:val="00723909"/>
    <w:rsid w:val="007246C3"/>
    <w:rsid w:val="007253FC"/>
    <w:rsid w:val="0072554F"/>
    <w:rsid w:val="00731E1D"/>
    <w:rsid w:val="00733218"/>
    <w:rsid w:val="00733C2A"/>
    <w:rsid w:val="00736211"/>
    <w:rsid w:val="0073677F"/>
    <w:rsid w:val="00746F26"/>
    <w:rsid w:val="00760228"/>
    <w:rsid w:val="007630D5"/>
    <w:rsid w:val="0076333E"/>
    <w:rsid w:val="00763D96"/>
    <w:rsid w:val="00767BBD"/>
    <w:rsid w:val="00767C7B"/>
    <w:rsid w:val="00774790"/>
    <w:rsid w:val="00780C8C"/>
    <w:rsid w:val="00783678"/>
    <w:rsid w:val="0078553A"/>
    <w:rsid w:val="00785811"/>
    <w:rsid w:val="00795F1F"/>
    <w:rsid w:val="0079729E"/>
    <w:rsid w:val="00797B30"/>
    <w:rsid w:val="007C376B"/>
    <w:rsid w:val="007C4421"/>
    <w:rsid w:val="007C44B7"/>
    <w:rsid w:val="007C47B2"/>
    <w:rsid w:val="007C7012"/>
    <w:rsid w:val="007C7067"/>
    <w:rsid w:val="007C7EA3"/>
    <w:rsid w:val="007D204E"/>
    <w:rsid w:val="007D2CCD"/>
    <w:rsid w:val="007D2F96"/>
    <w:rsid w:val="007D5E9E"/>
    <w:rsid w:val="007E1403"/>
    <w:rsid w:val="007E38A9"/>
    <w:rsid w:val="007E4957"/>
    <w:rsid w:val="007F0C6C"/>
    <w:rsid w:val="007F3DA5"/>
    <w:rsid w:val="007F7CCD"/>
    <w:rsid w:val="00800057"/>
    <w:rsid w:val="00800C0C"/>
    <w:rsid w:val="00801764"/>
    <w:rsid w:val="0080331F"/>
    <w:rsid w:val="00805C6C"/>
    <w:rsid w:val="00807891"/>
    <w:rsid w:val="00807EF6"/>
    <w:rsid w:val="0081118B"/>
    <w:rsid w:val="0081143B"/>
    <w:rsid w:val="008154B9"/>
    <w:rsid w:val="008159BF"/>
    <w:rsid w:val="00816877"/>
    <w:rsid w:val="0081735C"/>
    <w:rsid w:val="008247BA"/>
    <w:rsid w:val="00832D4E"/>
    <w:rsid w:val="00834753"/>
    <w:rsid w:val="008375A9"/>
    <w:rsid w:val="00844807"/>
    <w:rsid w:val="00846F8B"/>
    <w:rsid w:val="008504D4"/>
    <w:rsid w:val="00850FE4"/>
    <w:rsid w:val="00852AF1"/>
    <w:rsid w:val="00853E9B"/>
    <w:rsid w:val="00855EAF"/>
    <w:rsid w:val="00857E71"/>
    <w:rsid w:val="00860186"/>
    <w:rsid w:val="0086295B"/>
    <w:rsid w:val="00865460"/>
    <w:rsid w:val="008668A0"/>
    <w:rsid w:val="00867E2A"/>
    <w:rsid w:val="00870962"/>
    <w:rsid w:val="008719D2"/>
    <w:rsid w:val="00883922"/>
    <w:rsid w:val="00884A0E"/>
    <w:rsid w:val="008972AC"/>
    <w:rsid w:val="008A04F2"/>
    <w:rsid w:val="008A23C3"/>
    <w:rsid w:val="008A29FC"/>
    <w:rsid w:val="008A45D2"/>
    <w:rsid w:val="008A6009"/>
    <w:rsid w:val="008B0D8C"/>
    <w:rsid w:val="008B1482"/>
    <w:rsid w:val="008B5C73"/>
    <w:rsid w:val="008B64DC"/>
    <w:rsid w:val="008B7E75"/>
    <w:rsid w:val="008C414B"/>
    <w:rsid w:val="008C47D6"/>
    <w:rsid w:val="008C5F64"/>
    <w:rsid w:val="008D0456"/>
    <w:rsid w:val="008D15EA"/>
    <w:rsid w:val="008D4AB1"/>
    <w:rsid w:val="008D79F5"/>
    <w:rsid w:val="008F25C4"/>
    <w:rsid w:val="00900955"/>
    <w:rsid w:val="00900F20"/>
    <w:rsid w:val="00902BFD"/>
    <w:rsid w:val="00903609"/>
    <w:rsid w:val="00907B47"/>
    <w:rsid w:val="00907CBF"/>
    <w:rsid w:val="00910199"/>
    <w:rsid w:val="00910641"/>
    <w:rsid w:val="00911D8B"/>
    <w:rsid w:val="00925441"/>
    <w:rsid w:val="009275CC"/>
    <w:rsid w:val="0092765D"/>
    <w:rsid w:val="0092791F"/>
    <w:rsid w:val="00931267"/>
    <w:rsid w:val="009318FD"/>
    <w:rsid w:val="00936807"/>
    <w:rsid w:val="009408D5"/>
    <w:rsid w:val="00941D23"/>
    <w:rsid w:val="0094629C"/>
    <w:rsid w:val="00962811"/>
    <w:rsid w:val="00963186"/>
    <w:rsid w:val="009727FE"/>
    <w:rsid w:val="0097424D"/>
    <w:rsid w:val="00974F76"/>
    <w:rsid w:val="00980E4C"/>
    <w:rsid w:val="00980E7D"/>
    <w:rsid w:val="00980ECA"/>
    <w:rsid w:val="009827F6"/>
    <w:rsid w:val="009843CE"/>
    <w:rsid w:val="0098621A"/>
    <w:rsid w:val="00987D35"/>
    <w:rsid w:val="00993665"/>
    <w:rsid w:val="0099523B"/>
    <w:rsid w:val="0099591B"/>
    <w:rsid w:val="009A0695"/>
    <w:rsid w:val="009A2C1B"/>
    <w:rsid w:val="009A4152"/>
    <w:rsid w:val="009A4809"/>
    <w:rsid w:val="009B0A03"/>
    <w:rsid w:val="009B1387"/>
    <w:rsid w:val="009C05D8"/>
    <w:rsid w:val="009C484E"/>
    <w:rsid w:val="009C4A9C"/>
    <w:rsid w:val="009C6E9F"/>
    <w:rsid w:val="009C7985"/>
    <w:rsid w:val="009D44A9"/>
    <w:rsid w:val="009D72D9"/>
    <w:rsid w:val="009E09AD"/>
    <w:rsid w:val="009E67EA"/>
    <w:rsid w:val="009E6F4F"/>
    <w:rsid w:val="009E6F92"/>
    <w:rsid w:val="009F0B34"/>
    <w:rsid w:val="009F4218"/>
    <w:rsid w:val="009F5DB8"/>
    <w:rsid w:val="00A00CF5"/>
    <w:rsid w:val="00A01994"/>
    <w:rsid w:val="00A054E3"/>
    <w:rsid w:val="00A119B0"/>
    <w:rsid w:val="00A208F6"/>
    <w:rsid w:val="00A22926"/>
    <w:rsid w:val="00A26997"/>
    <w:rsid w:val="00A26DEC"/>
    <w:rsid w:val="00A32B07"/>
    <w:rsid w:val="00A34837"/>
    <w:rsid w:val="00A40FF0"/>
    <w:rsid w:val="00A51C1D"/>
    <w:rsid w:val="00A52B9B"/>
    <w:rsid w:val="00A5705C"/>
    <w:rsid w:val="00A60B32"/>
    <w:rsid w:val="00A6289F"/>
    <w:rsid w:val="00A63AA1"/>
    <w:rsid w:val="00A642BA"/>
    <w:rsid w:val="00A65C21"/>
    <w:rsid w:val="00A660D0"/>
    <w:rsid w:val="00A66545"/>
    <w:rsid w:val="00A677B6"/>
    <w:rsid w:val="00A712CB"/>
    <w:rsid w:val="00A804C1"/>
    <w:rsid w:val="00A856E8"/>
    <w:rsid w:val="00A860AB"/>
    <w:rsid w:val="00A86E8C"/>
    <w:rsid w:val="00A900E3"/>
    <w:rsid w:val="00A905FF"/>
    <w:rsid w:val="00A917A0"/>
    <w:rsid w:val="00A919B2"/>
    <w:rsid w:val="00A9693D"/>
    <w:rsid w:val="00AA33CC"/>
    <w:rsid w:val="00AA7A72"/>
    <w:rsid w:val="00AB5852"/>
    <w:rsid w:val="00AB7F04"/>
    <w:rsid w:val="00AC2F42"/>
    <w:rsid w:val="00AC75BE"/>
    <w:rsid w:val="00AD005E"/>
    <w:rsid w:val="00AD2749"/>
    <w:rsid w:val="00AD2C33"/>
    <w:rsid w:val="00AD68F2"/>
    <w:rsid w:val="00AD6E53"/>
    <w:rsid w:val="00AE29BC"/>
    <w:rsid w:val="00AF0EF1"/>
    <w:rsid w:val="00AF19E2"/>
    <w:rsid w:val="00AF2D6D"/>
    <w:rsid w:val="00AF4F5D"/>
    <w:rsid w:val="00AF5E7B"/>
    <w:rsid w:val="00B04918"/>
    <w:rsid w:val="00B07A98"/>
    <w:rsid w:val="00B11145"/>
    <w:rsid w:val="00B232B4"/>
    <w:rsid w:val="00B241E2"/>
    <w:rsid w:val="00B249D0"/>
    <w:rsid w:val="00B272B0"/>
    <w:rsid w:val="00B27B20"/>
    <w:rsid w:val="00B313FC"/>
    <w:rsid w:val="00B35733"/>
    <w:rsid w:val="00B3674A"/>
    <w:rsid w:val="00B406FC"/>
    <w:rsid w:val="00B428BD"/>
    <w:rsid w:val="00B43B74"/>
    <w:rsid w:val="00B475FD"/>
    <w:rsid w:val="00B50344"/>
    <w:rsid w:val="00B5445D"/>
    <w:rsid w:val="00B5587E"/>
    <w:rsid w:val="00B57107"/>
    <w:rsid w:val="00B6215C"/>
    <w:rsid w:val="00B641D3"/>
    <w:rsid w:val="00B65421"/>
    <w:rsid w:val="00B65F18"/>
    <w:rsid w:val="00B71159"/>
    <w:rsid w:val="00B73718"/>
    <w:rsid w:val="00B75440"/>
    <w:rsid w:val="00B766B1"/>
    <w:rsid w:val="00B80EF5"/>
    <w:rsid w:val="00B82056"/>
    <w:rsid w:val="00B9220A"/>
    <w:rsid w:val="00B939C5"/>
    <w:rsid w:val="00BA4608"/>
    <w:rsid w:val="00BB0B73"/>
    <w:rsid w:val="00BB18F7"/>
    <w:rsid w:val="00BB2C05"/>
    <w:rsid w:val="00BB31A0"/>
    <w:rsid w:val="00BB3AAA"/>
    <w:rsid w:val="00BB3AC9"/>
    <w:rsid w:val="00BB621A"/>
    <w:rsid w:val="00BB70C2"/>
    <w:rsid w:val="00BC0FBE"/>
    <w:rsid w:val="00BC68D8"/>
    <w:rsid w:val="00BD17B8"/>
    <w:rsid w:val="00BD3602"/>
    <w:rsid w:val="00BD7735"/>
    <w:rsid w:val="00BE7307"/>
    <w:rsid w:val="00BF3F5F"/>
    <w:rsid w:val="00BF402A"/>
    <w:rsid w:val="00C011DD"/>
    <w:rsid w:val="00C10E16"/>
    <w:rsid w:val="00C14795"/>
    <w:rsid w:val="00C202EC"/>
    <w:rsid w:val="00C22F63"/>
    <w:rsid w:val="00C238EC"/>
    <w:rsid w:val="00C266B6"/>
    <w:rsid w:val="00C27175"/>
    <w:rsid w:val="00C2742A"/>
    <w:rsid w:val="00C31495"/>
    <w:rsid w:val="00C31BAD"/>
    <w:rsid w:val="00C348A0"/>
    <w:rsid w:val="00C348E3"/>
    <w:rsid w:val="00C36920"/>
    <w:rsid w:val="00C36EF5"/>
    <w:rsid w:val="00C405AA"/>
    <w:rsid w:val="00C43BA1"/>
    <w:rsid w:val="00C45DBD"/>
    <w:rsid w:val="00C532C3"/>
    <w:rsid w:val="00C53AAD"/>
    <w:rsid w:val="00C54122"/>
    <w:rsid w:val="00C54C61"/>
    <w:rsid w:val="00C64A26"/>
    <w:rsid w:val="00C66B2D"/>
    <w:rsid w:val="00C707FD"/>
    <w:rsid w:val="00C71469"/>
    <w:rsid w:val="00C74CE0"/>
    <w:rsid w:val="00C75DFF"/>
    <w:rsid w:val="00C75E75"/>
    <w:rsid w:val="00C76B16"/>
    <w:rsid w:val="00C77787"/>
    <w:rsid w:val="00C82D37"/>
    <w:rsid w:val="00C924E1"/>
    <w:rsid w:val="00C953A4"/>
    <w:rsid w:val="00CA040E"/>
    <w:rsid w:val="00CA12BB"/>
    <w:rsid w:val="00CA1ACE"/>
    <w:rsid w:val="00CA36D7"/>
    <w:rsid w:val="00CB574B"/>
    <w:rsid w:val="00CB79B7"/>
    <w:rsid w:val="00CC0919"/>
    <w:rsid w:val="00CC0D78"/>
    <w:rsid w:val="00CC4D2C"/>
    <w:rsid w:val="00CC531A"/>
    <w:rsid w:val="00CD1391"/>
    <w:rsid w:val="00CD3AB7"/>
    <w:rsid w:val="00CD5F96"/>
    <w:rsid w:val="00CD70E0"/>
    <w:rsid w:val="00CD7A0B"/>
    <w:rsid w:val="00CD7B32"/>
    <w:rsid w:val="00CE4E61"/>
    <w:rsid w:val="00CE6A48"/>
    <w:rsid w:val="00CF2571"/>
    <w:rsid w:val="00CF6FE3"/>
    <w:rsid w:val="00D010D5"/>
    <w:rsid w:val="00D01684"/>
    <w:rsid w:val="00D0671A"/>
    <w:rsid w:val="00D11912"/>
    <w:rsid w:val="00D12522"/>
    <w:rsid w:val="00D2005B"/>
    <w:rsid w:val="00D33D39"/>
    <w:rsid w:val="00D36757"/>
    <w:rsid w:val="00D411EB"/>
    <w:rsid w:val="00D43160"/>
    <w:rsid w:val="00D47C86"/>
    <w:rsid w:val="00D50204"/>
    <w:rsid w:val="00D509B9"/>
    <w:rsid w:val="00D55B4D"/>
    <w:rsid w:val="00D56881"/>
    <w:rsid w:val="00D60549"/>
    <w:rsid w:val="00D61379"/>
    <w:rsid w:val="00D666C2"/>
    <w:rsid w:val="00D72D9A"/>
    <w:rsid w:val="00D732BF"/>
    <w:rsid w:val="00D75D5C"/>
    <w:rsid w:val="00D824E9"/>
    <w:rsid w:val="00D84ABA"/>
    <w:rsid w:val="00D86303"/>
    <w:rsid w:val="00D87327"/>
    <w:rsid w:val="00D90DCB"/>
    <w:rsid w:val="00D94235"/>
    <w:rsid w:val="00D96B4A"/>
    <w:rsid w:val="00DA4657"/>
    <w:rsid w:val="00DA6049"/>
    <w:rsid w:val="00DA60BE"/>
    <w:rsid w:val="00DB35BA"/>
    <w:rsid w:val="00DB49CF"/>
    <w:rsid w:val="00DB567B"/>
    <w:rsid w:val="00DC1D49"/>
    <w:rsid w:val="00DC5A91"/>
    <w:rsid w:val="00DD566E"/>
    <w:rsid w:val="00DE310F"/>
    <w:rsid w:val="00DE4234"/>
    <w:rsid w:val="00DE5F65"/>
    <w:rsid w:val="00DE6A0A"/>
    <w:rsid w:val="00DE7E4C"/>
    <w:rsid w:val="00DF1E58"/>
    <w:rsid w:val="00DF368A"/>
    <w:rsid w:val="00DF713C"/>
    <w:rsid w:val="00E01D69"/>
    <w:rsid w:val="00E0347F"/>
    <w:rsid w:val="00E03663"/>
    <w:rsid w:val="00E043F5"/>
    <w:rsid w:val="00E0690F"/>
    <w:rsid w:val="00E11A73"/>
    <w:rsid w:val="00E23CC4"/>
    <w:rsid w:val="00E25592"/>
    <w:rsid w:val="00E4038F"/>
    <w:rsid w:val="00E44A50"/>
    <w:rsid w:val="00E45FA8"/>
    <w:rsid w:val="00E50ECF"/>
    <w:rsid w:val="00E52E23"/>
    <w:rsid w:val="00E564D1"/>
    <w:rsid w:val="00E604D6"/>
    <w:rsid w:val="00E62416"/>
    <w:rsid w:val="00E63392"/>
    <w:rsid w:val="00E64981"/>
    <w:rsid w:val="00E64AB9"/>
    <w:rsid w:val="00E73782"/>
    <w:rsid w:val="00E7442D"/>
    <w:rsid w:val="00E82B72"/>
    <w:rsid w:val="00E82C9C"/>
    <w:rsid w:val="00E91235"/>
    <w:rsid w:val="00E93357"/>
    <w:rsid w:val="00E94C8E"/>
    <w:rsid w:val="00EA621E"/>
    <w:rsid w:val="00EA7461"/>
    <w:rsid w:val="00EA7E90"/>
    <w:rsid w:val="00EB0642"/>
    <w:rsid w:val="00EB132A"/>
    <w:rsid w:val="00EB5C00"/>
    <w:rsid w:val="00EC233C"/>
    <w:rsid w:val="00EC3C27"/>
    <w:rsid w:val="00EC4DB8"/>
    <w:rsid w:val="00ED096D"/>
    <w:rsid w:val="00ED125F"/>
    <w:rsid w:val="00ED5627"/>
    <w:rsid w:val="00EE3BCA"/>
    <w:rsid w:val="00EE7635"/>
    <w:rsid w:val="00EF1A26"/>
    <w:rsid w:val="00EF1B79"/>
    <w:rsid w:val="00EF2BAF"/>
    <w:rsid w:val="00EF35E0"/>
    <w:rsid w:val="00EF706E"/>
    <w:rsid w:val="00F00488"/>
    <w:rsid w:val="00F004B0"/>
    <w:rsid w:val="00F00B14"/>
    <w:rsid w:val="00F11FDD"/>
    <w:rsid w:val="00F13F52"/>
    <w:rsid w:val="00F1440F"/>
    <w:rsid w:val="00F176A7"/>
    <w:rsid w:val="00F2039F"/>
    <w:rsid w:val="00F25B5E"/>
    <w:rsid w:val="00F25EA9"/>
    <w:rsid w:val="00F2600A"/>
    <w:rsid w:val="00F304EF"/>
    <w:rsid w:val="00F31970"/>
    <w:rsid w:val="00F3455F"/>
    <w:rsid w:val="00F3633F"/>
    <w:rsid w:val="00F42DB1"/>
    <w:rsid w:val="00F5063C"/>
    <w:rsid w:val="00F52896"/>
    <w:rsid w:val="00F52D4E"/>
    <w:rsid w:val="00F56469"/>
    <w:rsid w:val="00F56622"/>
    <w:rsid w:val="00F61D4E"/>
    <w:rsid w:val="00F66523"/>
    <w:rsid w:val="00F676B7"/>
    <w:rsid w:val="00F70D24"/>
    <w:rsid w:val="00F778FB"/>
    <w:rsid w:val="00F77B39"/>
    <w:rsid w:val="00F806D9"/>
    <w:rsid w:val="00F8663B"/>
    <w:rsid w:val="00F868E0"/>
    <w:rsid w:val="00F90CC0"/>
    <w:rsid w:val="00F946F9"/>
    <w:rsid w:val="00F96737"/>
    <w:rsid w:val="00F979C6"/>
    <w:rsid w:val="00FA0089"/>
    <w:rsid w:val="00FA0D9C"/>
    <w:rsid w:val="00FA26E5"/>
    <w:rsid w:val="00FA2B02"/>
    <w:rsid w:val="00FA37EA"/>
    <w:rsid w:val="00FA532D"/>
    <w:rsid w:val="00FA7AC1"/>
    <w:rsid w:val="00FB6FB7"/>
    <w:rsid w:val="00FB7157"/>
    <w:rsid w:val="00FC4245"/>
    <w:rsid w:val="00FC6253"/>
    <w:rsid w:val="00FD0DA1"/>
    <w:rsid w:val="00FD2BD4"/>
    <w:rsid w:val="00FE2C1B"/>
    <w:rsid w:val="00FE2EE0"/>
    <w:rsid w:val="00FF194B"/>
    <w:rsid w:val="00FF2220"/>
    <w:rsid w:val="00FF25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0A833753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/>
    <w:lsdException w:name="toc 2" w:uiPriority="39"/>
    <w:lsdException w:name="toc 3" w:uiPriority="39"/>
    <w:lsdException w:name="footer" w:uiPriority="99"/>
    <w:lsdException w:name="caption" w:semiHidden="1" w:unhideWhenUsed="1" w:qFormat="1"/>
    <w:lsdException w:name="Title" w:qFormat="1"/>
    <w:lsdException w:name="Subtitle" w:qFormat="1"/>
    <w:lsdException w:name="Hyperlink" w:uiPriority="99"/>
    <w:lsdException w:name="Strong" w:uiPriority="22" w:qFormat="1"/>
    <w:lsdException w:name="Emphasis" w:qFormat="1"/>
    <w:lsdException w:name="Normal (Web)" w:uiPriority="99"/>
    <w:lsdException w:name="HTML Variable" w:semiHidden="1" w:unhideWhenUsed="1"/>
    <w:lsdException w:name="Normal Table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Smart Link" w:semiHidden="1" w:uiPriority="99" w:unhideWhenUsed="1"/>
  </w:latentStyles>
  <w:style w:type="paragraph" w:default="1" w:styleId="a2">
    <w:name w:val="Normal"/>
    <w:qFormat/>
    <w:rsid w:val="00464BD2"/>
    <w:pPr>
      <w:widowControl w:val="0"/>
      <w:jc w:val="both"/>
    </w:pPr>
    <w:rPr>
      <w:kern w:val="2"/>
      <w:sz w:val="18"/>
      <w:szCs w:val="24"/>
    </w:rPr>
  </w:style>
  <w:style w:type="paragraph" w:styleId="1">
    <w:name w:val="heading 1"/>
    <w:basedOn w:val="a2"/>
    <w:next w:val="a2"/>
    <w:qFormat/>
    <w:rsid w:val="00E82C9C"/>
    <w:pPr>
      <w:keepNext/>
      <w:keepLines/>
      <w:numPr>
        <w:numId w:val="4"/>
      </w:numPr>
      <w:spacing w:before="120" w:after="120"/>
      <w:jc w:val="left"/>
      <w:outlineLvl w:val="0"/>
    </w:pPr>
    <w:rPr>
      <w:rFonts w:ascii="Arial Black" w:eastAsia="黑体" w:hAnsi="Arial Black"/>
      <w:b/>
      <w:bCs/>
      <w:kern w:val="44"/>
      <w:sz w:val="30"/>
      <w:szCs w:val="44"/>
    </w:rPr>
  </w:style>
  <w:style w:type="paragraph" w:styleId="2">
    <w:name w:val="heading 2"/>
    <w:basedOn w:val="a2"/>
    <w:next w:val="a2"/>
    <w:qFormat/>
    <w:rsid w:val="0061292E"/>
    <w:pPr>
      <w:keepNext/>
      <w:keepLines/>
      <w:numPr>
        <w:ilvl w:val="1"/>
        <w:numId w:val="4"/>
      </w:numPr>
      <w:tabs>
        <w:tab w:val="left" w:pos="640"/>
      </w:tabs>
      <w:spacing w:before="120" w:after="120"/>
      <w:ind w:left="0" w:firstLine="0"/>
      <w:jc w:val="left"/>
      <w:outlineLvl w:val="1"/>
    </w:pPr>
    <w:rPr>
      <w:rFonts w:ascii="Arial Black" w:eastAsia="仿宋_GB2312" w:hAnsi="Arial Black"/>
      <w:b/>
      <w:bCs/>
      <w:sz w:val="30"/>
      <w:szCs w:val="32"/>
    </w:rPr>
  </w:style>
  <w:style w:type="paragraph" w:styleId="3">
    <w:name w:val="heading 3"/>
    <w:basedOn w:val="a2"/>
    <w:next w:val="a2"/>
    <w:qFormat/>
    <w:rsid w:val="0061292E"/>
    <w:pPr>
      <w:keepNext/>
      <w:keepLines/>
      <w:numPr>
        <w:ilvl w:val="2"/>
        <w:numId w:val="4"/>
      </w:numPr>
      <w:tabs>
        <w:tab w:val="left" w:pos="720"/>
        <w:tab w:val="left" w:pos="900"/>
      </w:tabs>
      <w:spacing w:before="60" w:after="60"/>
      <w:ind w:left="0" w:firstLine="0"/>
      <w:jc w:val="left"/>
      <w:outlineLvl w:val="2"/>
    </w:pPr>
    <w:rPr>
      <w:rFonts w:eastAsia="方正姚体"/>
      <w:b/>
      <w:bCs/>
      <w:sz w:val="28"/>
      <w:szCs w:val="32"/>
    </w:rPr>
  </w:style>
  <w:style w:type="paragraph" w:styleId="4">
    <w:name w:val="heading 4"/>
    <w:basedOn w:val="a2"/>
    <w:next w:val="a2"/>
    <w:qFormat/>
    <w:rsid w:val="0061292E"/>
    <w:pPr>
      <w:keepNext/>
      <w:keepLines/>
      <w:numPr>
        <w:ilvl w:val="3"/>
        <w:numId w:val="4"/>
      </w:numPr>
      <w:tabs>
        <w:tab w:val="left" w:pos="1280"/>
      </w:tabs>
      <w:spacing w:before="60" w:after="60"/>
      <w:ind w:left="0" w:firstLine="0"/>
      <w:jc w:val="left"/>
      <w:outlineLvl w:val="3"/>
    </w:pPr>
    <w:rPr>
      <w:rFonts w:eastAsia="黑体"/>
      <w:b/>
      <w:bCs/>
      <w:sz w:val="24"/>
      <w:szCs w:val="28"/>
    </w:rPr>
  </w:style>
  <w:style w:type="paragraph" w:styleId="5">
    <w:name w:val="heading 5"/>
    <w:basedOn w:val="a2"/>
    <w:next w:val="a2"/>
    <w:link w:val="50"/>
    <w:semiHidden/>
    <w:unhideWhenUsed/>
    <w:qFormat/>
    <w:rsid w:val="006F48B1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3">
    <w:name w:val="Default Paragraph Font"/>
    <w:uiPriority w:val="1"/>
    <w:semiHidden/>
    <w:unhideWhenUsed/>
  </w:style>
  <w:style w:type="table" w:default="1" w:styleId="a4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5">
    <w:name w:val="No List"/>
    <w:uiPriority w:val="99"/>
    <w:semiHidden/>
    <w:unhideWhenUsed/>
  </w:style>
  <w:style w:type="paragraph" w:styleId="a6">
    <w:name w:val="Title"/>
    <w:basedOn w:val="a2"/>
    <w:qFormat/>
    <w:rsid w:val="00D43160"/>
    <w:pPr>
      <w:spacing w:before="240" w:after="60"/>
      <w:jc w:val="center"/>
      <w:outlineLvl w:val="0"/>
    </w:pPr>
    <w:rPr>
      <w:rFonts w:ascii="Arial Black" w:eastAsia="仿宋_GB2312" w:hAnsi="Arial Black" w:cs="Arial"/>
      <w:b/>
      <w:bCs/>
      <w:sz w:val="36"/>
      <w:szCs w:val="32"/>
    </w:rPr>
  </w:style>
  <w:style w:type="paragraph" w:customStyle="1" w:styleId="20">
    <w:name w:val="正文首行 2 字符"/>
    <w:basedOn w:val="a2"/>
    <w:rsid w:val="0071436B"/>
    <w:pPr>
      <w:ind w:firstLine="360"/>
    </w:pPr>
    <w:rPr>
      <w:rFonts w:cs="宋体"/>
      <w:szCs w:val="20"/>
    </w:rPr>
  </w:style>
  <w:style w:type="paragraph" w:customStyle="1" w:styleId="a7">
    <w:name w:val="作者"/>
    <w:basedOn w:val="a2"/>
    <w:next w:val="a2"/>
    <w:rsid w:val="00CD5F96"/>
    <w:pPr>
      <w:jc w:val="center"/>
    </w:pPr>
    <w:rPr>
      <w:rFonts w:eastAsia="方正姚体"/>
      <w:b/>
      <w:sz w:val="28"/>
    </w:rPr>
  </w:style>
  <w:style w:type="paragraph" w:customStyle="1" w:styleId="code">
    <w:name w:val="code"/>
    <w:basedOn w:val="a2"/>
    <w:link w:val="codeChar"/>
    <w:rsid w:val="009A4809"/>
    <w:pPr>
      <w:shd w:val="clear" w:color="auto" w:fill="F3F3F3"/>
      <w:tabs>
        <w:tab w:val="left" w:pos="360"/>
        <w:tab w:val="left" w:pos="720"/>
        <w:tab w:val="left" w:pos="1080"/>
        <w:tab w:val="left" w:pos="1440"/>
        <w:tab w:val="left" w:pos="1800"/>
        <w:tab w:val="left" w:pos="2160"/>
        <w:tab w:val="left" w:pos="2520"/>
      </w:tabs>
      <w:ind w:left="360"/>
    </w:pPr>
    <w:rPr>
      <w:rFonts w:ascii="Courier New" w:hAnsi="Courier New" w:cs="宋体"/>
    </w:rPr>
  </w:style>
  <w:style w:type="character" w:customStyle="1" w:styleId="codekeyword">
    <w:name w:val="code.keyword"/>
    <w:rsid w:val="002E049D"/>
    <w:rPr>
      <w:b/>
    </w:rPr>
  </w:style>
  <w:style w:type="character" w:customStyle="1" w:styleId="codeChar">
    <w:name w:val="code Char"/>
    <w:link w:val="code"/>
    <w:rsid w:val="009A4809"/>
    <w:rPr>
      <w:rFonts w:ascii="Courier New" w:eastAsia="宋体" w:hAnsi="Courier New" w:cs="宋体"/>
      <w:kern w:val="2"/>
      <w:sz w:val="18"/>
      <w:szCs w:val="24"/>
      <w:lang w:val="en-US" w:eastAsia="zh-CN" w:bidi="ar-SA"/>
    </w:rPr>
  </w:style>
  <w:style w:type="character" w:customStyle="1" w:styleId="codecomment">
    <w:name w:val="code.comment"/>
    <w:rsid w:val="000606A7"/>
    <w:rPr>
      <w:i/>
      <w:color w:val="008000"/>
    </w:rPr>
  </w:style>
  <w:style w:type="table" w:styleId="a8">
    <w:name w:val="Table Grid"/>
    <w:aliases w:val="表格"/>
    <w:basedOn w:val="a4"/>
    <w:rsid w:val="00D36757"/>
    <w:pPr>
      <w:widowControl w:val="0"/>
      <w:jc w:val="both"/>
    </w:pPr>
    <w:tblPr>
      <w:tblStyleRowBandSize w:val="1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left w:w="57" w:type="dxa"/>
        <w:right w:w="57" w:type="dxa"/>
      </w:tblCellMar>
    </w:tblPr>
    <w:tblStylePr w:type="firstRow">
      <w:pPr>
        <w:wordWrap/>
        <w:jc w:val="center"/>
      </w:pPr>
      <w:rPr>
        <w:b/>
      </w:rPr>
      <w:tblPr/>
      <w:tcPr>
        <w:tc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  <w:tl2br w:val="nil"/>
          <w:tr2bl w:val="nil"/>
        </w:tcBorders>
        <w:shd w:val="clear" w:color="auto" w:fill="C9DBED"/>
      </w:tcPr>
    </w:tblStylePr>
    <w:tblStylePr w:type="firstCol">
      <w:rPr>
        <w:b/>
      </w:rPr>
      <w:tblPr/>
      <w:tcPr>
        <w:tc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nil"/>
          <w:insideV w:val="nil"/>
          <w:tl2br w:val="nil"/>
          <w:tr2bl w:val="nil"/>
        </w:tcBorders>
        <w:shd w:val="clear" w:color="auto" w:fill="F3F3F3"/>
      </w:tcPr>
    </w:tblStylePr>
  </w:style>
  <w:style w:type="paragraph" w:customStyle="1" w:styleId="a9">
    <w:name w:val="参考文献"/>
    <w:basedOn w:val="1"/>
    <w:next w:val="20"/>
    <w:rsid w:val="00412E7B"/>
    <w:pPr>
      <w:numPr>
        <w:numId w:val="0"/>
      </w:numPr>
    </w:pPr>
  </w:style>
  <w:style w:type="character" w:customStyle="1" w:styleId="aa">
    <w:name w:val="参考文献引用"/>
    <w:rsid w:val="002E049D"/>
    <w:rPr>
      <w:vertAlign w:val="superscript"/>
    </w:rPr>
  </w:style>
  <w:style w:type="numbering" w:customStyle="1" w:styleId="a">
    <w:name w:val="缩进编号列表"/>
    <w:basedOn w:val="a5"/>
    <w:rsid w:val="00452C27"/>
    <w:pPr>
      <w:numPr>
        <w:numId w:val="1"/>
      </w:numPr>
    </w:pPr>
  </w:style>
  <w:style w:type="numbering" w:customStyle="1" w:styleId="a1">
    <w:name w:val="缩进项目符号"/>
    <w:basedOn w:val="a5"/>
    <w:rsid w:val="00033451"/>
    <w:pPr>
      <w:numPr>
        <w:numId w:val="2"/>
      </w:numPr>
    </w:pPr>
  </w:style>
  <w:style w:type="numbering" w:customStyle="1" w:styleId="a0">
    <w:name w:val="参考文献列表"/>
    <w:basedOn w:val="a5"/>
    <w:rsid w:val="00800C0C"/>
    <w:pPr>
      <w:numPr>
        <w:numId w:val="3"/>
      </w:numPr>
    </w:pPr>
  </w:style>
  <w:style w:type="paragraph" w:styleId="ab">
    <w:name w:val="header"/>
    <w:basedOn w:val="a2"/>
    <w:rsid w:val="00B5445D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Cs w:val="18"/>
    </w:rPr>
  </w:style>
  <w:style w:type="paragraph" w:styleId="ac">
    <w:name w:val="footer"/>
    <w:basedOn w:val="a2"/>
    <w:link w:val="ad"/>
    <w:uiPriority w:val="99"/>
    <w:rsid w:val="00B5445D"/>
    <w:pPr>
      <w:tabs>
        <w:tab w:val="center" w:pos="4153"/>
        <w:tab w:val="right" w:pos="8306"/>
      </w:tabs>
      <w:snapToGrid w:val="0"/>
      <w:jc w:val="left"/>
    </w:pPr>
    <w:rPr>
      <w:szCs w:val="18"/>
    </w:rPr>
  </w:style>
  <w:style w:type="character" w:styleId="ae">
    <w:name w:val="page number"/>
    <w:basedOn w:val="a3"/>
    <w:rsid w:val="00B5445D"/>
  </w:style>
  <w:style w:type="paragraph" w:styleId="af">
    <w:name w:val="Document Map"/>
    <w:basedOn w:val="a2"/>
    <w:semiHidden/>
    <w:rsid w:val="00CD5F96"/>
    <w:pPr>
      <w:shd w:val="clear" w:color="auto" w:fill="000080"/>
    </w:pPr>
  </w:style>
  <w:style w:type="character" w:styleId="af0">
    <w:name w:val="Strong"/>
    <w:uiPriority w:val="22"/>
    <w:qFormat/>
    <w:rsid w:val="00677081"/>
    <w:rPr>
      <w:b/>
      <w:bCs/>
    </w:rPr>
  </w:style>
  <w:style w:type="paragraph" w:customStyle="1" w:styleId="af1">
    <w:name w:val="文档结构要点"/>
    <w:basedOn w:val="a2"/>
    <w:next w:val="a2"/>
    <w:rsid w:val="004318F1"/>
    <w:pPr>
      <w:outlineLvl w:val="8"/>
    </w:pPr>
    <w:rPr>
      <w:rFonts w:ascii="Arial" w:eastAsia="方正姚体" w:hAnsi="Arial"/>
      <w:b/>
      <w:sz w:val="21"/>
    </w:rPr>
  </w:style>
  <w:style w:type="character" w:customStyle="1" w:styleId="af2">
    <w:name w:val="上标"/>
    <w:rsid w:val="0004495C"/>
    <w:rPr>
      <w:vertAlign w:val="superscript"/>
    </w:rPr>
  </w:style>
  <w:style w:type="character" w:customStyle="1" w:styleId="af3">
    <w:name w:val="下标"/>
    <w:rsid w:val="0004495C"/>
    <w:rPr>
      <w:vertAlign w:val="subscript"/>
    </w:rPr>
  </w:style>
  <w:style w:type="character" w:styleId="af4">
    <w:name w:val="Hyperlink"/>
    <w:uiPriority w:val="99"/>
    <w:rsid w:val="000F71F0"/>
    <w:rPr>
      <w:color w:val="0000FF"/>
      <w:u w:val="single"/>
    </w:rPr>
  </w:style>
  <w:style w:type="paragraph" w:styleId="af5">
    <w:name w:val="List Paragraph"/>
    <w:basedOn w:val="a2"/>
    <w:uiPriority w:val="34"/>
    <w:qFormat/>
    <w:rsid w:val="00EE7635"/>
    <w:pPr>
      <w:ind w:firstLineChars="200" w:firstLine="420"/>
    </w:pPr>
  </w:style>
  <w:style w:type="character" w:customStyle="1" w:styleId="ad">
    <w:name w:val="页脚 字符"/>
    <w:basedOn w:val="a3"/>
    <w:link w:val="ac"/>
    <w:uiPriority w:val="99"/>
    <w:rsid w:val="00CA12BB"/>
    <w:rPr>
      <w:kern w:val="2"/>
      <w:sz w:val="18"/>
      <w:szCs w:val="18"/>
    </w:rPr>
  </w:style>
  <w:style w:type="paragraph" w:customStyle="1" w:styleId="Default">
    <w:name w:val="Default"/>
    <w:rsid w:val="004E7631"/>
    <w:pPr>
      <w:widowControl w:val="0"/>
      <w:autoSpaceDE w:val="0"/>
      <w:autoSpaceDN w:val="0"/>
      <w:adjustRightInd w:val="0"/>
    </w:pPr>
    <w:rPr>
      <w:rFonts w:ascii="Arial" w:hAnsi="Arial" w:cs="Arial"/>
      <w:color w:val="000000"/>
      <w:sz w:val="24"/>
      <w:szCs w:val="24"/>
    </w:rPr>
  </w:style>
  <w:style w:type="paragraph" w:styleId="TOC">
    <w:name w:val="TOC Heading"/>
    <w:basedOn w:val="1"/>
    <w:next w:val="a2"/>
    <w:uiPriority w:val="39"/>
    <w:unhideWhenUsed/>
    <w:qFormat/>
    <w:rsid w:val="000B3D37"/>
    <w:pPr>
      <w:widowControl/>
      <w:numPr>
        <w:numId w:val="0"/>
      </w:numPr>
      <w:spacing w:before="240" w:after="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 w:val="32"/>
      <w:szCs w:val="32"/>
    </w:rPr>
  </w:style>
  <w:style w:type="paragraph" w:styleId="TOC1">
    <w:name w:val="toc 1"/>
    <w:basedOn w:val="a2"/>
    <w:next w:val="a2"/>
    <w:autoRedefine/>
    <w:uiPriority w:val="39"/>
    <w:unhideWhenUsed/>
    <w:rsid w:val="000B3D37"/>
    <w:rPr>
      <w:rFonts w:asciiTheme="minorHAnsi" w:hAnsiTheme="minorHAnsi" w:cstheme="minorBidi"/>
      <w:sz w:val="24"/>
      <w:szCs w:val="22"/>
    </w:rPr>
  </w:style>
  <w:style w:type="paragraph" w:styleId="TOC2">
    <w:name w:val="toc 2"/>
    <w:basedOn w:val="a2"/>
    <w:next w:val="a2"/>
    <w:autoRedefine/>
    <w:uiPriority w:val="39"/>
    <w:unhideWhenUsed/>
    <w:rsid w:val="000B3D37"/>
    <w:pPr>
      <w:ind w:leftChars="200" w:left="420"/>
    </w:pPr>
    <w:rPr>
      <w:rFonts w:asciiTheme="minorHAnsi" w:hAnsiTheme="minorHAnsi" w:cstheme="minorBidi"/>
      <w:sz w:val="24"/>
      <w:szCs w:val="22"/>
    </w:rPr>
  </w:style>
  <w:style w:type="paragraph" w:styleId="TOC3">
    <w:name w:val="toc 3"/>
    <w:basedOn w:val="a2"/>
    <w:next w:val="a2"/>
    <w:autoRedefine/>
    <w:uiPriority w:val="39"/>
    <w:unhideWhenUsed/>
    <w:rsid w:val="000B3D37"/>
    <w:pPr>
      <w:tabs>
        <w:tab w:val="right" w:leader="dot" w:pos="8607"/>
      </w:tabs>
      <w:ind w:leftChars="400" w:left="960"/>
    </w:pPr>
    <w:rPr>
      <w:rFonts w:asciiTheme="minorHAnsi" w:hAnsiTheme="minorHAnsi" w:cstheme="minorBidi"/>
      <w:sz w:val="24"/>
      <w:szCs w:val="22"/>
    </w:rPr>
  </w:style>
  <w:style w:type="character" w:customStyle="1" w:styleId="md-plain">
    <w:name w:val="md-plain"/>
    <w:basedOn w:val="a3"/>
    <w:rsid w:val="006A3812"/>
  </w:style>
  <w:style w:type="paragraph" w:customStyle="1" w:styleId="md-end-block">
    <w:name w:val="md-end-block"/>
    <w:basedOn w:val="a2"/>
    <w:rsid w:val="006A3812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</w:rPr>
  </w:style>
  <w:style w:type="table" w:styleId="10">
    <w:name w:val="Plain Table 1"/>
    <w:basedOn w:val="a4"/>
    <w:uiPriority w:val="41"/>
    <w:rsid w:val="00B82056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21">
    <w:name w:val="Plain Table 2"/>
    <w:basedOn w:val="a4"/>
    <w:uiPriority w:val="42"/>
    <w:rsid w:val="00B82056"/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1-1">
    <w:name w:val="Grid Table 1 Light Accent 1"/>
    <w:basedOn w:val="a4"/>
    <w:uiPriority w:val="46"/>
    <w:rsid w:val="002F34EF"/>
    <w:tblPr>
      <w:tblStyleRowBandSize w:val="1"/>
      <w:tblStyleColBandSize w:val="1"/>
      <w:tblBorders>
        <w:top w:val="single" w:sz="4" w:space="0" w:color="BDD6EE" w:themeColor="accent1" w:themeTint="66"/>
        <w:left w:val="single" w:sz="4" w:space="0" w:color="BDD6EE" w:themeColor="accent1" w:themeTint="66"/>
        <w:bottom w:val="single" w:sz="4" w:space="0" w:color="BDD6EE" w:themeColor="accent1" w:themeTint="66"/>
        <w:right w:val="single" w:sz="4" w:space="0" w:color="BDD6EE" w:themeColor="accent1" w:themeTint="66"/>
        <w:insideH w:val="single" w:sz="4" w:space="0" w:color="BDD6EE" w:themeColor="accent1" w:themeTint="66"/>
        <w:insideV w:val="single" w:sz="4" w:space="0" w:color="BDD6EE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af6">
    <w:name w:val="Normal (Web)"/>
    <w:basedOn w:val="a2"/>
    <w:uiPriority w:val="99"/>
    <w:unhideWhenUsed/>
    <w:rsid w:val="008B7E75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</w:rPr>
  </w:style>
  <w:style w:type="table" w:styleId="6-1">
    <w:name w:val="Grid Table 6 Colorful Accent 1"/>
    <w:basedOn w:val="a4"/>
    <w:uiPriority w:val="51"/>
    <w:rsid w:val="00855EAF"/>
    <w:rPr>
      <w:color w:val="2E74B5" w:themeColor="accent1" w:themeShade="BF"/>
    </w:r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character" w:styleId="af7">
    <w:name w:val="Unresolved Mention"/>
    <w:basedOn w:val="a3"/>
    <w:rsid w:val="00D96B4A"/>
    <w:rPr>
      <w:color w:val="605E5C"/>
      <w:shd w:val="clear" w:color="auto" w:fill="E1DFDD"/>
    </w:rPr>
  </w:style>
  <w:style w:type="character" w:customStyle="1" w:styleId="50">
    <w:name w:val="标题 5 字符"/>
    <w:basedOn w:val="a3"/>
    <w:link w:val="5"/>
    <w:semiHidden/>
    <w:rsid w:val="006F48B1"/>
    <w:rPr>
      <w:b/>
      <w:bCs/>
      <w:kern w:val="2"/>
      <w:sz w:val="28"/>
      <w:szCs w:val="28"/>
    </w:rPr>
  </w:style>
  <w:style w:type="paragraph" w:styleId="af8">
    <w:name w:val="footnote text"/>
    <w:basedOn w:val="a2"/>
    <w:link w:val="af9"/>
    <w:rsid w:val="00B5587E"/>
    <w:pPr>
      <w:snapToGrid w:val="0"/>
      <w:jc w:val="left"/>
    </w:pPr>
    <w:rPr>
      <w:szCs w:val="18"/>
    </w:rPr>
  </w:style>
  <w:style w:type="character" w:customStyle="1" w:styleId="af9">
    <w:name w:val="脚注文本 字符"/>
    <w:basedOn w:val="a3"/>
    <w:link w:val="af8"/>
    <w:rsid w:val="00B5587E"/>
    <w:rPr>
      <w:kern w:val="2"/>
      <w:sz w:val="18"/>
      <w:szCs w:val="18"/>
    </w:rPr>
  </w:style>
  <w:style w:type="character" w:styleId="afa">
    <w:name w:val="footnote reference"/>
    <w:basedOn w:val="a3"/>
    <w:rsid w:val="00B5587E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74240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141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615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6637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621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06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99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75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5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3204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050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332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555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149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960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footer" Target="footer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Documents%20and%20Settings\Administrator\Application%20Data\Microsoft\Templates\&#31508;&#35760;&#27169;&#26495;.dot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2CCA801-AC8F-4374-B4B2-EE2616D4ACF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笔记模板</Template>
  <TotalTime>871</TotalTime>
  <Pages>45</Pages>
  <Words>812</Words>
  <Characters>4629</Characters>
  <Application>Microsoft Office Word</Application>
  <DocSecurity>0</DocSecurity>
  <Lines>38</Lines>
  <Paragraphs>10</Paragraphs>
  <ScaleCrop>false</ScaleCrop>
  <Company>CIMS</Company>
  <LinksUpToDate>false</LinksUpToDate>
  <CharactersWithSpaces>5431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1</dc:title>
  <dc:subject/>
  <dc:creator>WangYuan</dc:creator>
  <cp:keywords/>
  <cp:lastModifiedBy>炜 周</cp:lastModifiedBy>
  <cp:revision>560</cp:revision>
  <cp:lastPrinted>1899-12-31T16:00:00Z</cp:lastPrinted>
  <dcterms:created xsi:type="dcterms:W3CDTF">2017-03-03T00:02:00Z</dcterms:created>
  <dcterms:modified xsi:type="dcterms:W3CDTF">2023-12-15T03:37:00Z</dcterms:modified>
</cp:coreProperties>
</file>