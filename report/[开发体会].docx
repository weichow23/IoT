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8D87" w14:textId="01E5CD5E" w:rsidR="00D824E9" w:rsidRDefault="00B428BD" w:rsidP="00D824E9">
      <w:pPr>
        <w:spacing w:line="360" w:lineRule="auto"/>
        <w:jc w:val="center"/>
        <w:rPr>
          <w:sz w:val="24"/>
        </w:rPr>
      </w:pPr>
      <w:r>
        <w:rPr>
          <w:rFonts w:hint="eastAsia"/>
          <w:noProof/>
        </w:rPr>
        <w:drawing>
          <wp:inline distT="0" distB="0" distL="0" distR="0" wp14:anchorId="71D8C214" wp14:editId="1529DBE6">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44C1524E" w14:textId="77777777" w:rsidR="00D824E9" w:rsidRDefault="00D824E9" w:rsidP="00D824E9">
      <w:pPr>
        <w:spacing w:line="360" w:lineRule="auto"/>
        <w:rPr>
          <w:sz w:val="28"/>
          <w:szCs w:val="28"/>
        </w:rPr>
      </w:pPr>
    </w:p>
    <w:p w14:paraId="477F4125" w14:textId="77777777" w:rsidR="00D824E9" w:rsidRDefault="00D824E9" w:rsidP="00D824E9">
      <w:pPr>
        <w:spacing w:line="360" w:lineRule="auto"/>
        <w:jc w:val="center"/>
        <w:rPr>
          <w:b/>
          <w:bCs/>
          <w:sz w:val="32"/>
          <w:szCs w:val="32"/>
        </w:rPr>
      </w:pPr>
      <w:r>
        <w:rPr>
          <w:rFonts w:hint="eastAsia"/>
          <w:b/>
          <w:bCs/>
          <w:sz w:val="32"/>
          <w:szCs w:val="32"/>
        </w:rPr>
        <w:t>本科实验报告</w:t>
      </w:r>
    </w:p>
    <w:p w14:paraId="77F2F4DD" w14:textId="77777777" w:rsidR="00D824E9" w:rsidRDefault="00D824E9" w:rsidP="00D824E9">
      <w:pPr>
        <w:spacing w:line="360" w:lineRule="auto"/>
        <w:ind w:firstLineChars="1150" w:firstLine="2070"/>
        <w:rPr>
          <w:bCs/>
          <w:szCs w:val="21"/>
        </w:rPr>
      </w:pPr>
    </w:p>
    <w:p w14:paraId="3EA8CCFA" w14:textId="77777777" w:rsidR="00D824E9" w:rsidRDefault="00D824E9" w:rsidP="00D824E9">
      <w:pPr>
        <w:spacing w:line="360" w:lineRule="auto"/>
        <w:ind w:firstLineChars="1150" w:firstLine="2760"/>
        <w:rPr>
          <w:sz w:val="24"/>
        </w:rPr>
      </w:pPr>
    </w:p>
    <w:p w14:paraId="6CCC750D" w14:textId="77777777" w:rsidR="00D824E9" w:rsidRDefault="00D824E9" w:rsidP="00D824E9">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D824E9" w14:paraId="17C3396E" w14:textId="77777777">
        <w:trPr>
          <w:trHeight w:val="762"/>
          <w:jc w:val="center"/>
        </w:trPr>
        <w:tc>
          <w:tcPr>
            <w:tcW w:w="1908" w:type="dxa"/>
            <w:vAlign w:val="bottom"/>
          </w:tcPr>
          <w:p w14:paraId="7AB35294" w14:textId="77777777" w:rsidR="00D824E9" w:rsidRDefault="00D824E9" w:rsidP="007D204E">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14:paraId="4C73F678" w14:textId="790CE2A0" w:rsidR="00D824E9" w:rsidRDefault="0009746A" w:rsidP="0009746A">
            <w:pPr>
              <w:spacing w:line="360" w:lineRule="auto"/>
              <w:jc w:val="center"/>
              <w:rPr>
                <w:sz w:val="28"/>
                <w:szCs w:val="28"/>
              </w:rPr>
            </w:pPr>
            <w:r w:rsidRPr="0009746A">
              <w:rPr>
                <w:rFonts w:hint="eastAsia"/>
                <w:sz w:val="28"/>
                <w:szCs w:val="28"/>
              </w:rPr>
              <w:t>B/S</w:t>
            </w:r>
            <w:r w:rsidRPr="0009746A">
              <w:rPr>
                <w:rFonts w:hint="eastAsia"/>
                <w:sz w:val="28"/>
                <w:szCs w:val="28"/>
              </w:rPr>
              <w:t>体系软件设计</w:t>
            </w:r>
          </w:p>
        </w:tc>
      </w:tr>
      <w:tr w:rsidR="00D824E9" w14:paraId="6D8204FD" w14:textId="77777777">
        <w:trPr>
          <w:trHeight w:val="776"/>
          <w:jc w:val="center"/>
        </w:trPr>
        <w:tc>
          <w:tcPr>
            <w:tcW w:w="1908" w:type="dxa"/>
            <w:vAlign w:val="bottom"/>
          </w:tcPr>
          <w:p w14:paraId="377EF0A7" w14:textId="77777777" w:rsidR="00D824E9" w:rsidRDefault="00D824E9" w:rsidP="007D204E">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14:paraId="1BE2F948" w14:textId="1672DE8C" w:rsidR="00D824E9" w:rsidRDefault="0009746A" w:rsidP="0009746A">
            <w:pPr>
              <w:spacing w:line="360" w:lineRule="auto"/>
              <w:jc w:val="center"/>
              <w:rPr>
                <w:sz w:val="28"/>
                <w:szCs w:val="28"/>
              </w:rPr>
            </w:pPr>
            <w:r>
              <w:rPr>
                <w:rFonts w:hint="eastAsia"/>
                <w:sz w:val="28"/>
                <w:szCs w:val="28"/>
              </w:rPr>
              <w:t>周炜</w:t>
            </w:r>
          </w:p>
        </w:tc>
      </w:tr>
      <w:tr w:rsidR="00D824E9" w14:paraId="3AD72A50" w14:textId="77777777">
        <w:trPr>
          <w:trHeight w:val="772"/>
          <w:jc w:val="center"/>
        </w:trPr>
        <w:tc>
          <w:tcPr>
            <w:tcW w:w="1908" w:type="dxa"/>
            <w:vAlign w:val="bottom"/>
          </w:tcPr>
          <w:p w14:paraId="300642D7"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14:paraId="7B3EFF5A" w14:textId="3F203A6D" w:rsidR="00D824E9" w:rsidRDefault="0009746A" w:rsidP="0009746A">
            <w:pPr>
              <w:spacing w:line="360" w:lineRule="auto"/>
              <w:jc w:val="center"/>
              <w:rPr>
                <w:sz w:val="28"/>
                <w:szCs w:val="28"/>
              </w:rPr>
            </w:pPr>
            <w:r w:rsidRPr="0009746A">
              <w:rPr>
                <w:rFonts w:hint="eastAsia"/>
                <w:sz w:val="28"/>
                <w:szCs w:val="28"/>
              </w:rPr>
              <w:t>计算机科学与技术学院</w:t>
            </w:r>
          </w:p>
        </w:tc>
      </w:tr>
      <w:tr w:rsidR="00D824E9" w14:paraId="46DAEB35" w14:textId="77777777">
        <w:trPr>
          <w:trHeight w:val="768"/>
          <w:jc w:val="center"/>
        </w:trPr>
        <w:tc>
          <w:tcPr>
            <w:tcW w:w="1908" w:type="dxa"/>
            <w:vAlign w:val="bottom"/>
          </w:tcPr>
          <w:p w14:paraId="6B7F1A66" w14:textId="77777777" w:rsidR="00D824E9" w:rsidRDefault="00D824E9" w:rsidP="007D204E">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14:paraId="0624A502" w14:textId="7DDE3CD0" w:rsidR="00D824E9" w:rsidRDefault="0009746A" w:rsidP="0009746A">
            <w:pPr>
              <w:spacing w:line="360" w:lineRule="auto"/>
              <w:jc w:val="center"/>
              <w:rPr>
                <w:sz w:val="28"/>
                <w:szCs w:val="28"/>
              </w:rPr>
            </w:pPr>
            <w:r w:rsidRPr="0009746A">
              <w:rPr>
                <w:rFonts w:hint="eastAsia"/>
                <w:sz w:val="28"/>
                <w:szCs w:val="28"/>
              </w:rPr>
              <w:t>计算机科学与技术系</w:t>
            </w:r>
          </w:p>
        </w:tc>
      </w:tr>
      <w:tr w:rsidR="00D824E9" w14:paraId="7AE78164" w14:textId="77777777">
        <w:trPr>
          <w:trHeight w:val="764"/>
          <w:jc w:val="center"/>
        </w:trPr>
        <w:tc>
          <w:tcPr>
            <w:tcW w:w="1908" w:type="dxa"/>
            <w:vAlign w:val="bottom"/>
          </w:tcPr>
          <w:p w14:paraId="577E33E8" w14:textId="77777777" w:rsidR="00D824E9" w:rsidRDefault="00D824E9" w:rsidP="007D204E">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14:paraId="1F9A3B74" w14:textId="65FD71EE" w:rsidR="00D824E9" w:rsidRDefault="0009746A" w:rsidP="0009746A">
            <w:pPr>
              <w:spacing w:line="360" w:lineRule="auto"/>
              <w:jc w:val="center"/>
              <w:rPr>
                <w:sz w:val="28"/>
                <w:szCs w:val="28"/>
              </w:rPr>
            </w:pPr>
            <w:r>
              <w:rPr>
                <w:rFonts w:hint="eastAsia"/>
                <w:sz w:val="28"/>
                <w:szCs w:val="28"/>
              </w:rPr>
              <w:t>计算机科学与技术</w:t>
            </w:r>
          </w:p>
        </w:tc>
      </w:tr>
      <w:tr w:rsidR="00D824E9" w14:paraId="44B9A9D6" w14:textId="77777777">
        <w:trPr>
          <w:trHeight w:val="774"/>
          <w:jc w:val="center"/>
        </w:trPr>
        <w:tc>
          <w:tcPr>
            <w:tcW w:w="1908" w:type="dxa"/>
            <w:vAlign w:val="bottom"/>
          </w:tcPr>
          <w:p w14:paraId="1E5BD8A2"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14:paraId="449289B4" w14:textId="388E8C0E" w:rsidR="00D824E9" w:rsidRDefault="0009746A" w:rsidP="0009746A">
            <w:pPr>
              <w:spacing w:line="360" w:lineRule="auto"/>
              <w:jc w:val="center"/>
              <w:rPr>
                <w:sz w:val="28"/>
                <w:szCs w:val="28"/>
              </w:rPr>
            </w:pPr>
            <w:r>
              <w:rPr>
                <w:rFonts w:hint="eastAsia"/>
                <w:sz w:val="28"/>
                <w:szCs w:val="28"/>
              </w:rPr>
              <w:t>3</w:t>
            </w:r>
            <w:r>
              <w:rPr>
                <w:sz w:val="28"/>
                <w:szCs w:val="28"/>
              </w:rPr>
              <w:t>210103790</w:t>
            </w:r>
          </w:p>
        </w:tc>
      </w:tr>
      <w:tr w:rsidR="00D824E9" w14:paraId="7069EC66" w14:textId="77777777">
        <w:trPr>
          <w:trHeight w:val="757"/>
          <w:jc w:val="center"/>
        </w:trPr>
        <w:tc>
          <w:tcPr>
            <w:tcW w:w="1908" w:type="dxa"/>
            <w:vAlign w:val="bottom"/>
          </w:tcPr>
          <w:p w14:paraId="21B562B7" w14:textId="77777777" w:rsidR="00D824E9" w:rsidRDefault="00D824E9" w:rsidP="007D204E">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14:paraId="4698D681" w14:textId="0C26458F" w:rsidR="00D824E9" w:rsidRDefault="0009746A" w:rsidP="0009746A">
            <w:pPr>
              <w:spacing w:line="360" w:lineRule="auto"/>
              <w:jc w:val="center"/>
              <w:rPr>
                <w:sz w:val="28"/>
                <w:szCs w:val="28"/>
              </w:rPr>
            </w:pPr>
            <w:r w:rsidRPr="0009746A">
              <w:rPr>
                <w:rFonts w:hint="eastAsia"/>
                <w:sz w:val="28"/>
                <w:szCs w:val="28"/>
              </w:rPr>
              <w:t>胡晓军</w:t>
            </w:r>
          </w:p>
        </w:tc>
      </w:tr>
    </w:tbl>
    <w:p w14:paraId="2A9F0795" w14:textId="77777777" w:rsidR="00D824E9" w:rsidRDefault="00D824E9" w:rsidP="00D824E9">
      <w:pPr>
        <w:spacing w:line="360" w:lineRule="auto"/>
        <w:rPr>
          <w:sz w:val="24"/>
        </w:rPr>
      </w:pPr>
    </w:p>
    <w:p w14:paraId="31F2A2CA" w14:textId="77777777" w:rsidR="00D824E9" w:rsidRDefault="00D824E9" w:rsidP="00D824E9">
      <w:pPr>
        <w:spacing w:line="360" w:lineRule="auto"/>
        <w:rPr>
          <w:sz w:val="24"/>
        </w:rPr>
      </w:pPr>
    </w:p>
    <w:p w14:paraId="445BFA0C" w14:textId="40A46F7D" w:rsidR="00D824E9" w:rsidRDefault="0009746A" w:rsidP="00D824E9">
      <w:pPr>
        <w:spacing w:line="360" w:lineRule="auto"/>
        <w:jc w:val="center"/>
        <w:rPr>
          <w:sz w:val="28"/>
          <w:szCs w:val="28"/>
        </w:rPr>
      </w:pPr>
      <w:r>
        <w:rPr>
          <w:sz w:val="28"/>
          <w:szCs w:val="28"/>
        </w:rPr>
        <w:t>2</w:t>
      </w:r>
      <w:r>
        <w:rPr>
          <w:rFonts w:hint="eastAsia"/>
          <w:sz w:val="28"/>
          <w:szCs w:val="28"/>
        </w:rPr>
        <w:t>0</w:t>
      </w:r>
      <w:r>
        <w:rPr>
          <w:sz w:val="28"/>
          <w:szCs w:val="28"/>
        </w:rPr>
        <w:t>23</w:t>
      </w:r>
      <w:r w:rsidR="00D824E9">
        <w:rPr>
          <w:rFonts w:hint="eastAsia"/>
          <w:sz w:val="28"/>
          <w:szCs w:val="28"/>
        </w:rPr>
        <w:t>年</w:t>
      </w:r>
      <w:r w:rsidR="00D824E9">
        <w:rPr>
          <w:rFonts w:hint="eastAsia"/>
          <w:sz w:val="28"/>
          <w:szCs w:val="28"/>
        </w:rPr>
        <w:t xml:space="preserve">   </w:t>
      </w:r>
      <w:r>
        <w:rPr>
          <w:sz w:val="28"/>
          <w:szCs w:val="28"/>
        </w:rPr>
        <w:t>1</w:t>
      </w:r>
      <w:r w:rsidR="00727262">
        <w:rPr>
          <w:sz w:val="28"/>
          <w:szCs w:val="28"/>
        </w:rPr>
        <w:t>2</w:t>
      </w:r>
      <w:r w:rsidR="00D824E9">
        <w:rPr>
          <w:rFonts w:hint="eastAsia"/>
          <w:sz w:val="28"/>
          <w:szCs w:val="28"/>
        </w:rPr>
        <w:t>月</w:t>
      </w:r>
      <w:r w:rsidR="00D824E9">
        <w:rPr>
          <w:rFonts w:hint="eastAsia"/>
          <w:sz w:val="28"/>
          <w:szCs w:val="28"/>
        </w:rPr>
        <w:t xml:space="preserve">   </w:t>
      </w:r>
      <w:r>
        <w:rPr>
          <w:sz w:val="28"/>
          <w:szCs w:val="28"/>
        </w:rPr>
        <w:t>1</w:t>
      </w:r>
      <w:r w:rsidR="00727262">
        <w:rPr>
          <w:sz w:val="28"/>
          <w:szCs w:val="28"/>
        </w:rPr>
        <w:t>2</w:t>
      </w:r>
      <w:r w:rsidR="00D824E9">
        <w:rPr>
          <w:rFonts w:hint="eastAsia"/>
          <w:sz w:val="28"/>
          <w:szCs w:val="28"/>
        </w:rPr>
        <w:t>日</w:t>
      </w:r>
    </w:p>
    <w:p w14:paraId="17946FF6" w14:textId="77777777" w:rsidR="00D824E9" w:rsidRDefault="00D824E9" w:rsidP="00D824E9"/>
    <w:p w14:paraId="3497DC6D" w14:textId="77777777" w:rsidR="003B1E81" w:rsidRDefault="003B1E81" w:rsidP="00101C8B">
      <w:pPr>
        <w:pStyle w:val="20"/>
        <w:ind w:left="340" w:firstLine="0"/>
      </w:pPr>
    </w:p>
    <w:p w14:paraId="40F013F2" w14:textId="77777777" w:rsidR="003B1E81" w:rsidRDefault="003B1E81" w:rsidP="003B1E81">
      <w:pPr>
        <w:spacing w:line="360" w:lineRule="auto"/>
        <w:jc w:val="center"/>
        <w:rPr>
          <w:b/>
          <w:bCs/>
          <w:sz w:val="30"/>
          <w:szCs w:val="30"/>
        </w:rPr>
      </w:pPr>
      <w:r>
        <w:br w:type="page"/>
      </w:r>
      <w:r>
        <w:rPr>
          <w:rFonts w:hint="eastAsia"/>
          <w:b/>
          <w:bCs/>
          <w:sz w:val="30"/>
          <w:szCs w:val="30"/>
        </w:rPr>
        <w:lastRenderedPageBreak/>
        <w:t>浙江大学实验报告</w:t>
      </w:r>
    </w:p>
    <w:p w14:paraId="5539F64A" w14:textId="77777777" w:rsidR="003B1E81" w:rsidRDefault="003B1E81" w:rsidP="003B1E81">
      <w:pPr>
        <w:spacing w:line="360" w:lineRule="auto"/>
        <w:jc w:val="center"/>
        <w:rPr>
          <w:b/>
          <w:bCs/>
          <w:sz w:val="30"/>
          <w:szCs w:val="30"/>
        </w:rPr>
      </w:pPr>
    </w:p>
    <w:p w14:paraId="2BAA6ABF" w14:textId="7B212C15" w:rsidR="003B1E81" w:rsidRDefault="003B1E81" w:rsidP="003B1E81">
      <w:pPr>
        <w:spacing w:line="480" w:lineRule="auto"/>
        <w:rPr>
          <w:sz w:val="24"/>
        </w:rPr>
      </w:pPr>
      <w:r>
        <w:rPr>
          <w:rFonts w:hint="eastAsia"/>
          <w:sz w:val="24"/>
        </w:rPr>
        <w:t>课程名称：</w:t>
      </w:r>
      <w:r>
        <w:rPr>
          <w:rFonts w:hint="eastAsia"/>
          <w:sz w:val="24"/>
          <w:u w:val="single"/>
        </w:rPr>
        <w:t xml:space="preserve">         </w:t>
      </w:r>
      <w:r w:rsidR="00C266B6" w:rsidRPr="00C266B6">
        <w:rPr>
          <w:rFonts w:hint="eastAsia"/>
          <w:sz w:val="24"/>
          <w:u w:val="single"/>
        </w:rPr>
        <w:t>B/S</w:t>
      </w:r>
      <w:r w:rsidR="00C266B6" w:rsidRPr="00C266B6">
        <w:rPr>
          <w:rFonts w:hint="eastAsia"/>
          <w:sz w:val="24"/>
          <w:u w:val="single"/>
        </w:rPr>
        <w:t>体系软件设计</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sidR="00C266B6">
        <w:rPr>
          <w:rFonts w:hint="eastAsia"/>
          <w:sz w:val="24"/>
          <w:u w:val="single"/>
        </w:rPr>
        <w:t>课程大作业</w:t>
      </w:r>
      <w:r>
        <w:rPr>
          <w:rFonts w:hint="eastAsia"/>
          <w:sz w:val="24"/>
          <w:u w:val="single"/>
        </w:rPr>
        <w:t xml:space="preserve">    </w:t>
      </w:r>
      <w:r>
        <w:rPr>
          <w:rFonts w:hint="eastAsia"/>
          <w:sz w:val="24"/>
        </w:rPr>
        <w:t xml:space="preserve"> </w:t>
      </w:r>
    </w:p>
    <w:p w14:paraId="43CDF083" w14:textId="53E430A0" w:rsidR="003B1E81" w:rsidRDefault="003B1E81" w:rsidP="003B1E81">
      <w:pPr>
        <w:spacing w:line="480" w:lineRule="auto"/>
        <w:rPr>
          <w:sz w:val="24"/>
          <w:u w:val="single"/>
        </w:rPr>
      </w:pPr>
      <w:r>
        <w:rPr>
          <w:rFonts w:hint="eastAsia"/>
          <w:sz w:val="24"/>
        </w:rPr>
        <w:t>实验项目名称：</w:t>
      </w:r>
      <w:r>
        <w:rPr>
          <w:rFonts w:hint="eastAsia"/>
          <w:sz w:val="24"/>
          <w:u w:val="single"/>
        </w:rPr>
        <w:t xml:space="preserve">              </w:t>
      </w:r>
      <w:r>
        <w:rPr>
          <w:sz w:val="24"/>
          <w:u w:val="single"/>
        </w:rPr>
        <w:t xml:space="preserve">    </w:t>
      </w:r>
      <w:r w:rsidR="00CA12BB" w:rsidRPr="00CA12BB">
        <w:rPr>
          <w:rFonts w:hint="eastAsia"/>
          <w:sz w:val="24"/>
          <w:u w:val="single"/>
        </w:rPr>
        <w:t>物联网设备管理平台</w:t>
      </w:r>
      <w:r w:rsidR="00CA12BB">
        <w:rPr>
          <w:rFonts w:hint="eastAsia"/>
          <w:sz w:val="24"/>
          <w:u w:val="single"/>
        </w:rPr>
        <w:t xml:space="preserve"> </w:t>
      </w:r>
      <w:r>
        <w:rPr>
          <w:rFonts w:hint="eastAsia"/>
          <w:sz w:val="24"/>
          <w:u w:val="single"/>
        </w:rPr>
        <w:t xml:space="preserve">                   </w:t>
      </w:r>
    </w:p>
    <w:p w14:paraId="4E90A43C" w14:textId="1BC1FEE9" w:rsidR="003B1E81" w:rsidRDefault="003B1E81" w:rsidP="003B1E81">
      <w:pPr>
        <w:spacing w:line="480" w:lineRule="auto"/>
        <w:rPr>
          <w:sz w:val="24"/>
        </w:rPr>
      </w:pPr>
      <w:r>
        <w:rPr>
          <w:rFonts w:hint="eastAsia"/>
          <w:sz w:val="24"/>
        </w:rPr>
        <w:t>学生姓名：</w:t>
      </w:r>
      <w:r>
        <w:rPr>
          <w:rFonts w:hint="eastAsia"/>
          <w:sz w:val="24"/>
          <w:u w:val="single"/>
        </w:rPr>
        <w:t xml:space="preserve">   </w:t>
      </w:r>
      <w:r w:rsidR="00C266B6">
        <w:rPr>
          <w:rFonts w:hint="eastAsia"/>
          <w:sz w:val="24"/>
          <w:u w:val="single"/>
        </w:rPr>
        <w:t>周炜</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117832">
        <w:rPr>
          <w:sz w:val="24"/>
          <w:u w:val="single"/>
        </w:rPr>
        <w:t>3210103790</w:t>
      </w:r>
      <w:r>
        <w:rPr>
          <w:rFonts w:hint="eastAsia"/>
          <w:sz w:val="24"/>
          <w:u w:val="single"/>
        </w:rPr>
        <w:t xml:space="preserve">    </w:t>
      </w:r>
      <w:r>
        <w:rPr>
          <w:rFonts w:hint="eastAsia"/>
          <w:sz w:val="24"/>
        </w:rPr>
        <w:t>学号：</w:t>
      </w:r>
      <w:r>
        <w:rPr>
          <w:rFonts w:hint="eastAsia"/>
          <w:sz w:val="24"/>
          <w:u w:val="single"/>
        </w:rPr>
        <w:t xml:space="preserve">    </w:t>
      </w:r>
      <w:r w:rsidR="00EF2BAF">
        <w:rPr>
          <w:sz w:val="24"/>
          <w:u w:val="single"/>
        </w:rPr>
        <w:t>3210103790</w:t>
      </w:r>
      <w:r>
        <w:rPr>
          <w:rFonts w:hint="eastAsia"/>
          <w:sz w:val="24"/>
          <w:u w:val="single"/>
        </w:rPr>
        <w:t xml:space="preserve">      </w:t>
      </w:r>
    </w:p>
    <w:p w14:paraId="1DF9790D" w14:textId="3269EB14" w:rsidR="003B1E81" w:rsidRDefault="003B1E81" w:rsidP="003B1E81">
      <w:pPr>
        <w:spacing w:line="48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sidR="00AD68F2">
        <w:rPr>
          <w:sz w:val="24"/>
          <w:u w:val="single"/>
        </w:rPr>
        <w:t xml:space="preserve"> </w:t>
      </w:r>
      <w:r w:rsidR="00AD68F2" w:rsidRPr="00AD68F2">
        <w:rPr>
          <w:rFonts w:hint="eastAsia"/>
          <w:sz w:val="24"/>
          <w:u w:val="single"/>
        </w:rPr>
        <w:t>胡晓军</w:t>
      </w:r>
      <w:r>
        <w:rPr>
          <w:rFonts w:hint="eastAsia"/>
          <w:sz w:val="24"/>
          <w:u w:val="single"/>
        </w:rPr>
        <w:t xml:space="preserve">     </w:t>
      </w:r>
    </w:p>
    <w:p w14:paraId="06A5A6BE" w14:textId="77777777" w:rsidR="003B1E81" w:rsidRDefault="003B1E81" w:rsidP="003B1E81">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实验日期：</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年</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月</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日</w:t>
      </w:r>
    </w:p>
    <w:p w14:paraId="1BFA7149" w14:textId="4FB74216" w:rsidR="00D824E9" w:rsidRDefault="00D824E9" w:rsidP="00101C8B">
      <w:pPr>
        <w:pStyle w:val="20"/>
        <w:ind w:left="340" w:firstLine="0"/>
      </w:pPr>
    </w:p>
    <w:p w14:paraId="440AEA8E" w14:textId="77777777" w:rsidR="00094E78" w:rsidRPr="00094E78" w:rsidRDefault="00094E78" w:rsidP="00094E78">
      <w:pPr>
        <w:rPr>
          <w:rFonts w:ascii="微软雅黑" w:eastAsia="微软雅黑" w:hAnsi="微软雅黑" w:hint="eastAsia"/>
          <w:sz w:val="20"/>
          <w:szCs w:val="28"/>
        </w:rPr>
      </w:pPr>
    </w:p>
    <w:p w14:paraId="71D51A35"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这是笔者第一次个人全站开发B/S架构的网站系统，故有些许心得体会得以记录。</w:t>
      </w:r>
    </w:p>
    <w:p w14:paraId="59B8E5B6" w14:textId="28F069A8"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真正的开发可以算是从中期设计报告提交的时候开始的。现在开发完之后回去再看当初写的设计报告，总有一些或这或那的考虑不周到的地方，比如数据库设计不全面，功能系统划分不够详细，对具体页面的实现逻辑不够清晰等问题，这对我以后编写设计文档有了更深的经验与体会，懂得从更加全局的角度去考虑。</w:t>
      </w:r>
    </w:p>
    <w:p w14:paraId="25515B00"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经过这次开发，笔者也探索出了全</w:t>
      </w:r>
      <w:proofErr w:type="gramStart"/>
      <w:r w:rsidRPr="00371AB8">
        <w:rPr>
          <w:rFonts w:ascii="微软雅黑" w:eastAsia="微软雅黑" w:hAnsi="微软雅黑" w:hint="eastAsia"/>
          <w:sz w:val="20"/>
          <w:szCs w:val="28"/>
          <w:highlight w:val="yellow"/>
        </w:rPr>
        <w:t>栈</w:t>
      </w:r>
      <w:proofErr w:type="gramEnd"/>
      <w:r w:rsidRPr="00371AB8">
        <w:rPr>
          <w:rFonts w:ascii="微软雅黑" w:eastAsia="微软雅黑" w:hAnsi="微软雅黑" w:hint="eastAsia"/>
          <w:sz w:val="20"/>
          <w:szCs w:val="28"/>
          <w:highlight w:val="yellow"/>
        </w:rPr>
        <w:t>开发网站系统的最佳步骤。即：设计构想-&gt;进行数据库构建-&gt;进行后端开发与单元测试-&gt;进行前端开发与接口测试-&gt;进行总体测试-&gt;完成。而这里面又会穿插很多小步骤。比如，在设计构想阶段，就要以设计报告的形式，把对整体系统的技术</w:t>
      </w:r>
      <w:proofErr w:type="gramStart"/>
      <w:r w:rsidRPr="00371AB8">
        <w:rPr>
          <w:rFonts w:ascii="微软雅黑" w:eastAsia="微软雅黑" w:hAnsi="微软雅黑" w:hint="eastAsia"/>
          <w:sz w:val="20"/>
          <w:szCs w:val="28"/>
          <w:highlight w:val="yellow"/>
        </w:rPr>
        <w:t>栈</w:t>
      </w:r>
      <w:proofErr w:type="gramEnd"/>
      <w:r w:rsidRPr="00371AB8">
        <w:rPr>
          <w:rFonts w:ascii="微软雅黑" w:eastAsia="微软雅黑" w:hAnsi="微软雅黑" w:hint="eastAsia"/>
          <w:sz w:val="20"/>
          <w:szCs w:val="28"/>
          <w:highlight w:val="yellow"/>
        </w:rPr>
        <w:t>、实现逻辑等重要的地方考虑清楚，避免出现选取的技术</w:t>
      </w:r>
      <w:proofErr w:type="gramStart"/>
      <w:r w:rsidRPr="00371AB8">
        <w:rPr>
          <w:rFonts w:ascii="微软雅黑" w:eastAsia="微软雅黑" w:hAnsi="微软雅黑" w:hint="eastAsia"/>
          <w:sz w:val="20"/>
          <w:szCs w:val="28"/>
          <w:highlight w:val="yellow"/>
        </w:rPr>
        <w:t>栈</w:t>
      </w:r>
      <w:proofErr w:type="gramEnd"/>
      <w:r w:rsidRPr="00371AB8">
        <w:rPr>
          <w:rFonts w:ascii="微软雅黑" w:eastAsia="微软雅黑" w:hAnsi="微软雅黑" w:hint="eastAsia"/>
          <w:sz w:val="20"/>
          <w:szCs w:val="28"/>
          <w:highlight w:val="yellow"/>
        </w:rPr>
        <w:t>无法实现后续功能的情况。而在数据库构建之后，一定要</w:t>
      </w:r>
      <w:proofErr w:type="gramStart"/>
      <w:r w:rsidRPr="00371AB8">
        <w:rPr>
          <w:rFonts w:ascii="微软雅黑" w:eastAsia="微软雅黑" w:hAnsi="微软雅黑" w:hint="eastAsia"/>
          <w:sz w:val="20"/>
          <w:szCs w:val="28"/>
          <w:highlight w:val="yellow"/>
        </w:rPr>
        <w:t>留下建表文件</w:t>
      </w:r>
      <w:proofErr w:type="gramEnd"/>
      <w:r w:rsidRPr="00371AB8">
        <w:rPr>
          <w:rFonts w:ascii="微软雅黑" w:eastAsia="微软雅黑" w:hAnsi="微软雅黑" w:hint="eastAsia"/>
          <w:sz w:val="20"/>
          <w:szCs w:val="28"/>
          <w:highlight w:val="yellow"/>
        </w:rPr>
        <w:t>，因为后续很有可能会因为需求的增加而增加数据库的栏目。且在进行后端开发的时候，一定要以接口文档的形式，将前后端连接问题进行严格的规定，这样既清楚了后端的逻辑，又为编写前端提供了巨大的便利。在前端开发阶段，每完成一个功能，都要将其与后端接口进行拟合单元测试，避免因小错误酿成严重后果。最后还要进行一个总体的测试，对所有功能的所有可能测试点都进行测试，以检验系统的完备性与安全性。</w:t>
      </w:r>
    </w:p>
    <w:p w14:paraId="3D1CC759" w14:textId="77777777" w:rsidR="00094E78" w:rsidRPr="00371AB8" w:rsidRDefault="00094E78" w:rsidP="00094E78">
      <w:pPr>
        <w:rPr>
          <w:rFonts w:ascii="微软雅黑" w:eastAsia="微软雅黑" w:hAnsi="微软雅黑"/>
          <w:sz w:val="20"/>
          <w:szCs w:val="28"/>
          <w:highlight w:val="yellow"/>
        </w:rPr>
      </w:pPr>
    </w:p>
    <w:p w14:paraId="14186B97" w14:textId="77777777" w:rsidR="00094E78" w:rsidRPr="00371AB8" w:rsidRDefault="00094E78" w:rsidP="00094E78">
      <w:pPr>
        <w:rPr>
          <w:rFonts w:ascii="微软雅黑" w:eastAsia="微软雅黑" w:hAnsi="微软雅黑"/>
          <w:sz w:val="20"/>
          <w:szCs w:val="28"/>
          <w:highlight w:val="yellow"/>
        </w:rPr>
      </w:pPr>
    </w:p>
    <w:p w14:paraId="07E4338F" w14:textId="77777777" w:rsidR="00094E78" w:rsidRPr="00371AB8" w:rsidRDefault="00094E78" w:rsidP="00094E78">
      <w:pPr>
        <w:rPr>
          <w:rFonts w:ascii="微软雅黑" w:eastAsia="微软雅黑" w:hAnsi="微软雅黑"/>
          <w:sz w:val="20"/>
          <w:szCs w:val="28"/>
          <w:highlight w:val="yellow"/>
        </w:rPr>
      </w:pPr>
    </w:p>
    <w:p w14:paraId="589AB529"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为了方便后续的进一步开发，代码中的注释也会显得格外重要。</w:t>
      </w:r>
    </w:p>
    <w:p w14:paraId="4224D949" w14:textId="77777777" w:rsidR="00094E78" w:rsidRPr="00371AB8" w:rsidRDefault="00094E78" w:rsidP="00094E78">
      <w:pPr>
        <w:rPr>
          <w:rFonts w:ascii="微软雅黑" w:eastAsia="微软雅黑" w:hAnsi="微软雅黑"/>
          <w:sz w:val="20"/>
          <w:szCs w:val="28"/>
          <w:highlight w:val="yellow"/>
        </w:rPr>
      </w:pPr>
    </w:p>
    <w:p w14:paraId="1AB094DF" w14:textId="77777777" w:rsidR="00094E78" w:rsidRPr="00371AB8" w:rsidRDefault="00094E78" w:rsidP="00094E78">
      <w:pPr>
        <w:rPr>
          <w:rFonts w:ascii="微软雅黑" w:eastAsia="微软雅黑" w:hAnsi="微软雅黑"/>
          <w:sz w:val="20"/>
          <w:szCs w:val="28"/>
          <w:highlight w:val="yellow"/>
        </w:rPr>
      </w:pPr>
      <w:r w:rsidRPr="00371AB8">
        <w:rPr>
          <w:rFonts w:ascii="微软雅黑" w:eastAsia="微软雅黑" w:hAnsi="微软雅黑"/>
          <w:sz w:val="20"/>
          <w:szCs w:val="28"/>
          <w:highlight w:val="yellow"/>
        </w:rPr>
        <w:t>---</w:t>
      </w:r>
    </w:p>
    <w:p w14:paraId="034BF034" w14:textId="77777777" w:rsidR="00094E78" w:rsidRPr="00371AB8" w:rsidRDefault="00094E78" w:rsidP="00094E78">
      <w:pPr>
        <w:rPr>
          <w:rFonts w:ascii="微软雅黑" w:eastAsia="微软雅黑" w:hAnsi="微软雅黑"/>
          <w:sz w:val="20"/>
          <w:szCs w:val="28"/>
          <w:highlight w:val="yellow"/>
        </w:rPr>
      </w:pPr>
    </w:p>
    <w:p w14:paraId="134AAF6B"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本次 B/S体系软件设计的课程作业中，我一人独立完成了一个比较完整的物联网 设备管理网站， 虽然之前的一些课程中也有过一些 web开发经历，比如开发</w:t>
      </w:r>
    </w:p>
    <w:p w14:paraId="33385C03"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过一些简单</w:t>
      </w:r>
      <w:proofErr w:type="gramStart"/>
      <w:r w:rsidRPr="00371AB8">
        <w:rPr>
          <w:rFonts w:ascii="微软雅黑" w:eastAsia="微软雅黑" w:hAnsi="微软雅黑" w:hint="eastAsia"/>
          <w:sz w:val="20"/>
          <w:szCs w:val="28"/>
          <w:highlight w:val="yellow"/>
        </w:rPr>
        <w:t>的微信小</w:t>
      </w:r>
      <w:proofErr w:type="gramEnd"/>
      <w:r w:rsidRPr="00371AB8">
        <w:rPr>
          <w:rFonts w:ascii="微软雅黑" w:eastAsia="微软雅黑" w:hAnsi="微软雅黑" w:hint="eastAsia"/>
          <w:sz w:val="20"/>
          <w:szCs w:val="28"/>
          <w:highlight w:val="yellow"/>
        </w:rPr>
        <w:t>程序和一个线上教学网站，但之前的任务都是小组合作的开</w:t>
      </w:r>
    </w:p>
    <w:p w14:paraId="142EBC27"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发，我在其中起到的仅仅是“拧螺丝”的作用，这一次从 0开始独立开发一个 B/S体系的 web应用，对我而言也是一个比较大的挑战，同时也有比较大的收获。</w:t>
      </w:r>
    </w:p>
    <w:p w14:paraId="5FF4EE92"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而在完成这个课程项目的每一个阶段 (系统设计与技术选型，代码开发、系统</w:t>
      </w:r>
    </w:p>
    <w:p w14:paraId="52713F0A"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测试和文档编写 )，我都有不少心得体会和收获 。</w:t>
      </w:r>
    </w:p>
    <w:p w14:paraId="5D8C40F7"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1.技术选型与系统设计阶段</w:t>
      </w:r>
    </w:p>
    <w:p w14:paraId="68A537DE"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我在之前的项目中用的比较多的是前后端不分离的 Web框架，比如基于</w:t>
      </w:r>
    </w:p>
    <w:p w14:paraId="255D2E52"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Python的 Django等，而这一次我尝试使用 比较热门的 前后端分离的方式开发一</w:t>
      </w:r>
    </w:p>
    <w:p w14:paraId="02C6BE22" w14:textId="77777777" w:rsidR="00094E78" w:rsidRPr="00371AB8" w:rsidRDefault="00094E78" w:rsidP="00094E78">
      <w:pPr>
        <w:rPr>
          <w:rFonts w:ascii="微软雅黑" w:eastAsia="微软雅黑" w:hAnsi="微软雅黑" w:hint="eastAsia"/>
          <w:sz w:val="20"/>
          <w:szCs w:val="28"/>
          <w:highlight w:val="yellow"/>
        </w:rPr>
      </w:pPr>
      <w:proofErr w:type="gramStart"/>
      <w:r w:rsidRPr="00371AB8">
        <w:rPr>
          <w:rFonts w:ascii="微软雅黑" w:eastAsia="微软雅黑" w:hAnsi="微软雅黑" w:hint="eastAsia"/>
          <w:sz w:val="20"/>
          <w:szCs w:val="28"/>
          <w:highlight w:val="yellow"/>
        </w:rPr>
        <w:t>个</w:t>
      </w:r>
      <w:proofErr w:type="gramEnd"/>
      <w:r w:rsidRPr="00371AB8">
        <w:rPr>
          <w:rFonts w:ascii="微软雅黑" w:eastAsia="微软雅黑" w:hAnsi="微软雅黑" w:hint="eastAsia"/>
          <w:sz w:val="20"/>
          <w:szCs w:val="28"/>
          <w:highlight w:val="yellow"/>
        </w:rPr>
        <w:t xml:space="preserve"> B/S体系架构的网站 。</w:t>
      </w:r>
    </w:p>
    <w:p w14:paraId="1D78D6A0"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 xml:space="preserve">因此 我采用了 </w:t>
      </w:r>
      <w:proofErr w:type="spellStart"/>
      <w:r w:rsidRPr="00371AB8">
        <w:rPr>
          <w:rFonts w:ascii="微软雅黑" w:eastAsia="微软雅黑" w:hAnsi="微软雅黑" w:hint="eastAsia"/>
          <w:sz w:val="20"/>
          <w:szCs w:val="28"/>
          <w:highlight w:val="yellow"/>
        </w:rPr>
        <w:t>React+Spring</w:t>
      </w:r>
      <w:proofErr w:type="spellEnd"/>
      <w:r w:rsidRPr="00371AB8">
        <w:rPr>
          <w:rFonts w:ascii="微软雅黑" w:eastAsia="微软雅黑" w:hAnsi="微软雅黑" w:hint="eastAsia"/>
          <w:sz w:val="20"/>
          <w:szCs w:val="28"/>
          <w:highlight w:val="yellow"/>
        </w:rPr>
        <w:t xml:space="preserve"> Boot的总体架构，并使用 Python编写了一个 </w:t>
      </w:r>
      <w:proofErr w:type="spellStart"/>
      <w:r w:rsidRPr="00371AB8">
        <w:rPr>
          <w:rFonts w:ascii="微软雅黑" w:eastAsia="微软雅黑" w:hAnsi="微软雅黑" w:hint="eastAsia"/>
          <w:sz w:val="20"/>
          <w:szCs w:val="28"/>
          <w:highlight w:val="yellow"/>
        </w:rPr>
        <w:t>Mqtt</w:t>
      </w:r>
      <w:proofErr w:type="spellEnd"/>
      <w:r w:rsidRPr="00371AB8">
        <w:rPr>
          <w:rFonts w:ascii="微软雅黑" w:eastAsia="微软雅黑" w:hAnsi="微软雅黑" w:hint="eastAsia"/>
          <w:sz w:val="20"/>
          <w:szCs w:val="28"/>
          <w:highlight w:val="yellow"/>
        </w:rPr>
        <w:t xml:space="preserve">服务器，数据库选用了 </w:t>
      </w:r>
      <w:proofErr w:type="spellStart"/>
      <w:r w:rsidRPr="00371AB8">
        <w:rPr>
          <w:rFonts w:ascii="微软雅黑" w:eastAsia="微软雅黑" w:hAnsi="微软雅黑" w:hint="eastAsia"/>
          <w:sz w:val="20"/>
          <w:szCs w:val="28"/>
          <w:highlight w:val="yellow"/>
        </w:rPr>
        <w:t>Mysql</w:t>
      </w:r>
      <w:proofErr w:type="spellEnd"/>
    </w:p>
    <w:p w14:paraId="3FCE7B6A"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在系统的设计阶段，我按照项目的要求完成了一系列 需求的分析与设计， 确</w:t>
      </w:r>
    </w:p>
    <w:p w14:paraId="6F616054"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定要实现的需求主要 包括用户 的划分、登陆注册功能的设计、个人信息的查看与</w:t>
      </w:r>
    </w:p>
    <w:p w14:paraId="05B97A05"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修改、设备配置信息的修改、添加新设备、查看 设备消息记录和运动轨迹、查看</w:t>
      </w:r>
    </w:p>
    <w:p w14:paraId="378ABCE7"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用户持有设备的统计信息等，并进行了对应的数据表的设计和后端</w:t>
      </w:r>
    </w:p>
    <w:p w14:paraId="607DAE67"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用户持有设备的统计信息等，并进行了对应的数据表的设计和后端API的设计，的设计，从最后的结果来看，最初的设计有很多不完善的地方，从最后的结果来看，最初的设计有很多不完善的地方，在后续的实际开发过程中在后</w:t>
      </w:r>
      <w:r w:rsidRPr="00371AB8">
        <w:rPr>
          <w:rFonts w:ascii="微软雅黑" w:eastAsia="微软雅黑" w:hAnsi="微软雅黑" w:hint="eastAsia"/>
          <w:sz w:val="20"/>
          <w:szCs w:val="28"/>
          <w:highlight w:val="yellow"/>
        </w:rPr>
        <w:lastRenderedPageBreak/>
        <w:t>续的实际开发过程中对最初的设计报告中提交的设计方案进行了对最初的设计报告中提交的设计方案进行了一些修改，最终才形成更完整的网站一些修改，最终才形成更完整的网站，，这也让我意识到，最初的设计没有建立的大量开发经验基础上时，往往会演变成这也让我意识到，最初的设计没有建立的大量开发经验基础上时，往往会演变成闭门造车，因而需要在开发实践中不断修改最初的设计。闭门造车，因而需要在开发实践中不断修改最初的设计。</w:t>
      </w:r>
    </w:p>
    <w:p w14:paraId="50988001"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2.代码开发阶段代码开发阶段</w:t>
      </w:r>
    </w:p>
    <w:p w14:paraId="0573975C"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前端我</w:t>
      </w:r>
    </w:p>
    <w:p w14:paraId="3E82549A"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前端我</w:t>
      </w:r>
      <w:proofErr w:type="gramStart"/>
      <w:r w:rsidRPr="00371AB8">
        <w:rPr>
          <w:rFonts w:ascii="微软雅黑" w:eastAsia="微软雅黑" w:hAnsi="微软雅黑" w:hint="eastAsia"/>
          <w:sz w:val="20"/>
          <w:szCs w:val="28"/>
          <w:highlight w:val="yellow"/>
        </w:rPr>
        <w:t>使用使用</w:t>
      </w:r>
      <w:proofErr w:type="gramEnd"/>
      <w:r w:rsidRPr="00371AB8">
        <w:rPr>
          <w:rFonts w:ascii="微软雅黑" w:eastAsia="微软雅黑" w:hAnsi="微软雅黑" w:hint="eastAsia"/>
          <w:sz w:val="20"/>
          <w:szCs w:val="28"/>
          <w:highlight w:val="yellow"/>
        </w:rPr>
        <w:t>了比较熟悉的了比较熟悉的React框架，并使用了框架，并使用了Ant Design</w:t>
      </w:r>
      <w:proofErr w:type="gramStart"/>
      <w:r w:rsidRPr="00371AB8">
        <w:rPr>
          <w:rFonts w:ascii="微软雅黑" w:eastAsia="微软雅黑" w:hAnsi="微软雅黑" w:hint="eastAsia"/>
          <w:sz w:val="20"/>
          <w:szCs w:val="28"/>
          <w:highlight w:val="yellow"/>
        </w:rPr>
        <w:t>的一系列的一系列</w:t>
      </w:r>
      <w:proofErr w:type="gramEnd"/>
      <w:r w:rsidRPr="00371AB8">
        <w:rPr>
          <w:rFonts w:ascii="微软雅黑" w:eastAsia="微软雅黑" w:hAnsi="微软雅黑" w:hint="eastAsia"/>
          <w:sz w:val="20"/>
          <w:szCs w:val="28"/>
          <w:highlight w:val="yellow"/>
        </w:rPr>
        <w:t>UI组</w:t>
      </w:r>
      <w:proofErr w:type="gramStart"/>
      <w:r w:rsidRPr="00371AB8">
        <w:rPr>
          <w:rFonts w:ascii="微软雅黑" w:eastAsia="微软雅黑" w:hAnsi="微软雅黑" w:hint="eastAsia"/>
          <w:sz w:val="20"/>
          <w:szCs w:val="28"/>
          <w:highlight w:val="yellow"/>
        </w:rPr>
        <w:t>组件</w:t>
      </w:r>
      <w:proofErr w:type="gramEnd"/>
      <w:r w:rsidRPr="00371AB8">
        <w:rPr>
          <w:rFonts w:ascii="微软雅黑" w:eastAsia="微软雅黑" w:hAnsi="微软雅黑" w:hint="eastAsia"/>
          <w:sz w:val="20"/>
          <w:szCs w:val="28"/>
          <w:highlight w:val="yellow"/>
        </w:rPr>
        <w:t>件(比如按钮，图标、表单，比如按钮，图标、表单，列表、列表、菜单导航栏、页面布局范式等等菜单导航栏、页面布局范式等等)，，</w:t>
      </w:r>
      <w:proofErr w:type="gramStart"/>
      <w:r w:rsidRPr="00371AB8">
        <w:rPr>
          <w:rFonts w:ascii="微软雅黑" w:eastAsia="微软雅黑" w:hAnsi="微软雅黑" w:hint="eastAsia"/>
          <w:sz w:val="20"/>
          <w:szCs w:val="28"/>
          <w:highlight w:val="yellow"/>
        </w:rPr>
        <w:t>同时采用同时采用</w:t>
      </w:r>
      <w:proofErr w:type="gramEnd"/>
      <w:r w:rsidRPr="00371AB8">
        <w:rPr>
          <w:rFonts w:ascii="微软雅黑" w:eastAsia="微软雅黑" w:hAnsi="微软雅黑" w:hint="eastAsia"/>
          <w:sz w:val="20"/>
          <w:szCs w:val="28"/>
          <w:highlight w:val="yellow"/>
        </w:rPr>
        <w:t>了了Ant Design Charts组件来进行设备信息统计数据的可视化组件来进行设备信息统计数据的可视化，使用百度地图，使用百度地图</w:t>
      </w:r>
      <w:proofErr w:type="gramStart"/>
      <w:r w:rsidRPr="00371AB8">
        <w:rPr>
          <w:rFonts w:ascii="微软雅黑" w:eastAsia="微软雅黑" w:hAnsi="微软雅黑" w:hint="eastAsia"/>
          <w:sz w:val="20"/>
          <w:szCs w:val="28"/>
          <w:highlight w:val="yellow"/>
        </w:rPr>
        <w:t>提供提供</w:t>
      </w:r>
      <w:proofErr w:type="gramEnd"/>
      <w:r w:rsidRPr="00371AB8">
        <w:rPr>
          <w:rFonts w:ascii="微软雅黑" w:eastAsia="微软雅黑" w:hAnsi="微软雅黑" w:hint="eastAsia"/>
          <w:sz w:val="20"/>
          <w:szCs w:val="28"/>
          <w:highlight w:val="yellow"/>
        </w:rPr>
        <w:t>的</w:t>
      </w:r>
      <w:proofErr w:type="gramStart"/>
      <w:r w:rsidRPr="00371AB8">
        <w:rPr>
          <w:rFonts w:ascii="微软雅黑" w:eastAsia="微软雅黑" w:hAnsi="微软雅黑" w:hint="eastAsia"/>
          <w:sz w:val="20"/>
          <w:szCs w:val="28"/>
          <w:highlight w:val="yellow"/>
        </w:rPr>
        <w:t>的</w:t>
      </w:r>
      <w:proofErr w:type="gramEnd"/>
      <w:r w:rsidRPr="00371AB8">
        <w:rPr>
          <w:rFonts w:ascii="微软雅黑" w:eastAsia="微软雅黑" w:hAnsi="微软雅黑" w:hint="eastAsia"/>
          <w:sz w:val="20"/>
          <w:szCs w:val="28"/>
          <w:highlight w:val="yellow"/>
        </w:rPr>
        <w:t>SDK开发了设备轨迹信息可视化的功能。开发了设备轨迹信息可视化的功能。总体上来说涉及到的总体上来说涉及到的模块还是比较模块还是比较多的，功能的完成度也是比较高的，在开发网站前端的过程中我多的，功能的完成度也是比较高的，在开发网站前端的过程中我认识到前端开发认识到前端开发最重要的任务是开发出对用户友好的界面，让使用者可以高效地与计算机交互，最重要的任务是开发出对用户友好的界面，让使用者可以高效地与计算机交互，并从网站中获取有效信息，因此我也在使用现成组件的基础上对组件的样式和</w:t>
      </w:r>
      <w:proofErr w:type="gramStart"/>
      <w:r w:rsidRPr="00371AB8">
        <w:rPr>
          <w:rFonts w:ascii="微软雅黑" w:eastAsia="微软雅黑" w:hAnsi="微软雅黑" w:hint="eastAsia"/>
          <w:sz w:val="20"/>
          <w:szCs w:val="28"/>
          <w:highlight w:val="yellow"/>
        </w:rPr>
        <w:t>逻</w:t>
      </w:r>
      <w:proofErr w:type="gramEnd"/>
      <w:r w:rsidRPr="00371AB8">
        <w:rPr>
          <w:rFonts w:ascii="微软雅黑" w:eastAsia="微软雅黑" w:hAnsi="微软雅黑" w:hint="eastAsia"/>
          <w:sz w:val="20"/>
          <w:szCs w:val="28"/>
          <w:highlight w:val="yellow"/>
        </w:rPr>
        <w:t>并从网站中获取有效信息，因此我也在使用现成组件的基础上对组件的样式和逻辑进行了比较多的调整</w:t>
      </w:r>
      <w:proofErr w:type="gramStart"/>
      <w:r w:rsidRPr="00371AB8">
        <w:rPr>
          <w:rFonts w:ascii="微软雅黑" w:eastAsia="微软雅黑" w:hAnsi="微软雅黑" w:hint="eastAsia"/>
          <w:sz w:val="20"/>
          <w:szCs w:val="28"/>
          <w:highlight w:val="yellow"/>
        </w:rPr>
        <w:t>辑</w:t>
      </w:r>
      <w:proofErr w:type="gramEnd"/>
      <w:r w:rsidRPr="00371AB8">
        <w:rPr>
          <w:rFonts w:ascii="微软雅黑" w:eastAsia="微软雅黑" w:hAnsi="微软雅黑" w:hint="eastAsia"/>
          <w:sz w:val="20"/>
          <w:szCs w:val="28"/>
          <w:highlight w:val="yellow"/>
        </w:rPr>
        <w:t>进行了比较多的调整(修改修改CSS和和JavaScript语句</w:t>
      </w:r>
      <w:proofErr w:type="gramStart"/>
      <w:r w:rsidRPr="00371AB8">
        <w:rPr>
          <w:rFonts w:ascii="微软雅黑" w:eastAsia="微软雅黑" w:hAnsi="微软雅黑" w:hint="eastAsia"/>
          <w:sz w:val="20"/>
          <w:szCs w:val="28"/>
          <w:highlight w:val="yellow"/>
        </w:rPr>
        <w:t>语句</w:t>
      </w:r>
      <w:proofErr w:type="gramEnd"/>
      <w:r w:rsidRPr="00371AB8">
        <w:rPr>
          <w:rFonts w:ascii="微软雅黑" w:eastAsia="微软雅黑" w:hAnsi="微软雅黑" w:hint="eastAsia"/>
          <w:sz w:val="20"/>
          <w:szCs w:val="28"/>
          <w:highlight w:val="yellow"/>
        </w:rPr>
        <w:t>)，力求做出简洁、美观而功，力求做出简洁、美观而功能完备的前端界面。能完备的前端界面。</w:t>
      </w:r>
    </w:p>
    <w:p w14:paraId="28F469EB"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而后端我使用了</w:t>
      </w:r>
    </w:p>
    <w:p w14:paraId="43902B45"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而后端我使用了Spring Boot框架进行开发，配合框架进行开发，配合项目构建工具项目构建工具Maven和和集集成开发环境成开发环境IDEA</w:t>
      </w:r>
      <w:proofErr w:type="gramStart"/>
      <w:r w:rsidRPr="00371AB8">
        <w:rPr>
          <w:rFonts w:ascii="微软雅黑" w:eastAsia="微软雅黑" w:hAnsi="微软雅黑" w:hint="eastAsia"/>
          <w:sz w:val="20"/>
          <w:szCs w:val="28"/>
          <w:highlight w:val="yellow"/>
        </w:rPr>
        <w:t>进行进行</w:t>
      </w:r>
      <w:proofErr w:type="gramEnd"/>
      <w:r w:rsidRPr="00371AB8">
        <w:rPr>
          <w:rFonts w:ascii="微软雅黑" w:eastAsia="微软雅黑" w:hAnsi="微软雅黑" w:hint="eastAsia"/>
          <w:sz w:val="20"/>
          <w:szCs w:val="28"/>
          <w:highlight w:val="yellow"/>
        </w:rPr>
        <w:t>Spring Boot的开发非常舒适，项目的搭建和的开发非常舒适，项目的搭建和ja包的引入包的引入操作起来都比较舒适，并且我采用了操作起来都比较舒适，并且我采用了RESTful</w:t>
      </w:r>
      <w:proofErr w:type="gramStart"/>
      <w:r w:rsidRPr="00371AB8">
        <w:rPr>
          <w:rFonts w:ascii="微软雅黑" w:eastAsia="微软雅黑" w:hAnsi="微软雅黑" w:hint="eastAsia"/>
          <w:sz w:val="20"/>
          <w:szCs w:val="28"/>
          <w:highlight w:val="yellow"/>
        </w:rPr>
        <w:t>风格的风格的</w:t>
      </w:r>
      <w:proofErr w:type="gramEnd"/>
      <w:r w:rsidRPr="00371AB8">
        <w:rPr>
          <w:rFonts w:ascii="微软雅黑" w:eastAsia="微软雅黑" w:hAnsi="微软雅黑" w:hint="eastAsia"/>
          <w:sz w:val="20"/>
          <w:szCs w:val="28"/>
          <w:highlight w:val="yellow"/>
        </w:rPr>
        <w:t>API开发方式，编写了</w:t>
      </w:r>
      <w:proofErr w:type="gramStart"/>
      <w:r w:rsidRPr="00371AB8">
        <w:rPr>
          <w:rFonts w:ascii="微软雅黑" w:eastAsia="微软雅黑" w:hAnsi="微软雅黑" w:hint="eastAsia"/>
          <w:sz w:val="20"/>
          <w:szCs w:val="28"/>
          <w:highlight w:val="yellow"/>
        </w:rPr>
        <w:t>一</w:t>
      </w:r>
      <w:proofErr w:type="gramEnd"/>
      <w:r w:rsidRPr="00371AB8">
        <w:rPr>
          <w:rFonts w:ascii="微软雅黑" w:eastAsia="微软雅黑" w:hAnsi="微软雅黑" w:hint="eastAsia"/>
          <w:sz w:val="20"/>
          <w:szCs w:val="28"/>
          <w:highlight w:val="yellow"/>
        </w:rPr>
        <w:t>开发方式，编写了一系列后端系列后端API供前端进行调用供前端进行调用，并用，并用JSON作为数据传输的格式作为数据传输的格式(这一点通过引这一点通过引入对应的入对应的Jar</w:t>
      </w:r>
      <w:proofErr w:type="gramStart"/>
      <w:r w:rsidRPr="00371AB8">
        <w:rPr>
          <w:rFonts w:ascii="微软雅黑" w:eastAsia="微软雅黑" w:hAnsi="微软雅黑" w:hint="eastAsia"/>
          <w:sz w:val="20"/>
          <w:szCs w:val="28"/>
          <w:highlight w:val="yellow"/>
        </w:rPr>
        <w:t>包得以实</w:t>
      </w:r>
      <w:r w:rsidRPr="00371AB8">
        <w:rPr>
          <w:rFonts w:ascii="微软雅黑" w:eastAsia="微软雅黑" w:hAnsi="微软雅黑" w:hint="eastAsia"/>
          <w:sz w:val="20"/>
          <w:szCs w:val="28"/>
          <w:highlight w:val="yellow"/>
        </w:rPr>
        <w:lastRenderedPageBreak/>
        <w:t>现包得以</w:t>
      </w:r>
      <w:proofErr w:type="gramEnd"/>
      <w:r w:rsidRPr="00371AB8">
        <w:rPr>
          <w:rFonts w:ascii="微软雅黑" w:eastAsia="微软雅黑" w:hAnsi="微软雅黑" w:hint="eastAsia"/>
          <w:sz w:val="20"/>
          <w:szCs w:val="28"/>
          <w:highlight w:val="yellow"/>
        </w:rPr>
        <w:t>实现)，，在在Spring Boot的基础上，我在本项目中集成了的基础上，我在本项目中集成了</w:t>
      </w:r>
      <w:proofErr w:type="spellStart"/>
      <w:r w:rsidRPr="00371AB8">
        <w:rPr>
          <w:rFonts w:ascii="微软雅黑" w:eastAsia="微软雅黑" w:hAnsi="微软雅黑" w:hint="eastAsia"/>
          <w:sz w:val="20"/>
          <w:szCs w:val="28"/>
          <w:highlight w:val="yellow"/>
        </w:rPr>
        <w:t>MyBatis</w:t>
      </w:r>
      <w:proofErr w:type="spellEnd"/>
      <w:r w:rsidRPr="00371AB8">
        <w:rPr>
          <w:rFonts w:ascii="微软雅黑" w:eastAsia="微软雅黑" w:hAnsi="微软雅黑" w:hint="eastAsia"/>
          <w:sz w:val="20"/>
          <w:szCs w:val="28"/>
          <w:highlight w:val="yellow"/>
        </w:rPr>
        <w:t>，，Redis等一系列中间件，等一系列中间件，</w:t>
      </w:r>
      <w:proofErr w:type="gramStart"/>
      <w:r w:rsidRPr="00371AB8">
        <w:rPr>
          <w:rFonts w:ascii="微软雅黑" w:eastAsia="微软雅黑" w:hAnsi="微软雅黑" w:hint="eastAsia"/>
          <w:sz w:val="20"/>
          <w:szCs w:val="28"/>
          <w:highlight w:val="yellow"/>
        </w:rPr>
        <w:t>其中其中</w:t>
      </w:r>
      <w:proofErr w:type="spellStart"/>
      <w:proofErr w:type="gramEnd"/>
      <w:r w:rsidRPr="00371AB8">
        <w:rPr>
          <w:rFonts w:ascii="微软雅黑" w:eastAsia="微软雅黑" w:hAnsi="微软雅黑" w:hint="eastAsia"/>
          <w:sz w:val="20"/>
          <w:szCs w:val="28"/>
          <w:highlight w:val="yellow"/>
        </w:rPr>
        <w:t>MyBatis</w:t>
      </w:r>
      <w:proofErr w:type="spellEnd"/>
      <w:proofErr w:type="gramStart"/>
      <w:r w:rsidRPr="00371AB8">
        <w:rPr>
          <w:rFonts w:ascii="微软雅黑" w:eastAsia="微软雅黑" w:hAnsi="微软雅黑" w:hint="eastAsia"/>
          <w:sz w:val="20"/>
          <w:szCs w:val="28"/>
          <w:highlight w:val="yellow"/>
        </w:rPr>
        <w:t>通过通过</w:t>
      </w:r>
      <w:proofErr w:type="gramEnd"/>
      <w:r w:rsidRPr="00371AB8">
        <w:rPr>
          <w:rFonts w:ascii="微软雅黑" w:eastAsia="微软雅黑" w:hAnsi="微软雅黑" w:hint="eastAsia"/>
          <w:sz w:val="20"/>
          <w:szCs w:val="28"/>
          <w:highlight w:val="yellow"/>
        </w:rPr>
        <w:t>XML</w:t>
      </w:r>
      <w:proofErr w:type="gramStart"/>
      <w:r w:rsidRPr="00371AB8">
        <w:rPr>
          <w:rFonts w:ascii="微软雅黑" w:eastAsia="微软雅黑" w:hAnsi="微软雅黑" w:hint="eastAsia"/>
          <w:sz w:val="20"/>
          <w:szCs w:val="28"/>
          <w:highlight w:val="yellow"/>
        </w:rPr>
        <w:t>格式的格式的</w:t>
      </w:r>
      <w:proofErr w:type="gramEnd"/>
      <w:r w:rsidRPr="00371AB8">
        <w:rPr>
          <w:rFonts w:ascii="微软雅黑" w:eastAsia="微软雅黑" w:hAnsi="微软雅黑" w:hint="eastAsia"/>
          <w:sz w:val="20"/>
          <w:szCs w:val="28"/>
          <w:highlight w:val="yellow"/>
        </w:rPr>
        <w:t>mapper</w:t>
      </w:r>
      <w:proofErr w:type="gramStart"/>
      <w:r w:rsidRPr="00371AB8">
        <w:rPr>
          <w:rFonts w:ascii="微软雅黑" w:eastAsia="微软雅黑" w:hAnsi="微软雅黑" w:hint="eastAsia"/>
          <w:sz w:val="20"/>
          <w:szCs w:val="28"/>
          <w:highlight w:val="yellow"/>
        </w:rPr>
        <w:t>实现了实现了</w:t>
      </w:r>
      <w:proofErr w:type="gramEnd"/>
      <w:r w:rsidRPr="00371AB8">
        <w:rPr>
          <w:rFonts w:ascii="微软雅黑" w:eastAsia="微软雅黑" w:hAnsi="微软雅黑" w:hint="eastAsia"/>
          <w:sz w:val="20"/>
          <w:szCs w:val="28"/>
          <w:highlight w:val="yellow"/>
        </w:rPr>
        <w:t>Model和和数据库之间的数据库之间的</w:t>
      </w:r>
      <w:proofErr w:type="gramStart"/>
      <w:r w:rsidRPr="00371AB8">
        <w:rPr>
          <w:rFonts w:ascii="微软雅黑" w:eastAsia="微软雅黑" w:hAnsi="微软雅黑" w:hint="eastAsia"/>
          <w:sz w:val="20"/>
          <w:szCs w:val="28"/>
          <w:highlight w:val="yellow"/>
        </w:rPr>
        <w:t>映射映射</w:t>
      </w:r>
      <w:proofErr w:type="gramEnd"/>
      <w:r w:rsidRPr="00371AB8">
        <w:rPr>
          <w:rFonts w:ascii="微软雅黑" w:eastAsia="微软雅黑" w:hAnsi="微软雅黑" w:hint="eastAsia"/>
          <w:sz w:val="20"/>
          <w:szCs w:val="28"/>
          <w:highlight w:val="yellow"/>
        </w:rPr>
        <w:t>与增删查改与增删查改，用起来十分方便，并且可以在很大程度上避免，用起来十分方便，并且可以在很大程度上避免SQL</w:t>
      </w:r>
      <w:proofErr w:type="gramStart"/>
      <w:r w:rsidRPr="00371AB8">
        <w:rPr>
          <w:rFonts w:ascii="微软雅黑" w:eastAsia="微软雅黑" w:hAnsi="微软雅黑" w:hint="eastAsia"/>
          <w:sz w:val="20"/>
          <w:szCs w:val="28"/>
          <w:highlight w:val="yellow"/>
        </w:rPr>
        <w:t>注入攻击注入攻击</w:t>
      </w:r>
      <w:proofErr w:type="gramEnd"/>
      <w:r w:rsidRPr="00371AB8">
        <w:rPr>
          <w:rFonts w:ascii="微软雅黑" w:eastAsia="微软雅黑" w:hAnsi="微软雅黑" w:hint="eastAsia"/>
          <w:sz w:val="20"/>
          <w:szCs w:val="28"/>
          <w:highlight w:val="yellow"/>
        </w:rPr>
        <w:t>等安全隐患等安全隐患的出现。的出现。而</w:t>
      </w:r>
      <w:proofErr w:type="gramStart"/>
      <w:r w:rsidRPr="00371AB8">
        <w:rPr>
          <w:rFonts w:ascii="微软雅黑" w:eastAsia="微软雅黑" w:hAnsi="微软雅黑" w:hint="eastAsia"/>
          <w:sz w:val="20"/>
          <w:szCs w:val="28"/>
          <w:highlight w:val="yellow"/>
        </w:rPr>
        <w:t>而</w:t>
      </w:r>
      <w:proofErr w:type="gramEnd"/>
      <w:r w:rsidRPr="00371AB8">
        <w:rPr>
          <w:rFonts w:ascii="微软雅黑" w:eastAsia="微软雅黑" w:hAnsi="微软雅黑" w:hint="eastAsia"/>
          <w:sz w:val="20"/>
          <w:szCs w:val="28"/>
          <w:highlight w:val="yellow"/>
        </w:rPr>
        <w:t>Redis是一个内存中的是一个内存中的Key-Value数据库，数据库，在引入依赖之后可以用来存储身份认证过程中产生的在引入依赖之后可以用来存储身份认证过程中产生的token，并且存取小绿比较，并且存取小</w:t>
      </w:r>
      <w:proofErr w:type="gramStart"/>
      <w:r w:rsidRPr="00371AB8">
        <w:rPr>
          <w:rFonts w:ascii="微软雅黑" w:eastAsia="微软雅黑" w:hAnsi="微软雅黑" w:hint="eastAsia"/>
          <w:sz w:val="20"/>
          <w:szCs w:val="28"/>
          <w:highlight w:val="yellow"/>
        </w:rPr>
        <w:t>绿比较</w:t>
      </w:r>
      <w:proofErr w:type="gramEnd"/>
      <w:r w:rsidRPr="00371AB8">
        <w:rPr>
          <w:rFonts w:ascii="微软雅黑" w:eastAsia="微软雅黑" w:hAnsi="微软雅黑" w:hint="eastAsia"/>
          <w:sz w:val="20"/>
          <w:szCs w:val="28"/>
          <w:highlight w:val="yellow"/>
        </w:rPr>
        <w:t>高。高。在开发后端的过程中，我在开发后端的过程中，我的体会是要尽可能开发出高效率的增删查改的体会是要尽可能开发出高效率的增删查改，减少，减少对服务端的性能消耗，目前的网站只是一个很简单的对服务端的性能消耗，目前的网站只是一个很简单的demo，数据规模和并发量，数据规模和并发量</w:t>
      </w:r>
    </w:p>
    <w:p w14:paraId="0CD8DA2D"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都比较小</w:t>
      </w:r>
    </w:p>
    <w:p w14:paraId="7636973C"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都比较小，但仍然要注意写高效率，高性能的代码，以免在未来的工作中贻笑大，但仍然要注意写高效率，高性能的代码，以免在未来的工作中贻笑大方。方。</w:t>
      </w:r>
    </w:p>
    <w:p w14:paraId="2754BD0E"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此外我还使用</w:t>
      </w:r>
    </w:p>
    <w:p w14:paraId="78E5770F"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此外我还使用Python</w:t>
      </w:r>
      <w:proofErr w:type="gramStart"/>
      <w:r w:rsidRPr="00371AB8">
        <w:rPr>
          <w:rFonts w:ascii="微软雅黑" w:eastAsia="微软雅黑" w:hAnsi="微软雅黑" w:hint="eastAsia"/>
          <w:sz w:val="20"/>
          <w:szCs w:val="28"/>
          <w:highlight w:val="yellow"/>
        </w:rPr>
        <w:t>以及以及</w:t>
      </w:r>
      <w:proofErr w:type="spellStart"/>
      <w:proofErr w:type="gramEnd"/>
      <w:r w:rsidRPr="00371AB8">
        <w:rPr>
          <w:rFonts w:ascii="微软雅黑" w:eastAsia="微软雅黑" w:hAnsi="微软雅黑" w:hint="eastAsia"/>
          <w:sz w:val="20"/>
          <w:szCs w:val="28"/>
          <w:highlight w:val="yellow"/>
        </w:rPr>
        <w:t>Paho</w:t>
      </w:r>
      <w:proofErr w:type="spellEnd"/>
      <w:r w:rsidRPr="00371AB8">
        <w:rPr>
          <w:rFonts w:ascii="微软雅黑" w:eastAsia="微软雅黑" w:hAnsi="微软雅黑" w:hint="eastAsia"/>
          <w:sz w:val="20"/>
          <w:szCs w:val="28"/>
          <w:highlight w:val="yellow"/>
        </w:rPr>
        <w:t>库编写了一个库编写了一个</w:t>
      </w:r>
      <w:proofErr w:type="spellStart"/>
      <w:r w:rsidRPr="00371AB8">
        <w:rPr>
          <w:rFonts w:ascii="微软雅黑" w:eastAsia="微软雅黑" w:hAnsi="微软雅黑" w:hint="eastAsia"/>
          <w:sz w:val="20"/>
          <w:szCs w:val="28"/>
          <w:highlight w:val="yellow"/>
        </w:rPr>
        <w:t>mqtt</w:t>
      </w:r>
      <w:proofErr w:type="spellEnd"/>
      <w:r w:rsidRPr="00371AB8">
        <w:rPr>
          <w:rFonts w:ascii="微软雅黑" w:eastAsia="微软雅黑" w:hAnsi="微软雅黑" w:hint="eastAsia"/>
          <w:sz w:val="20"/>
          <w:szCs w:val="28"/>
          <w:highlight w:val="yellow"/>
        </w:rPr>
        <w:t>服务器，用于接收和存储服务器，用于接收和存储由物联网设备模拟器发出的由物联网设备模拟器发出的</w:t>
      </w:r>
      <w:proofErr w:type="spellStart"/>
      <w:r w:rsidRPr="00371AB8">
        <w:rPr>
          <w:rFonts w:ascii="微软雅黑" w:eastAsia="微软雅黑" w:hAnsi="微软雅黑" w:hint="eastAsia"/>
          <w:sz w:val="20"/>
          <w:szCs w:val="28"/>
          <w:highlight w:val="yellow"/>
        </w:rPr>
        <w:t>mqtt</w:t>
      </w:r>
      <w:proofErr w:type="spellEnd"/>
      <w:r w:rsidRPr="00371AB8">
        <w:rPr>
          <w:rFonts w:ascii="微软雅黑" w:eastAsia="微软雅黑" w:hAnsi="微软雅黑" w:hint="eastAsia"/>
          <w:sz w:val="20"/>
          <w:szCs w:val="28"/>
          <w:highlight w:val="yellow"/>
        </w:rPr>
        <w:t>协议数据包，同时在对应的数据表中更新相应协议数据包，同时在对应的数据表中更新相应的信息。的信息。这一部分的编写还是比较简单的，再一次感受到了这一部分的编写还是比较简单的，再一次感受到了Python的强大，只的强大，只用了一点点代码就完成了一个简单的用了一点点代码就完成了一个简单的</w:t>
      </w:r>
      <w:proofErr w:type="spellStart"/>
      <w:r w:rsidRPr="00371AB8">
        <w:rPr>
          <w:rFonts w:ascii="微软雅黑" w:eastAsia="微软雅黑" w:hAnsi="微软雅黑" w:hint="eastAsia"/>
          <w:sz w:val="20"/>
          <w:szCs w:val="28"/>
          <w:highlight w:val="yellow"/>
        </w:rPr>
        <w:t>mqtt</w:t>
      </w:r>
      <w:proofErr w:type="spellEnd"/>
      <w:r w:rsidRPr="00371AB8">
        <w:rPr>
          <w:rFonts w:ascii="微软雅黑" w:eastAsia="微软雅黑" w:hAnsi="微软雅黑" w:hint="eastAsia"/>
          <w:sz w:val="20"/>
          <w:szCs w:val="28"/>
          <w:highlight w:val="yellow"/>
        </w:rPr>
        <w:t>服务器。服务器。</w:t>
      </w:r>
    </w:p>
    <w:p w14:paraId="16156467"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3.测试与收尾阶段测试与收尾阶段</w:t>
      </w:r>
    </w:p>
    <w:p w14:paraId="4DB970E6"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在大致完成了系统前后端基本功能的开发之后，我对在大致完成了系统前后端基本功能的开发之后，我对系统进行了前后端的</w:t>
      </w:r>
      <w:proofErr w:type="gramStart"/>
      <w:r w:rsidRPr="00371AB8">
        <w:rPr>
          <w:rFonts w:ascii="微软雅黑" w:eastAsia="微软雅黑" w:hAnsi="微软雅黑" w:hint="eastAsia"/>
          <w:sz w:val="20"/>
          <w:szCs w:val="28"/>
          <w:highlight w:val="yellow"/>
        </w:rPr>
        <w:t>集系统</w:t>
      </w:r>
      <w:proofErr w:type="gramEnd"/>
      <w:r w:rsidRPr="00371AB8">
        <w:rPr>
          <w:rFonts w:ascii="微软雅黑" w:eastAsia="微软雅黑" w:hAnsi="微软雅黑" w:hint="eastAsia"/>
          <w:sz w:val="20"/>
          <w:szCs w:val="28"/>
          <w:highlight w:val="yellow"/>
        </w:rPr>
        <w:t>进行了前后端的集成，并进行了一系列测试，包括功能性测试和非功能性测试。成，并进行了一系列测试，包括功能性测试和非功能性测试。我对实验要求的一我对实验要求的一些关键性的功能中可能存在的漏洞进行了一定的测试，比如注册账号时的密码、些关键性的功能中可能存在的漏洞进行了一定的测试，比如注册账</w:t>
      </w:r>
      <w:r w:rsidRPr="00371AB8">
        <w:rPr>
          <w:rFonts w:ascii="微软雅黑" w:eastAsia="微软雅黑" w:hAnsi="微软雅黑" w:hint="eastAsia"/>
          <w:sz w:val="20"/>
          <w:szCs w:val="28"/>
          <w:highlight w:val="yellow"/>
        </w:rPr>
        <w:lastRenderedPageBreak/>
        <w:t>号时的密码、Email、手机的格式要求，新增、手机的格式要求，新增/修改设备时编号不能重复等等，同时修改设备时编号不能重复等等，同时也进行了也进行了SQL注入攻击等安全性测试和移动端适配的测试，并将测试过程详细记录在了测试报注入攻击等安全性测试和移动端适配的测试，并将测试过程详细记录在了测试报告中。告中。</w:t>
      </w:r>
    </w:p>
    <w:p w14:paraId="5E2D0B35" w14:textId="77777777" w:rsidR="00094E78" w:rsidRPr="00371AB8" w:rsidRDefault="00094E78" w:rsidP="00094E78">
      <w:pPr>
        <w:rPr>
          <w:rFonts w:ascii="微软雅黑" w:eastAsia="微软雅黑" w:hAnsi="微软雅黑" w:hint="eastAsia"/>
          <w:sz w:val="20"/>
          <w:szCs w:val="28"/>
          <w:highlight w:val="yellow"/>
        </w:rPr>
      </w:pPr>
      <w:r w:rsidRPr="00371AB8">
        <w:rPr>
          <w:rFonts w:ascii="微软雅黑" w:eastAsia="微软雅黑" w:hAnsi="微软雅黑" w:hint="eastAsia"/>
          <w:sz w:val="20"/>
          <w:szCs w:val="28"/>
          <w:highlight w:val="yellow"/>
        </w:rPr>
        <w:t>4.总结总结</w:t>
      </w:r>
    </w:p>
    <w:p w14:paraId="117C6F4F" w14:textId="0113E06D" w:rsidR="00094E78" w:rsidRDefault="00094E78" w:rsidP="00094E78">
      <w:pPr>
        <w:rPr>
          <w:rFonts w:ascii="微软雅黑" w:eastAsia="微软雅黑" w:hAnsi="微软雅黑"/>
          <w:sz w:val="20"/>
          <w:szCs w:val="28"/>
        </w:rPr>
      </w:pPr>
      <w:r w:rsidRPr="00371AB8">
        <w:rPr>
          <w:rFonts w:ascii="微软雅黑" w:eastAsia="微软雅黑" w:hAnsi="微软雅黑" w:hint="eastAsia"/>
          <w:sz w:val="20"/>
          <w:szCs w:val="28"/>
          <w:highlight w:val="yellow"/>
        </w:rPr>
        <w:t>通过本次课程项目中的一系列开发，我不仅复习了软件工程中所学的系统</w:t>
      </w:r>
      <w:proofErr w:type="gramStart"/>
      <w:r w:rsidRPr="00371AB8">
        <w:rPr>
          <w:rFonts w:ascii="微软雅黑" w:eastAsia="微软雅黑" w:hAnsi="微软雅黑" w:hint="eastAsia"/>
          <w:sz w:val="20"/>
          <w:szCs w:val="28"/>
          <w:highlight w:val="yellow"/>
        </w:rPr>
        <w:t>设通过</w:t>
      </w:r>
      <w:proofErr w:type="gramEnd"/>
      <w:r w:rsidRPr="00371AB8">
        <w:rPr>
          <w:rFonts w:ascii="微软雅黑" w:eastAsia="微软雅黑" w:hAnsi="微软雅黑" w:hint="eastAsia"/>
          <w:sz w:val="20"/>
          <w:szCs w:val="28"/>
          <w:highlight w:val="yellow"/>
        </w:rPr>
        <w:t>本次课程项目中的一系列开发，我不仅复习了软件工程中所学的系统设计知识，同时掌握了一套计知识，同时掌握了一套</w:t>
      </w:r>
      <w:proofErr w:type="spellStart"/>
      <w:r w:rsidRPr="00371AB8">
        <w:rPr>
          <w:rFonts w:ascii="微软雅黑" w:eastAsia="微软雅黑" w:hAnsi="微软雅黑" w:hint="eastAsia"/>
          <w:sz w:val="20"/>
          <w:szCs w:val="28"/>
          <w:highlight w:val="yellow"/>
        </w:rPr>
        <w:t>React+Ant</w:t>
      </w:r>
      <w:proofErr w:type="spellEnd"/>
      <w:r w:rsidRPr="00371AB8">
        <w:rPr>
          <w:rFonts w:ascii="微软雅黑" w:eastAsia="微软雅黑" w:hAnsi="微软雅黑" w:hint="eastAsia"/>
          <w:sz w:val="20"/>
          <w:szCs w:val="28"/>
          <w:highlight w:val="yellow"/>
        </w:rPr>
        <w:t xml:space="preserve"> Design+</w:t>
      </w:r>
      <w:proofErr w:type="gramStart"/>
      <w:r w:rsidRPr="00371AB8">
        <w:rPr>
          <w:rFonts w:ascii="微软雅黑" w:eastAsia="微软雅黑" w:hAnsi="微软雅黑" w:hint="eastAsia"/>
          <w:sz w:val="20"/>
          <w:szCs w:val="28"/>
          <w:highlight w:val="yellow"/>
        </w:rPr>
        <w:t>百度地图百度地图</w:t>
      </w:r>
      <w:proofErr w:type="spellStart"/>
      <w:proofErr w:type="gramEnd"/>
      <w:r w:rsidRPr="00371AB8">
        <w:rPr>
          <w:rFonts w:ascii="微软雅黑" w:eastAsia="微软雅黑" w:hAnsi="微软雅黑" w:hint="eastAsia"/>
          <w:sz w:val="20"/>
          <w:szCs w:val="28"/>
          <w:highlight w:val="yellow"/>
        </w:rPr>
        <w:t>SDK+Spring</w:t>
      </w:r>
      <w:proofErr w:type="spellEnd"/>
      <w:r w:rsidRPr="00371AB8">
        <w:rPr>
          <w:rFonts w:ascii="微软雅黑" w:eastAsia="微软雅黑" w:hAnsi="微软雅黑" w:hint="eastAsia"/>
          <w:sz w:val="20"/>
          <w:szCs w:val="28"/>
          <w:highlight w:val="yellow"/>
        </w:rPr>
        <w:t xml:space="preserve"> </w:t>
      </w:r>
      <w:proofErr w:type="spellStart"/>
      <w:r w:rsidRPr="00371AB8">
        <w:rPr>
          <w:rFonts w:ascii="微软雅黑" w:eastAsia="微软雅黑" w:hAnsi="微软雅黑" w:hint="eastAsia"/>
          <w:sz w:val="20"/>
          <w:szCs w:val="28"/>
          <w:highlight w:val="yellow"/>
        </w:rPr>
        <w:t>Boot+Mybatis+Redis</w:t>
      </w:r>
      <w:proofErr w:type="spellEnd"/>
      <w:r w:rsidRPr="00371AB8">
        <w:rPr>
          <w:rFonts w:ascii="微软雅黑" w:eastAsia="微软雅黑" w:hAnsi="微软雅黑" w:hint="eastAsia"/>
          <w:sz w:val="20"/>
          <w:szCs w:val="28"/>
          <w:highlight w:val="yellow"/>
        </w:rPr>
        <w:t>的开发技术</w:t>
      </w:r>
      <w:proofErr w:type="gramStart"/>
      <w:r w:rsidRPr="00371AB8">
        <w:rPr>
          <w:rFonts w:ascii="微软雅黑" w:eastAsia="微软雅黑" w:hAnsi="微软雅黑" w:hint="eastAsia"/>
          <w:sz w:val="20"/>
          <w:szCs w:val="28"/>
          <w:highlight w:val="yellow"/>
        </w:rPr>
        <w:t>栈</w:t>
      </w:r>
      <w:proofErr w:type="gramEnd"/>
      <w:r w:rsidRPr="00371AB8">
        <w:rPr>
          <w:rFonts w:ascii="微软雅黑" w:eastAsia="微软雅黑" w:hAnsi="微软雅黑" w:hint="eastAsia"/>
          <w:sz w:val="20"/>
          <w:szCs w:val="28"/>
          <w:highlight w:val="yellow"/>
        </w:rPr>
        <w:t>，并的开发技术</w:t>
      </w:r>
      <w:proofErr w:type="gramStart"/>
      <w:r w:rsidRPr="00371AB8">
        <w:rPr>
          <w:rFonts w:ascii="微软雅黑" w:eastAsia="微软雅黑" w:hAnsi="微软雅黑" w:hint="eastAsia"/>
          <w:sz w:val="20"/>
          <w:szCs w:val="28"/>
          <w:highlight w:val="yellow"/>
        </w:rPr>
        <w:t>栈</w:t>
      </w:r>
      <w:proofErr w:type="gramEnd"/>
      <w:r w:rsidRPr="00371AB8">
        <w:rPr>
          <w:rFonts w:ascii="微软雅黑" w:eastAsia="微软雅黑" w:hAnsi="微软雅黑" w:hint="eastAsia"/>
          <w:sz w:val="20"/>
          <w:szCs w:val="28"/>
          <w:highlight w:val="yellow"/>
        </w:rPr>
        <w:t>，并</w:t>
      </w:r>
      <w:proofErr w:type="gramStart"/>
      <w:r w:rsidRPr="00371AB8">
        <w:rPr>
          <w:rFonts w:ascii="微软雅黑" w:eastAsia="微软雅黑" w:hAnsi="微软雅黑" w:hint="eastAsia"/>
          <w:sz w:val="20"/>
          <w:szCs w:val="28"/>
          <w:highlight w:val="yellow"/>
        </w:rPr>
        <w:t>了解了了解了</w:t>
      </w:r>
      <w:proofErr w:type="gramEnd"/>
      <w:r w:rsidRPr="00371AB8">
        <w:rPr>
          <w:rFonts w:ascii="微软雅黑" w:eastAsia="微软雅黑" w:hAnsi="微软雅黑" w:hint="eastAsia"/>
          <w:sz w:val="20"/>
          <w:szCs w:val="28"/>
          <w:highlight w:val="yellow"/>
        </w:rPr>
        <w:t>MQTT协议和</w:t>
      </w:r>
      <w:proofErr w:type="gramStart"/>
      <w:r w:rsidRPr="00371AB8">
        <w:rPr>
          <w:rFonts w:ascii="微软雅黑" w:eastAsia="微软雅黑" w:hAnsi="微软雅黑" w:hint="eastAsia"/>
          <w:sz w:val="20"/>
          <w:szCs w:val="28"/>
          <w:highlight w:val="yellow"/>
        </w:rPr>
        <w:t>物联网</w:t>
      </w:r>
      <w:proofErr w:type="gramEnd"/>
      <w:r w:rsidRPr="00371AB8">
        <w:rPr>
          <w:rFonts w:ascii="微软雅黑" w:eastAsia="微软雅黑" w:hAnsi="微软雅黑" w:hint="eastAsia"/>
          <w:sz w:val="20"/>
          <w:szCs w:val="28"/>
          <w:highlight w:val="yellow"/>
        </w:rPr>
        <w:t>设备的相关协议和</w:t>
      </w:r>
      <w:proofErr w:type="gramStart"/>
      <w:r w:rsidRPr="00371AB8">
        <w:rPr>
          <w:rFonts w:ascii="微软雅黑" w:eastAsia="微软雅黑" w:hAnsi="微软雅黑" w:hint="eastAsia"/>
          <w:sz w:val="20"/>
          <w:szCs w:val="28"/>
          <w:highlight w:val="yellow"/>
        </w:rPr>
        <w:t>物联网</w:t>
      </w:r>
      <w:proofErr w:type="gramEnd"/>
      <w:r w:rsidRPr="00371AB8">
        <w:rPr>
          <w:rFonts w:ascii="微软雅黑" w:eastAsia="微软雅黑" w:hAnsi="微软雅黑" w:hint="eastAsia"/>
          <w:sz w:val="20"/>
          <w:szCs w:val="28"/>
          <w:highlight w:val="yellow"/>
        </w:rPr>
        <w:t>设备的相关知识，知识，独立完成了网站的开发，可以说收获非常大。独立完成了网站的开发，可以说收获非常大。</w:t>
      </w:r>
    </w:p>
    <w:p w14:paraId="05026C47" w14:textId="49008C60" w:rsidR="00094E78" w:rsidRDefault="00094E78" w:rsidP="004A2121">
      <w:pPr>
        <w:rPr>
          <w:rFonts w:ascii="微软雅黑" w:eastAsia="微软雅黑" w:hAnsi="微软雅黑"/>
          <w:sz w:val="20"/>
          <w:szCs w:val="28"/>
        </w:rPr>
      </w:pPr>
    </w:p>
    <w:p w14:paraId="35161BA3" w14:textId="77777777" w:rsidR="00094E78" w:rsidRPr="004A2121" w:rsidRDefault="00094E78" w:rsidP="004A2121">
      <w:pPr>
        <w:rPr>
          <w:rFonts w:ascii="微软雅黑" w:eastAsia="微软雅黑" w:hAnsi="微软雅黑" w:hint="eastAsia"/>
          <w:sz w:val="20"/>
          <w:szCs w:val="28"/>
        </w:rPr>
      </w:pPr>
    </w:p>
    <w:sectPr w:rsidR="00094E78" w:rsidRPr="004A2121" w:rsidSect="00B5445D">
      <w:footerReference w:type="default" r:id="rId9"/>
      <w:pgSz w:w="11906" w:h="16838" w:code="9"/>
      <w:pgMar w:top="1202" w:right="958" w:bottom="1202" w:left="9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8D98" w14:textId="77777777" w:rsidR="007153A9" w:rsidRDefault="007153A9">
      <w:r>
        <w:separator/>
      </w:r>
    </w:p>
  </w:endnote>
  <w:endnote w:type="continuationSeparator" w:id="0">
    <w:p w14:paraId="27FF0F39" w14:textId="77777777" w:rsidR="007153A9" w:rsidRDefault="00715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方正姚体">
    <w:altName w:val="微软雅黑"/>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 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87596"/>
      <w:docPartObj>
        <w:docPartGallery w:val="Page Numbers (Bottom of Page)"/>
        <w:docPartUnique/>
      </w:docPartObj>
    </w:sdtPr>
    <w:sdtEndPr/>
    <w:sdtContent>
      <w:sdt>
        <w:sdtPr>
          <w:id w:val="1728636285"/>
          <w:docPartObj>
            <w:docPartGallery w:val="Page Numbers (Top of Page)"/>
            <w:docPartUnique/>
          </w:docPartObj>
        </w:sdtPr>
        <w:sdtEndPr/>
        <w:sdtContent>
          <w:p w14:paraId="143BB287" w14:textId="1C01C002" w:rsidR="00CA12BB" w:rsidRDefault="00CA12BB">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FD7B95" w14:textId="6B3CBD6B" w:rsidR="00C31495" w:rsidRDefault="00C31495" w:rsidP="00B5445D">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7C18" w14:textId="77777777" w:rsidR="007153A9" w:rsidRDefault="007153A9">
      <w:r>
        <w:separator/>
      </w:r>
    </w:p>
  </w:footnote>
  <w:footnote w:type="continuationSeparator" w:id="0">
    <w:p w14:paraId="09262F11" w14:textId="77777777" w:rsidR="007153A9" w:rsidRDefault="00715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C79"/>
    <w:multiLevelType w:val="multilevel"/>
    <w:tmpl w:val="EB5E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6AA"/>
    <w:multiLevelType w:val="multilevel"/>
    <w:tmpl w:val="702EF96C"/>
    <w:styleLink w:val="a"/>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2" w15:restartNumberingAfterBreak="0">
    <w:nsid w:val="197B3AA9"/>
    <w:multiLevelType w:val="hybridMultilevel"/>
    <w:tmpl w:val="48381258"/>
    <w:lvl w:ilvl="0" w:tplc="F3FC8AE8">
      <w:start w:val="5"/>
      <w:numFmt w:val="decimal"/>
      <w:lvlText w:val="%1."/>
      <w:lvlJc w:val="left"/>
      <w:pPr>
        <w:ind w:left="84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C1E8560"/>
    <w:multiLevelType w:val="hybridMultilevel"/>
    <w:tmpl w:val="8FECEA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2E6D7C"/>
    <w:multiLevelType w:val="multilevel"/>
    <w:tmpl w:val="0C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B7E36"/>
    <w:multiLevelType w:val="hybridMultilevel"/>
    <w:tmpl w:val="5A37DD5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1523BC4"/>
    <w:multiLevelType w:val="hybridMultilevel"/>
    <w:tmpl w:val="31167DBA"/>
    <w:lvl w:ilvl="0" w:tplc="9B942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B3538"/>
    <w:multiLevelType w:val="hybridMultilevel"/>
    <w:tmpl w:val="D59C6C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3C6EDA"/>
    <w:multiLevelType w:val="multilevel"/>
    <w:tmpl w:val="E224057C"/>
    <w:styleLink w:val="a0"/>
    <w:lvl w:ilvl="0">
      <w:start w:val="1"/>
      <w:numFmt w:val="decimal"/>
      <w:lvlText w:val="[%1]"/>
      <w:lvlJc w:val="left"/>
      <w:pPr>
        <w:tabs>
          <w:tab w:val="num" w:pos="567"/>
        </w:tabs>
        <w:ind w:left="567" w:hanging="454"/>
      </w:pPr>
      <w:rPr>
        <w:rFonts w:ascii="Courier New" w:eastAsia="宋体" w:hAnsi="Courier New" w:hint="eastAsia"/>
        <w:kern w:val="2"/>
        <w:sz w:val="18"/>
      </w:rPr>
    </w:lvl>
    <w:lvl w:ilvl="1">
      <w:start w:val="1"/>
      <w:numFmt w:val="lowerLetter"/>
      <w:lvlText w:val="%2)"/>
      <w:lvlJc w:val="left"/>
      <w:pPr>
        <w:tabs>
          <w:tab w:val="num" w:pos="1560"/>
        </w:tabs>
        <w:ind w:left="1560" w:hanging="420"/>
      </w:pPr>
      <w:rPr>
        <w:rFonts w:hint="eastAsia"/>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9" w15:restartNumberingAfterBreak="0">
    <w:nsid w:val="49AD23F2"/>
    <w:multiLevelType w:val="hybridMultilevel"/>
    <w:tmpl w:val="E0525C4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63A987"/>
    <w:multiLevelType w:val="singleLevel"/>
    <w:tmpl w:val="5663A987"/>
    <w:lvl w:ilvl="0">
      <w:start w:val="1"/>
      <w:numFmt w:val="decimal"/>
      <w:suff w:val="nothing"/>
      <w:lvlText w:val="%1."/>
      <w:lvlJc w:val="left"/>
    </w:lvl>
  </w:abstractNum>
  <w:abstractNum w:abstractNumId="11" w15:restartNumberingAfterBreak="0">
    <w:nsid w:val="618B57A4"/>
    <w:multiLevelType w:val="multilevel"/>
    <w:tmpl w:val="AC720642"/>
    <w:styleLink w:val="a1"/>
    <w:lvl w:ilvl="0">
      <w:start w:val="1"/>
      <w:numFmt w:val="bullet"/>
      <w:lvlText w:val=""/>
      <w:lvlJc w:val="left"/>
      <w:pPr>
        <w:tabs>
          <w:tab w:val="num" w:pos="794"/>
        </w:tabs>
        <w:ind w:left="794" w:hanging="454"/>
      </w:pPr>
      <w:rPr>
        <w:rFonts w:ascii="Symbol" w:hAnsi="Symbol" w:hint="default"/>
        <w:color w:val="auto"/>
        <w:kern w:val="2"/>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005529E"/>
    <w:multiLevelType w:val="hybridMultilevel"/>
    <w:tmpl w:val="A30A5B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76CD6903"/>
    <w:multiLevelType w:val="multilevel"/>
    <w:tmpl w:val="3A5429B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364"/>
        </w:tabs>
        <w:ind w:left="851" w:hanging="567"/>
      </w:pPr>
      <w:rPr>
        <w:rFonts w:hint="eastAsia"/>
      </w:rPr>
    </w:lvl>
    <w:lvl w:ilvl="3">
      <w:start w:val="1"/>
      <w:numFmt w:val="decimal"/>
      <w:pStyle w:val="4"/>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4" w15:restartNumberingAfterBreak="0">
    <w:nsid w:val="77E02BB1"/>
    <w:multiLevelType w:val="hybridMultilevel"/>
    <w:tmpl w:val="B8E813F2"/>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5" w15:restartNumberingAfterBreak="0">
    <w:nsid w:val="7E7E6E47"/>
    <w:multiLevelType w:val="hybridMultilevel"/>
    <w:tmpl w:val="1B6C76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11"/>
  </w:num>
  <w:num w:numId="3">
    <w:abstractNumId w:val="8"/>
  </w:num>
  <w:num w:numId="4">
    <w:abstractNumId w:val="13"/>
  </w:num>
  <w:num w:numId="5">
    <w:abstractNumId w:val="9"/>
  </w:num>
  <w:num w:numId="6">
    <w:abstractNumId w:val="2"/>
  </w:num>
  <w:num w:numId="7">
    <w:abstractNumId w:val="12"/>
  </w:num>
  <w:num w:numId="8">
    <w:abstractNumId w:val="15"/>
  </w:num>
  <w:num w:numId="9">
    <w:abstractNumId w:val="14"/>
  </w:num>
  <w:num w:numId="10">
    <w:abstractNumId w:val="5"/>
  </w:num>
  <w:num w:numId="11">
    <w:abstractNumId w:val="3"/>
  </w:num>
  <w:num w:numId="12">
    <w:abstractNumId w:val="10"/>
  </w:num>
  <w:num w:numId="13">
    <w:abstractNumId w:val="4"/>
  </w:num>
  <w:num w:numId="14">
    <w:abstractNumId w:val="0"/>
  </w:num>
  <w:num w:numId="15">
    <w:abstractNumId w:val="7"/>
  </w:num>
  <w:num w:numId="1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85"/>
    <w:rsid w:val="000023B1"/>
    <w:rsid w:val="00004FFF"/>
    <w:rsid w:val="000057FB"/>
    <w:rsid w:val="0000640F"/>
    <w:rsid w:val="00013C97"/>
    <w:rsid w:val="00022824"/>
    <w:rsid w:val="00022F3C"/>
    <w:rsid w:val="000300CE"/>
    <w:rsid w:val="00033451"/>
    <w:rsid w:val="00034BD1"/>
    <w:rsid w:val="00035E3F"/>
    <w:rsid w:val="00036639"/>
    <w:rsid w:val="0004495C"/>
    <w:rsid w:val="00045D7C"/>
    <w:rsid w:val="000555A3"/>
    <w:rsid w:val="000606A7"/>
    <w:rsid w:val="00083B69"/>
    <w:rsid w:val="0009064E"/>
    <w:rsid w:val="0009184D"/>
    <w:rsid w:val="00091FB6"/>
    <w:rsid w:val="00093364"/>
    <w:rsid w:val="00094E78"/>
    <w:rsid w:val="0009746A"/>
    <w:rsid w:val="000B11EA"/>
    <w:rsid w:val="000B3D37"/>
    <w:rsid w:val="000C1A0A"/>
    <w:rsid w:val="000D1EC9"/>
    <w:rsid w:val="000F71F0"/>
    <w:rsid w:val="00101C8B"/>
    <w:rsid w:val="001035BB"/>
    <w:rsid w:val="00114AAB"/>
    <w:rsid w:val="00117832"/>
    <w:rsid w:val="001249DF"/>
    <w:rsid w:val="00132356"/>
    <w:rsid w:val="0013295C"/>
    <w:rsid w:val="00140D28"/>
    <w:rsid w:val="001477A6"/>
    <w:rsid w:val="001478A6"/>
    <w:rsid w:val="001612A9"/>
    <w:rsid w:val="00165864"/>
    <w:rsid w:val="001725FD"/>
    <w:rsid w:val="0017673A"/>
    <w:rsid w:val="00184E9E"/>
    <w:rsid w:val="001979F5"/>
    <w:rsid w:val="001B1BDD"/>
    <w:rsid w:val="001C4765"/>
    <w:rsid w:val="001C5FE3"/>
    <w:rsid w:val="001D1850"/>
    <w:rsid w:val="001D19BB"/>
    <w:rsid w:val="001D621A"/>
    <w:rsid w:val="001E620C"/>
    <w:rsid w:val="001F51A3"/>
    <w:rsid w:val="0020482F"/>
    <w:rsid w:val="00210E3D"/>
    <w:rsid w:val="002129D9"/>
    <w:rsid w:val="00220C4E"/>
    <w:rsid w:val="00231ADF"/>
    <w:rsid w:val="00233E50"/>
    <w:rsid w:val="002356F5"/>
    <w:rsid w:val="00235F56"/>
    <w:rsid w:val="00241D70"/>
    <w:rsid w:val="00252F02"/>
    <w:rsid w:val="00253038"/>
    <w:rsid w:val="0026503F"/>
    <w:rsid w:val="00266B7C"/>
    <w:rsid w:val="00277C89"/>
    <w:rsid w:val="00294DD1"/>
    <w:rsid w:val="002971C1"/>
    <w:rsid w:val="002A0A39"/>
    <w:rsid w:val="002A5C54"/>
    <w:rsid w:val="002A6BB9"/>
    <w:rsid w:val="002A742E"/>
    <w:rsid w:val="002B70EC"/>
    <w:rsid w:val="002B747B"/>
    <w:rsid w:val="002C14E4"/>
    <w:rsid w:val="002C6D31"/>
    <w:rsid w:val="002D0F2C"/>
    <w:rsid w:val="002D26BA"/>
    <w:rsid w:val="002E049D"/>
    <w:rsid w:val="002F1275"/>
    <w:rsid w:val="002F34EF"/>
    <w:rsid w:val="002F5A2E"/>
    <w:rsid w:val="00300A5D"/>
    <w:rsid w:val="003114A9"/>
    <w:rsid w:val="00317B4C"/>
    <w:rsid w:val="003202F8"/>
    <w:rsid w:val="00333975"/>
    <w:rsid w:val="003418CF"/>
    <w:rsid w:val="00342BF6"/>
    <w:rsid w:val="00371AB8"/>
    <w:rsid w:val="00380157"/>
    <w:rsid w:val="0038236A"/>
    <w:rsid w:val="003863C3"/>
    <w:rsid w:val="00393248"/>
    <w:rsid w:val="00396FBA"/>
    <w:rsid w:val="003A19FE"/>
    <w:rsid w:val="003A2FCC"/>
    <w:rsid w:val="003A4913"/>
    <w:rsid w:val="003A4E7B"/>
    <w:rsid w:val="003A5A70"/>
    <w:rsid w:val="003B11A9"/>
    <w:rsid w:val="003B1E81"/>
    <w:rsid w:val="003B31FB"/>
    <w:rsid w:val="003B40DE"/>
    <w:rsid w:val="003B502C"/>
    <w:rsid w:val="003C6358"/>
    <w:rsid w:val="003C6BD1"/>
    <w:rsid w:val="003E6C28"/>
    <w:rsid w:val="004051CD"/>
    <w:rsid w:val="00405E71"/>
    <w:rsid w:val="00411ABA"/>
    <w:rsid w:val="00412E7B"/>
    <w:rsid w:val="00423A87"/>
    <w:rsid w:val="004318F1"/>
    <w:rsid w:val="00432F35"/>
    <w:rsid w:val="004358BB"/>
    <w:rsid w:val="00440087"/>
    <w:rsid w:val="004418F5"/>
    <w:rsid w:val="004423BC"/>
    <w:rsid w:val="00452C27"/>
    <w:rsid w:val="00453722"/>
    <w:rsid w:val="00453DD7"/>
    <w:rsid w:val="00464BD2"/>
    <w:rsid w:val="00465AAE"/>
    <w:rsid w:val="00467CA1"/>
    <w:rsid w:val="00471F1E"/>
    <w:rsid w:val="00475A50"/>
    <w:rsid w:val="004773A8"/>
    <w:rsid w:val="0048283D"/>
    <w:rsid w:val="00485D5C"/>
    <w:rsid w:val="00487393"/>
    <w:rsid w:val="00497D5E"/>
    <w:rsid w:val="004A2121"/>
    <w:rsid w:val="004B13F4"/>
    <w:rsid w:val="004B33A8"/>
    <w:rsid w:val="004C2D4C"/>
    <w:rsid w:val="004C5FD6"/>
    <w:rsid w:val="004C77E0"/>
    <w:rsid w:val="004D1AD6"/>
    <w:rsid w:val="004D3328"/>
    <w:rsid w:val="004D4374"/>
    <w:rsid w:val="004D7070"/>
    <w:rsid w:val="004E7631"/>
    <w:rsid w:val="004F42B1"/>
    <w:rsid w:val="0050073A"/>
    <w:rsid w:val="00507B67"/>
    <w:rsid w:val="00516738"/>
    <w:rsid w:val="00520F74"/>
    <w:rsid w:val="005512C6"/>
    <w:rsid w:val="00566785"/>
    <w:rsid w:val="005727F4"/>
    <w:rsid w:val="005743D6"/>
    <w:rsid w:val="005770CE"/>
    <w:rsid w:val="00587B37"/>
    <w:rsid w:val="005945A3"/>
    <w:rsid w:val="00595A3C"/>
    <w:rsid w:val="005A7C33"/>
    <w:rsid w:val="005B2C60"/>
    <w:rsid w:val="005B42E3"/>
    <w:rsid w:val="005C5E0D"/>
    <w:rsid w:val="005D45E5"/>
    <w:rsid w:val="005E1C0B"/>
    <w:rsid w:val="005E42A0"/>
    <w:rsid w:val="005E43E2"/>
    <w:rsid w:val="005E7E4C"/>
    <w:rsid w:val="005F3195"/>
    <w:rsid w:val="00604C47"/>
    <w:rsid w:val="006063BA"/>
    <w:rsid w:val="0061006F"/>
    <w:rsid w:val="0061292E"/>
    <w:rsid w:val="00617267"/>
    <w:rsid w:val="00622B9E"/>
    <w:rsid w:val="00625432"/>
    <w:rsid w:val="006431D9"/>
    <w:rsid w:val="00647402"/>
    <w:rsid w:val="006527F4"/>
    <w:rsid w:val="00657D0C"/>
    <w:rsid w:val="00657D1F"/>
    <w:rsid w:val="00661180"/>
    <w:rsid w:val="00676FFB"/>
    <w:rsid w:val="00677081"/>
    <w:rsid w:val="00683223"/>
    <w:rsid w:val="00687EDD"/>
    <w:rsid w:val="0069391D"/>
    <w:rsid w:val="006A194B"/>
    <w:rsid w:val="006A35B1"/>
    <w:rsid w:val="006A3812"/>
    <w:rsid w:val="006A6044"/>
    <w:rsid w:val="006B1B53"/>
    <w:rsid w:val="006B1D1F"/>
    <w:rsid w:val="006B331D"/>
    <w:rsid w:val="006C34CB"/>
    <w:rsid w:val="006C439E"/>
    <w:rsid w:val="006C4D4F"/>
    <w:rsid w:val="006D5E1A"/>
    <w:rsid w:val="006E4DE5"/>
    <w:rsid w:val="006F1285"/>
    <w:rsid w:val="006F262F"/>
    <w:rsid w:val="006F6E28"/>
    <w:rsid w:val="007026D9"/>
    <w:rsid w:val="00706BE2"/>
    <w:rsid w:val="0071436B"/>
    <w:rsid w:val="007153A9"/>
    <w:rsid w:val="00716253"/>
    <w:rsid w:val="007221A6"/>
    <w:rsid w:val="00723909"/>
    <w:rsid w:val="007246C3"/>
    <w:rsid w:val="007253FC"/>
    <w:rsid w:val="0072554F"/>
    <w:rsid w:val="00727262"/>
    <w:rsid w:val="00733218"/>
    <w:rsid w:val="00733C2A"/>
    <w:rsid w:val="00736211"/>
    <w:rsid w:val="0073677F"/>
    <w:rsid w:val="00760228"/>
    <w:rsid w:val="007630D5"/>
    <w:rsid w:val="0076333E"/>
    <w:rsid w:val="00767C7B"/>
    <w:rsid w:val="00774790"/>
    <w:rsid w:val="00785811"/>
    <w:rsid w:val="00795F1F"/>
    <w:rsid w:val="0079729E"/>
    <w:rsid w:val="007C44B7"/>
    <w:rsid w:val="007C7067"/>
    <w:rsid w:val="007C7EA3"/>
    <w:rsid w:val="007D204E"/>
    <w:rsid w:val="007D2CCD"/>
    <w:rsid w:val="007D5E9E"/>
    <w:rsid w:val="007E1403"/>
    <w:rsid w:val="007E38A9"/>
    <w:rsid w:val="007F0C6C"/>
    <w:rsid w:val="007F7CCD"/>
    <w:rsid w:val="00800057"/>
    <w:rsid w:val="00800C0C"/>
    <w:rsid w:val="00801764"/>
    <w:rsid w:val="0080331F"/>
    <w:rsid w:val="00805C6C"/>
    <w:rsid w:val="008154B9"/>
    <w:rsid w:val="00816877"/>
    <w:rsid w:val="008247BA"/>
    <w:rsid w:val="00832D4E"/>
    <w:rsid w:val="00834753"/>
    <w:rsid w:val="00846F8B"/>
    <w:rsid w:val="008504D4"/>
    <w:rsid w:val="00850FE4"/>
    <w:rsid w:val="00852AF1"/>
    <w:rsid w:val="00853E9B"/>
    <w:rsid w:val="00855EAF"/>
    <w:rsid w:val="00860186"/>
    <w:rsid w:val="0086295B"/>
    <w:rsid w:val="008668A0"/>
    <w:rsid w:val="00883922"/>
    <w:rsid w:val="00884A0E"/>
    <w:rsid w:val="008972AC"/>
    <w:rsid w:val="008A04F2"/>
    <w:rsid w:val="008A23C3"/>
    <w:rsid w:val="008A29FC"/>
    <w:rsid w:val="008A6009"/>
    <w:rsid w:val="008B0D8C"/>
    <w:rsid w:val="008B1482"/>
    <w:rsid w:val="008B64DC"/>
    <w:rsid w:val="008B7E75"/>
    <w:rsid w:val="008C47D6"/>
    <w:rsid w:val="008D15EA"/>
    <w:rsid w:val="008D79F5"/>
    <w:rsid w:val="008F25C4"/>
    <w:rsid w:val="00900F20"/>
    <w:rsid w:val="00902BFD"/>
    <w:rsid w:val="00910199"/>
    <w:rsid w:val="00910641"/>
    <w:rsid w:val="00911D8B"/>
    <w:rsid w:val="00925441"/>
    <w:rsid w:val="009275CC"/>
    <w:rsid w:val="00931267"/>
    <w:rsid w:val="009318FD"/>
    <w:rsid w:val="009408D5"/>
    <w:rsid w:val="00941D23"/>
    <w:rsid w:val="00962811"/>
    <w:rsid w:val="00963186"/>
    <w:rsid w:val="009727FE"/>
    <w:rsid w:val="00980E7D"/>
    <w:rsid w:val="00980ECA"/>
    <w:rsid w:val="0099591B"/>
    <w:rsid w:val="009A0695"/>
    <w:rsid w:val="009A4152"/>
    <w:rsid w:val="009A4809"/>
    <w:rsid w:val="009B1387"/>
    <w:rsid w:val="009C05D8"/>
    <w:rsid w:val="009C484E"/>
    <w:rsid w:val="009C4A9C"/>
    <w:rsid w:val="009C6E9F"/>
    <w:rsid w:val="009C7985"/>
    <w:rsid w:val="009D44A9"/>
    <w:rsid w:val="009E09AD"/>
    <w:rsid w:val="009E67EA"/>
    <w:rsid w:val="009E6F4F"/>
    <w:rsid w:val="009F0B34"/>
    <w:rsid w:val="009F5DB8"/>
    <w:rsid w:val="00A00CF5"/>
    <w:rsid w:val="00A054E3"/>
    <w:rsid w:val="00A32B07"/>
    <w:rsid w:val="00A34837"/>
    <w:rsid w:val="00A51C1D"/>
    <w:rsid w:val="00A52B9B"/>
    <w:rsid w:val="00A5705C"/>
    <w:rsid w:val="00A6289F"/>
    <w:rsid w:val="00A63AA1"/>
    <w:rsid w:val="00A65C21"/>
    <w:rsid w:val="00A660D0"/>
    <w:rsid w:val="00A804C1"/>
    <w:rsid w:val="00A856E8"/>
    <w:rsid w:val="00A860AB"/>
    <w:rsid w:val="00A900E3"/>
    <w:rsid w:val="00A905FF"/>
    <w:rsid w:val="00A917A0"/>
    <w:rsid w:val="00A9693D"/>
    <w:rsid w:val="00AC75BE"/>
    <w:rsid w:val="00AD005E"/>
    <w:rsid w:val="00AD68F2"/>
    <w:rsid w:val="00AD6E53"/>
    <w:rsid w:val="00AE29BC"/>
    <w:rsid w:val="00B232B4"/>
    <w:rsid w:val="00B249D0"/>
    <w:rsid w:val="00B272B0"/>
    <w:rsid w:val="00B428BD"/>
    <w:rsid w:val="00B5445D"/>
    <w:rsid w:val="00B6215C"/>
    <w:rsid w:val="00B65421"/>
    <w:rsid w:val="00B766B1"/>
    <w:rsid w:val="00B80EF5"/>
    <w:rsid w:val="00B82056"/>
    <w:rsid w:val="00B9220A"/>
    <w:rsid w:val="00BB18F7"/>
    <w:rsid w:val="00BB621A"/>
    <w:rsid w:val="00BD17B8"/>
    <w:rsid w:val="00BD3602"/>
    <w:rsid w:val="00BE7307"/>
    <w:rsid w:val="00BF3F5F"/>
    <w:rsid w:val="00C011DD"/>
    <w:rsid w:val="00C10E16"/>
    <w:rsid w:val="00C202EC"/>
    <w:rsid w:val="00C266B6"/>
    <w:rsid w:val="00C31495"/>
    <w:rsid w:val="00C31BAD"/>
    <w:rsid w:val="00C36EF5"/>
    <w:rsid w:val="00C43BA1"/>
    <w:rsid w:val="00C45DBD"/>
    <w:rsid w:val="00C54122"/>
    <w:rsid w:val="00C707FD"/>
    <w:rsid w:val="00C74CE0"/>
    <w:rsid w:val="00C75DFF"/>
    <w:rsid w:val="00C953A4"/>
    <w:rsid w:val="00CA12BB"/>
    <w:rsid w:val="00CA1ACE"/>
    <w:rsid w:val="00CA36D7"/>
    <w:rsid w:val="00CB79B7"/>
    <w:rsid w:val="00CC0919"/>
    <w:rsid w:val="00CC4D2C"/>
    <w:rsid w:val="00CD1391"/>
    <w:rsid w:val="00CD5F96"/>
    <w:rsid w:val="00CD7A0B"/>
    <w:rsid w:val="00CD7B32"/>
    <w:rsid w:val="00CF2571"/>
    <w:rsid w:val="00CF6FE3"/>
    <w:rsid w:val="00D2005B"/>
    <w:rsid w:val="00D33D39"/>
    <w:rsid w:val="00D36757"/>
    <w:rsid w:val="00D411EB"/>
    <w:rsid w:val="00D43160"/>
    <w:rsid w:val="00D47C86"/>
    <w:rsid w:val="00D50204"/>
    <w:rsid w:val="00D56881"/>
    <w:rsid w:val="00D61379"/>
    <w:rsid w:val="00D666C2"/>
    <w:rsid w:val="00D732BF"/>
    <w:rsid w:val="00D824E9"/>
    <w:rsid w:val="00D94235"/>
    <w:rsid w:val="00D96B4A"/>
    <w:rsid w:val="00DA4657"/>
    <w:rsid w:val="00DA60BE"/>
    <w:rsid w:val="00DB49CF"/>
    <w:rsid w:val="00DB567B"/>
    <w:rsid w:val="00DC5A91"/>
    <w:rsid w:val="00DE310F"/>
    <w:rsid w:val="00DE4234"/>
    <w:rsid w:val="00DE5F65"/>
    <w:rsid w:val="00DF1E58"/>
    <w:rsid w:val="00DF713C"/>
    <w:rsid w:val="00E01D69"/>
    <w:rsid w:val="00E03663"/>
    <w:rsid w:val="00E23CC4"/>
    <w:rsid w:val="00E52E23"/>
    <w:rsid w:val="00E604D6"/>
    <w:rsid w:val="00E64AB9"/>
    <w:rsid w:val="00E73782"/>
    <w:rsid w:val="00E82B72"/>
    <w:rsid w:val="00E82C9C"/>
    <w:rsid w:val="00E91235"/>
    <w:rsid w:val="00E93357"/>
    <w:rsid w:val="00E94C8E"/>
    <w:rsid w:val="00EA621E"/>
    <w:rsid w:val="00EA7461"/>
    <w:rsid w:val="00EB0642"/>
    <w:rsid w:val="00EB5C00"/>
    <w:rsid w:val="00EC3C27"/>
    <w:rsid w:val="00ED125F"/>
    <w:rsid w:val="00EE7635"/>
    <w:rsid w:val="00EF1B79"/>
    <w:rsid w:val="00EF2BAF"/>
    <w:rsid w:val="00EF35E0"/>
    <w:rsid w:val="00F004B0"/>
    <w:rsid w:val="00F11FDD"/>
    <w:rsid w:val="00F1440F"/>
    <w:rsid w:val="00F25EA9"/>
    <w:rsid w:val="00F2600A"/>
    <w:rsid w:val="00F304EF"/>
    <w:rsid w:val="00F31970"/>
    <w:rsid w:val="00F3455F"/>
    <w:rsid w:val="00F3633F"/>
    <w:rsid w:val="00F42DB1"/>
    <w:rsid w:val="00F5063C"/>
    <w:rsid w:val="00F56469"/>
    <w:rsid w:val="00F61D4E"/>
    <w:rsid w:val="00F778FB"/>
    <w:rsid w:val="00F77B39"/>
    <w:rsid w:val="00F806D9"/>
    <w:rsid w:val="00F868E0"/>
    <w:rsid w:val="00F90CC0"/>
    <w:rsid w:val="00F946F9"/>
    <w:rsid w:val="00F96737"/>
    <w:rsid w:val="00F979C6"/>
    <w:rsid w:val="00FA0D9C"/>
    <w:rsid w:val="00FA37EA"/>
    <w:rsid w:val="00FA532D"/>
    <w:rsid w:val="00FA7AC1"/>
    <w:rsid w:val="00FC4245"/>
    <w:rsid w:val="00FC6253"/>
    <w:rsid w:val="00FF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337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2">
    <w:name w:val="Normal"/>
    <w:qFormat/>
    <w:rsid w:val="00464BD2"/>
    <w:pPr>
      <w:widowControl w:val="0"/>
      <w:jc w:val="both"/>
    </w:pPr>
    <w:rPr>
      <w:kern w:val="2"/>
      <w:sz w:val="18"/>
      <w:szCs w:val="24"/>
    </w:rPr>
  </w:style>
  <w:style w:type="paragraph" w:styleId="1">
    <w:name w:val="heading 1"/>
    <w:basedOn w:val="a2"/>
    <w:next w:val="a2"/>
    <w:qFormat/>
    <w:rsid w:val="00E82C9C"/>
    <w:pPr>
      <w:keepNext/>
      <w:keepLines/>
      <w:numPr>
        <w:numId w:val="4"/>
      </w:numPr>
      <w:spacing w:before="120" w:after="120"/>
      <w:jc w:val="left"/>
      <w:outlineLvl w:val="0"/>
    </w:pPr>
    <w:rPr>
      <w:rFonts w:ascii="Arial Black" w:eastAsia="黑体" w:hAnsi="Arial Black"/>
      <w:b/>
      <w:bCs/>
      <w:kern w:val="44"/>
      <w:sz w:val="30"/>
      <w:szCs w:val="44"/>
    </w:rPr>
  </w:style>
  <w:style w:type="paragraph" w:styleId="2">
    <w:name w:val="heading 2"/>
    <w:basedOn w:val="a2"/>
    <w:next w:val="a2"/>
    <w:qFormat/>
    <w:rsid w:val="0061292E"/>
    <w:pPr>
      <w:keepNext/>
      <w:keepLines/>
      <w:numPr>
        <w:ilvl w:val="1"/>
        <w:numId w:val="4"/>
      </w:numPr>
      <w:tabs>
        <w:tab w:val="left" w:pos="640"/>
      </w:tabs>
      <w:spacing w:before="120" w:after="120"/>
      <w:ind w:left="0" w:firstLine="0"/>
      <w:jc w:val="left"/>
      <w:outlineLvl w:val="1"/>
    </w:pPr>
    <w:rPr>
      <w:rFonts w:ascii="Arial Black" w:eastAsia="仿宋_GB2312" w:hAnsi="Arial Black"/>
      <w:b/>
      <w:bCs/>
      <w:sz w:val="30"/>
      <w:szCs w:val="32"/>
    </w:rPr>
  </w:style>
  <w:style w:type="paragraph" w:styleId="3">
    <w:name w:val="heading 3"/>
    <w:basedOn w:val="a2"/>
    <w:next w:val="a2"/>
    <w:qFormat/>
    <w:rsid w:val="0061292E"/>
    <w:pPr>
      <w:keepNext/>
      <w:keepLines/>
      <w:numPr>
        <w:ilvl w:val="2"/>
        <w:numId w:val="4"/>
      </w:numPr>
      <w:tabs>
        <w:tab w:val="left" w:pos="720"/>
        <w:tab w:val="left" w:pos="900"/>
      </w:tabs>
      <w:spacing w:before="60" w:after="60"/>
      <w:ind w:left="0" w:firstLine="0"/>
      <w:jc w:val="left"/>
      <w:outlineLvl w:val="2"/>
    </w:pPr>
    <w:rPr>
      <w:rFonts w:eastAsia="方正姚体"/>
      <w:b/>
      <w:bCs/>
      <w:sz w:val="28"/>
      <w:szCs w:val="32"/>
    </w:rPr>
  </w:style>
  <w:style w:type="paragraph" w:styleId="4">
    <w:name w:val="heading 4"/>
    <w:basedOn w:val="a2"/>
    <w:next w:val="a2"/>
    <w:qFormat/>
    <w:rsid w:val="0061292E"/>
    <w:pPr>
      <w:keepNext/>
      <w:keepLines/>
      <w:numPr>
        <w:ilvl w:val="3"/>
        <w:numId w:val="4"/>
      </w:numPr>
      <w:tabs>
        <w:tab w:val="left" w:pos="1280"/>
      </w:tabs>
      <w:spacing w:before="60" w:after="60"/>
      <w:ind w:left="0" w:firstLine="0"/>
      <w:jc w:val="left"/>
      <w:outlineLvl w:val="3"/>
    </w:pPr>
    <w:rPr>
      <w:rFonts w:eastAsia="黑体"/>
      <w:b/>
      <w:bCs/>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qFormat/>
    <w:rsid w:val="00D43160"/>
    <w:pPr>
      <w:spacing w:before="240" w:after="60"/>
      <w:jc w:val="center"/>
      <w:outlineLvl w:val="0"/>
    </w:pPr>
    <w:rPr>
      <w:rFonts w:ascii="Arial Black" w:eastAsia="仿宋_GB2312" w:hAnsi="Arial Black" w:cs="Arial"/>
      <w:b/>
      <w:bCs/>
      <w:sz w:val="36"/>
      <w:szCs w:val="32"/>
    </w:rPr>
  </w:style>
  <w:style w:type="paragraph" w:customStyle="1" w:styleId="20">
    <w:name w:val="正文首行 2 字符"/>
    <w:basedOn w:val="a2"/>
    <w:rsid w:val="0071436B"/>
    <w:pPr>
      <w:ind w:firstLine="360"/>
    </w:pPr>
    <w:rPr>
      <w:rFonts w:cs="宋体"/>
      <w:szCs w:val="20"/>
    </w:rPr>
  </w:style>
  <w:style w:type="paragraph" w:customStyle="1" w:styleId="a7">
    <w:name w:val="作者"/>
    <w:basedOn w:val="a2"/>
    <w:next w:val="a2"/>
    <w:rsid w:val="00CD5F96"/>
    <w:pPr>
      <w:jc w:val="center"/>
    </w:pPr>
    <w:rPr>
      <w:rFonts w:eastAsia="方正姚体"/>
      <w:b/>
      <w:sz w:val="28"/>
    </w:rPr>
  </w:style>
  <w:style w:type="paragraph" w:customStyle="1" w:styleId="code">
    <w:name w:val="code"/>
    <w:basedOn w:val="a2"/>
    <w:link w:val="codeChar"/>
    <w:rsid w:val="009A4809"/>
    <w:pPr>
      <w:shd w:val="clear" w:color="auto" w:fill="F3F3F3"/>
      <w:tabs>
        <w:tab w:val="left" w:pos="360"/>
        <w:tab w:val="left" w:pos="720"/>
        <w:tab w:val="left" w:pos="1080"/>
        <w:tab w:val="left" w:pos="1440"/>
        <w:tab w:val="left" w:pos="1800"/>
        <w:tab w:val="left" w:pos="2160"/>
        <w:tab w:val="left" w:pos="2520"/>
      </w:tabs>
      <w:ind w:left="360"/>
    </w:pPr>
    <w:rPr>
      <w:rFonts w:ascii="Courier New" w:hAnsi="Courier New" w:cs="宋体"/>
    </w:rPr>
  </w:style>
  <w:style w:type="character" w:customStyle="1" w:styleId="codekeyword">
    <w:name w:val="code.keyword"/>
    <w:rsid w:val="002E049D"/>
    <w:rPr>
      <w:b/>
    </w:rPr>
  </w:style>
  <w:style w:type="character" w:customStyle="1" w:styleId="codeChar">
    <w:name w:val="code Char"/>
    <w:link w:val="code"/>
    <w:rsid w:val="009A4809"/>
    <w:rPr>
      <w:rFonts w:ascii="Courier New" w:eastAsia="宋体" w:hAnsi="Courier New" w:cs="宋体"/>
      <w:kern w:val="2"/>
      <w:sz w:val="18"/>
      <w:szCs w:val="24"/>
      <w:lang w:val="en-US" w:eastAsia="zh-CN" w:bidi="ar-SA"/>
    </w:rPr>
  </w:style>
  <w:style w:type="character" w:customStyle="1" w:styleId="codecomment">
    <w:name w:val="code.comment"/>
    <w:rsid w:val="000606A7"/>
    <w:rPr>
      <w:i/>
      <w:color w:val="008000"/>
    </w:rPr>
  </w:style>
  <w:style w:type="table" w:styleId="a8">
    <w:name w:val="Table Grid"/>
    <w:aliases w:val="表格"/>
    <w:basedOn w:val="a4"/>
    <w:rsid w:val="00D36757"/>
    <w:pPr>
      <w:widowControl w:val="0"/>
      <w:jc w:val="both"/>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wordWrap/>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9DBED"/>
      </w:tcPr>
    </w:tblStylePr>
    <w:tblStylePr w:type="firstCol">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3F3F3"/>
      </w:tcPr>
    </w:tblStylePr>
  </w:style>
  <w:style w:type="paragraph" w:customStyle="1" w:styleId="a9">
    <w:name w:val="参考文献"/>
    <w:basedOn w:val="1"/>
    <w:next w:val="20"/>
    <w:rsid w:val="00412E7B"/>
    <w:pPr>
      <w:numPr>
        <w:numId w:val="0"/>
      </w:numPr>
    </w:pPr>
  </w:style>
  <w:style w:type="character" w:customStyle="1" w:styleId="aa">
    <w:name w:val="参考文献引用"/>
    <w:rsid w:val="002E049D"/>
    <w:rPr>
      <w:vertAlign w:val="superscript"/>
    </w:rPr>
  </w:style>
  <w:style w:type="numbering" w:customStyle="1" w:styleId="a">
    <w:name w:val="缩进编号列表"/>
    <w:basedOn w:val="a5"/>
    <w:rsid w:val="00452C27"/>
    <w:pPr>
      <w:numPr>
        <w:numId w:val="1"/>
      </w:numPr>
    </w:pPr>
  </w:style>
  <w:style w:type="numbering" w:customStyle="1" w:styleId="a1">
    <w:name w:val="缩进项目符号"/>
    <w:basedOn w:val="a5"/>
    <w:rsid w:val="00033451"/>
    <w:pPr>
      <w:numPr>
        <w:numId w:val="2"/>
      </w:numPr>
    </w:pPr>
  </w:style>
  <w:style w:type="numbering" w:customStyle="1" w:styleId="a0">
    <w:name w:val="参考文献列表"/>
    <w:basedOn w:val="a5"/>
    <w:rsid w:val="00800C0C"/>
    <w:pPr>
      <w:numPr>
        <w:numId w:val="3"/>
      </w:numPr>
    </w:pPr>
  </w:style>
  <w:style w:type="paragraph" w:styleId="ab">
    <w:name w:val="header"/>
    <w:basedOn w:val="a2"/>
    <w:rsid w:val="00B5445D"/>
    <w:pPr>
      <w:pBdr>
        <w:bottom w:val="single" w:sz="6" w:space="1" w:color="auto"/>
      </w:pBdr>
      <w:tabs>
        <w:tab w:val="center" w:pos="4153"/>
        <w:tab w:val="right" w:pos="8306"/>
      </w:tabs>
      <w:snapToGrid w:val="0"/>
      <w:jc w:val="center"/>
    </w:pPr>
    <w:rPr>
      <w:szCs w:val="18"/>
    </w:rPr>
  </w:style>
  <w:style w:type="paragraph" w:styleId="ac">
    <w:name w:val="footer"/>
    <w:basedOn w:val="a2"/>
    <w:link w:val="ad"/>
    <w:uiPriority w:val="99"/>
    <w:rsid w:val="00B5445D"/>
    <w:pPr>
      <w:tabs>
        <w:tab w:val="center" w:pos="4153"/>
        <w:tab w:val="right" w:pos="8306"/>
      </w:tabs>
      <w:snapToGrid w:val="0"/>
      <w:jc w:val="left"/>
    </w:pPr>
    <w:rPr>
      <w:szCs w:val="18"/>
    </w:rPr>
  </w:style>
  <w:style w:type="character" w:styleId="ae">
    <w:name w:val="page number"/>
    <w:basedOn w:val="a3"/>
    <w:rsid w:val="00B5445D"/>
  </w:style>
  <w:style w:type="paragraph" w:styleId="af">
    <w:name w:val="Document Map"/>
    <w:basedOn w:val="a2"/>
    <w:semiHidden/>
    <w:rsid w:val="00CD5F96"/>
    <w:pPr>
      <w:shd w:val="clear" w:color="auto" w:fill="000080"/>
    </w:pPr>
  </w:style>
  <w:style w:type="character" w:styleId="af0">
    <w:name w:val="Strong"/>
    <w:uiPriority w:val="22"/>
    <w:qFormat/>
    <w:rsid w:val="00677081"/>
    <w:rPr>
      <w:b/>
      <w:bCs/>
    </w:rPr>
  </w:style>
  <w:style w:type="paragraph" w:customStyle="1" w:styleId="af1">
    <w:name w:val="文档结构要点"/>
    <w:basedOn w:val="a2"/>
    <w:next w:val="a2"/>
    <w:rsid w:val="004318F1"/>
    <w:pPr>
      <w:outlineLvl w:val="8"/>
    </w:pPr>
    <w:rPr>
      <w:rFonts w:ascii="Arial" w:eastAsia="方正姚体" w:hAnsi="Arial"/>
      <w:b/>
      <w:sz w:val="21"/>
    </w:rPr>
  </w:style>
  <w:style w:type="character" w:customStyle="1" w:styleId="af2">
    <w:name w:val="上标"/>
    <w:rsid w:val="0004495C"/>
    <w:rPr>
      <w:vertAlign w:val="superscript"/>
    </w:rPr>
  </w:style>
  <w:style w:type="character" w:customStyle="1" w:styleId="af3">
    <w:name w:val="下标"/>
    <w:rsid w:val="0004495C"/>
    <w:rPr>
      <w:vertAlign w:val="subscript"/>
    </w:rPr>
  </w:style>
  <w:style w:type="character" w:styleId="af4">
    <w:name w:val="Hyperlink"/>
    <w:uiPriority w:val="99"/>
    <w:rsid w:val="000F71F0"/>
    <w:rPr>
      <w:color w:val="0000FF"/>
      <w:u w:val="single"/>
    </w:rPr>
  </w:style>
  <w:style w:type="paragraph" w:styleId="af5">
    <w:name w:val="List Paragraph"/>
    <w:basedOn w:val="a2"/>
    <w:uiPriority w:val="34"/>
    <w:qFormat/>
    <w:rsid w:val="00EE7635"/>
    <w:pPr>
      <w:ind w:firstLineChars="200" w:firstLine="420"/>
    </w:pPr>
  </w:style>
  <w:style w:type="character" w:customStyle="1" w:styleId="ad">
    <w:name w:val="页脚 字符"/>
    <w:basedOn w:val="a3"/>
    <w:link w:val="ac"/>
    <w:uiPriority w:val="99"/>
    <w:rsid w:val="00CA12BB"/>
    <w:rPr>
      <w:kern w:val="2"/>
      <w:sz w:val="18"/>
      <w:szCs w:val="18"/>
    </w:rPr>
  </w:style>
  <w:style w:type="paragraph" w:customStyle="1" w:styleId="Default">
    <w:name w:val="Default"/>
    <w:rsid w:val="004E7631"/>
    <w:pPr>
      <w:widowControl w:val="0"/>
      <w:autoSpaceDE w:val="0"/>
      <w:autoSpaceDN w:val="0"/>
      <w:adjustRightInd w:val="0"/>
    </w:pPr>
    <w:rPr>
      <w:rFonts w:ascii="Arial" w:hAnsi="Arial" w:cs="Arial"/>
      <w:color w:val="000000"/>
      <w:sz w:val="24"/>
      <w:szCs w:val="24"/>
    </w:rPr>
  </w:style>
  <w:style w:type="paragraph" w:styleId="TOC">
    <w:name w:val="TOC Heading"/>
    <w:basedOn w:val="1"/>
    <w:next w:val="a2"/>
    <w:uiPriority w:val="39"/>
    <w:unhideWhenUsed/>
    <w:qFormat/>
    <w:rsid w:val="000B3D37"/>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2"/>
    <w:next w:val="a2"/>
    <w:autoRedefine/>
    <w:uiPriority w:val="39"/>
    <w:unhideWhenUsed/>
    <w:rsid w:val="000B3D37"/>
    <w:rPr>
      <w:rFonts w:asciiTheme="minorHAnsi" w:hAnsiTheme="minorHAnsi" w:cstheme="minorBidi"/>
      <w:sz w:val="24"/>
      <w:szCs w:val="22"/>
    </w:rPr>
  </w:style>
  <w:style w:type="paragraph" w:styleId="TOC2">
    <w:name w:val="toc 2"/>
    <w:basedOn w:val="a2"/>
    <w:next w:val="a2"/>
    <w:autoRedefine/>
    <w:uiPriority w:val="39"/>
    <w:unhideWhenUsed/>
    <w:rsid w:val="000B3D37"/>
    <w:pPr>
      <w:ind w:leftChars="200" w:left="420"/>
    </w:pPr>
    <w:rPr>
      <w:rFonts w:asciiTheme="minorHAnsi" w:hAnsiTheme="minorHAnsi" w:cstheme="minorBidi"/>
      <w:sz w:val="24"/>
      <w:szCs w:val="22"/>
    </w:rPr>
  </w:style>
  <w:style w:type="paragraph" w:styleId="TOC3">
    <w:name w:val="toc 3"/>
    <w:basedOn w:val="a2"/>
    <w:next w:val="a2"/>
    <w:autoRedefine/>
    <w:uiPriority w:val="39"/>
    <w:unhideWhenUsed/>
    <w:rsid w:val="000B3D37"/>
    <w:pPr>
      <w:tabs>
        <w:tab w:val="right" w:leader="dot" w:pos="8607"/>
      </w:tabs>
      <w:ind w:leftChars="400" w:left="960"/>
    </w:pPr>
    <w:rPr>
      <w:rFonts w:asciiTheme="minorHAnsi" w:hAnsiTheme="minorHAnsi" w:cstheme="minorBidi"/>
      <w:sz w:val="24"/>
      <w:szCs w:val="22"/>
    </w:rPr>
  </w:style>
  <w:style w:type="character" w:customStyle="1" w:styleId="md-plain">
    <w:name w:val="md-plain"/>
    <w:basedOn w:val="a3"/>
    <w:rsid w:val="006A3812"/>
  </w:style>
  <w:style w:type="paragraph" w:customStyle="1" w:styleId="md-end-block">
    <w:name w:val="md-end-block"/>
    <w:basedOn w:val="a2"/>
    <w:rsid w:val="006A3812"/>
    <w:pPr>
      <w:widowControl/>
      <w:spacing w:before="100" w:beforeAutospacing="1" w:after="100" w:afterAutospacing="1"/>
      <w:jc w:val="left"/>
    </w:pPr>
    <w:rPr>
      <w:rFonts w:ascii="宋体" w:hAnsi="宋体" w:cs="宋体"/>
      <w:kern w:val="0"/>
      <w:sz w:val="24"/>
    </w:rPr>
  </w:style>
  <w:style w:type="table" w:styleId="10">
    <w:name w:val="Plain Table 1"/>
    <w:basedOn w:val="a4"/>
    <w:uiPriority w:val="41"/>
    <w:rsid w:val="00B820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B820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basedOn w:val="a4"/>
    <w:uiPriority w:val="46"/>
    <w:rsid w:val="002F34E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6">
    <w:name w:val="Normal (Web)"/>
    <w:basedOn w:val="a2"/>
    <w:uiPriority w:val="99"/>
    <w:unhideWhenUsed/>
    <w:rsid w:val="008B7E75"/>
    <w:pPr>
      <w:widowControl/>
      <w:spacing w:before="100" w:beforeAutospacing="1" w:after="100" w:afterAutospacing="1"/>
      <w:jc w:val="left"/>
    </w:pPr>
    <w:rPr>
      <w:rFonts w:ascii="宋体" w:hAnsi="宋体" w:cs="宋体"/>
      <w:kern w:val="0"/>
      <w:sz w:val="24"/>
    </w:rPr>
  </w:style>
  <w:style w:type="table" w:styleId="6-1">
    <w:name w:val="Grid Table 6 Colorful Accent 1"/>
    <w:basedOn w:val="a4"/>
    <w:uiPriority w:val="51"/>
    <w:rsid w:val="00855EA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7">
    <w:name w:val="Unresolved Mention"/>
    <w:basedOn w:val="a3"/>
    <w:rsid w:val="00D9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50779">
      <w:bodyDiv w:val="1"/>
      <w:marLeft w:val="0"/>
      <w:marRight w:val="0"/>
      <w:marTop w:val="0"/>
      <w:marBottom w:val="0"/>
      <w:divBdr>
        <w:top w:val="none" w:sz="0" w:space="0" w:color="auto"/>
        <w:left w:val="none" w:sz="0" w:space="0" w:color="auto"/>
        <w:bottom w:val="none" w:sz="0" w:space="0" w:color="auto"/>
        <w:right w:val="none" w:sz="0" w:space="0" w:color="auto"/>
      </w:divBdr>
    </w:div>
    <w:div w:id="1254555886">
      <w:bodyDiv w:val="1"/>
      <w:marLeft w:val="0"/>
      <w:marRight w:val="0"/>
      <w:marTop w:val="0"/>
      <w:marBottom w:val="0"/>
      <w:divBdr>
        <w:top w:val="none" w:sz="0" w:space="0" w:color="auto"/>
        <w:left w:val="none" w:sz="0" w:space="0" w:color="auto"/>
        <w:bottom w:val="none" w:sz="0" w:space="0" w:color="auto"/>
        <w:right w:val="none" w:sz="0" w:space="0" w:color="auto"/>
      </w:divBdr>
    </w:div>
    <w:div w:id="1788960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1508;&#3576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A801-AC8F-4374-B4B2-EE2616D4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笔记模板</Template>
  <TotalTime>432</TotalTime>
  <Pages>6</Pages>
  <Words>620</Words>
  <Characters>3540</Characters>
  <Application>Microsoft Office Word</Application>
  <DocSecurity>0</DocSecurity>
  <Lines>29</Lines>
  <Paragraphs>8</Paragraphs>
  <ScaleCrop>false</ScaleCrop>
  <Company>CIMS</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WangYuan</dc:creator>
  <cp:keywords/>
  <cp:lastModifiedBy>炜 周</cp:lastModifiedBy>
  <cp:revision>212</cp:revision>
  <cp:lastPrinted>1899-12-31T16:00:00Z</cp:lastPrinted>
  <dcterms:created xsi:type="dcterms:W3CDTF">2017-03-03T00:02:00Z</dcterms:created>
  <dcterms:modified xsi:type="dcterms:W3CDTF">2023-11-28T03:52:00Z</dcterms:modified>
</cp:coreProperties>
</file>